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4B728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JAVA 3 Project Q1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4B728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JAVA 3 Project Q1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790A51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bookmarkStart w:id="0" w:name="_GoBack" w:displacedByCustomXml="next"/>
        <w:bookmarkEnd w:id="0" w:displacedByCustomXml="next"/>
        <w:sdt>
          <w:sdtPr>
            <w:id w:val="-1560932509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:rsidR="00CE3525" w:rsidRDefault="00CE3525">
              <w:pPr>
                <w:pStyle w:val="TOCHeading"/>
              </w:pPr>
              <w:r>
                <w:t>Table of Contents</w:t>
              </w:r>
            </w:p>
            <w:p w:rsidR="00CE3525" w:rsidRDefault="00CE3525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6406020" w:history="1">
                <w:r w:rsidRPr="00D6727E">
                  <w:rPr>
                    <w:rStyle w:val="Hyperlink"/>
                    <w:noProof/>
                  </w:rPr>
                  <w:t>Table of Contents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_Toc26406020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i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3525" w:rsidRDefault="00CE3525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6406021" w:history="1">
                <w:r w:rsidRPr="00D6727E">
                  <w:rPr>
                    <w:rStyle w:val="Hyperlink"/>
                    <w:noProof/>
                  </w:rPr>
                  <w:t>Debugging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_Toc26406021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3525" w:rsidRDefault="00CE3525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6406022" w:history="1">
                <w:r w:rsidRPr="00D6727E">
                  <w:rPr>
                    <w:rStyle w:val="Hyperlink"/>
                    <w:noProof/>
                  </w:rPr>
                  <w:t>Test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_Toc26406022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3525" w:rsidRDefault="00CE3525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26406023" w:history="1">
                <w:r w:rsidRPr="00D6727E">
                  <w:rPr>
                    <w:rStyle w:val="Hyperlink"/>
                    <w:noProof/>
                  </w:rPr>
                  <w:t>Profiler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_Toc26406023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3525" w:rsidRDefault="00CE3525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6406024" w:history="1">
                <w:r w:rsidRPr="00D6727E">
                  <w:rPr>
                    <w:rStyle w:val="Hyperlink"/>
                    <w:noProof/>
                  </w:rPr>
                  <w:t>Server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_Toc26406024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3525" w:rsidRDefault="00CE3525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26406025" w:history="1">
                <w:r w:rsidRPr="00D6727E">
                  <w:rPr>
                    <w:rStyle w:val="Hyperlink"/>
                    <w:noProof/>
                  </w:rPr>
                  <w:t>Client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_Toc26406025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3525" w:rsidRDefault="00CE352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0A51" w:rsidRDefault="004E7706"/>
      </w:sdtContent>
    </w:sdt>
    <w:p w:rsidR="00226995" w:rsidRDefault="00226995"/>
    <w:p w:rsidR="00226995" w:rsidRDefault="00226995">
      <w:pPr>
        <w:sectPr w:rsidR="00226995" w:rsidSect="00790A51">
          <w:footerReference w:type="first" r:id="rId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E97A20" w:rsidRDefault="004B7287" w:rsidP="004B7287">
      <w:pPr>
        <w:pStyle w:val="Heading1"/>
      </w:pPr>
      <w:bookmarkStart w:id="1" w:name="_Toc26406021"/>
      <w:r>
        <w:lastRenderedPageBreak/>
        <w:t>Debugging</w:t>
      </w:r>
      <w:bookmarkEnd w:id="1"/>
    </w:p>
    <w:p w:rsidR="004B7287" w:rsidRDefault="004B7287" w:rsidP="004B7287">
      <w:r>
        <w:t>Disconnection process was not working, received errors from Server class</w:t>
      </w:r>
    </w:p>
    <w:p w:rsidR="004B7287" w:rsidRDefault="004B7287" w:rsidP="004B7287">
      <w:r>
        <w:rPr>
          <w:noProof/>
        </w:rPr>
        <w:drawing>
          <wp:inline distT="0" distB="0" distL="0" distR="0" wp14:anchorId="6E244655" wp14:editId="3DB56396">
            <wp:extent cx="46482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87" w:rsidRDefault="004B7287" w:rsidP="004B7287"/>
    <w:p w:rsidR="004B7287" w:rsidRDefault="004B7287" w:rsidP="004B7287">
      <w:r>
        <w:t>Fixed by adding if statement sending disconnection string</w:t>
      </w:r>
    </w:p>
    <w:p w:rsidR="004B7287" w:rsidRDefault="004B7287" w:rsidP="004B7287">
      <w:r>
        <w:rPr>
          <w:noProof/>
        </w:rPr>
        <w:drawing>
          <wp:inline distT="0" distB="0" distL="0" distR="0" wp14:anchorId="1A135F49" wp14:editId="441DC314">
            <wp:extent cx="5731510" cy="568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87" w:rsidRDefault="004B7287" w:rsidP="004B7287">
      <w:r>
        <w:rPr>
          <w:noProof/>
        </w:rPr>
        <w:drawing>
          <wp:inline distT="0" distB="0" distL="0" distR="0" wp14:anchorId="2E9394E6" wp14:editId="2C7B1B14">
            <wp:extent cx="30289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  <w:sectPr w:rsidR="00226995" w:rsidSect="00226995"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226995" w:rsidRDefault="004B7287" w:rsidP="004B7287">
      <w:pPr>
        <w:pStyle w:val="Heading1"/>
      </w:pPr>
      <w:bookmarkStart w:id="2" w:name="_Toc26406022"/>
      <w:r>
        <w:lastRenderedPageBreak/>
        <w:t>Test Case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253"/>
        <w:gridCol w:w="1291"/>
        <w:gridCol w:w="5856"/>
      </w:tblGrid>
      <w:tr w:rsidR="004B7287" w:rsidTr="004B7287">
        <w:tc>
          <w:tcPr>
            <w:tcW w:w="2254" w:type="dxa"/>
          </w:tcPr>
          <w:p w:rsidR="004B7287" w:rsidRDefault="004B7287" w:rsidP="004B7287">
            <w:r>
              <w:t>Test ID</w:t>
            </w:r>
          </w:p>
        </w:tc>
        <w:tc>
          <w:tcPr>
            <w:tcW w:w="2254" w:type="dxa"/>
          </w:tcPr>
          <w:p w:rsidR="004B7287" w:rsidRDefault="004B7287" w:rsidP="004B7287">
            <w:r>
              <w:t>Description</w:t>
            </w:r>
          </w:p>
        </w:tc>
        <w:tc>
          <w:tcPr>
            <w:tcW w:w="1157" w:type="dxa"/>
          </w:tcPr>
          <w:p w:rsidR="004B7287" w:rsidRDefault="004B7287" w:rsidP="004B7287">
            <w:r>
              <w:t>Outcome</w:t>
            </w:r>
          </w:p>
        </w:tc>
        <w:tc>
          <w:tcPr>
            <w:tcW w:w="3351" w:type="dxa"/>
          </w:tcPr>
          <w:p w:rsidR="004B7287" w:rsidRDefault="004B7287" w:rsidP="004B7287">
            <w:r>
              <w:t>Evidence</w:t>
            </w:r>
          </w:p>
        </w:tc>
      </w:tr>
      <w:tr w:rsidR="004B7287" w:rsidTr="004B7287">
        <w:tc>
          <w:tcPr>
            <w:tcW w:w="2254" w:type="dxa"/>
          </w:tcPr>
          <w:p w:rsidR="004B7287" w:rsidRDefault="004B7287" w:rsidP="004B7287">
            <w:r>
              <w:t>1</w:t>
            </w:r>
          </w:p>
        </w:tc>
        <w:tc>
          <w:tcPr>
            <w:tcW w:w="2254" w:type="dxa"/>
          </w:tcPr>
          <w:p w:rsidR="004B7287" w:rsidRDefault="004B7287" w:rsidP="004B7287">
            <w:r>
              <w:t>Client connects to Server</w:t>
            </w:r>
          </w:p>
        </w:tc>
        <w:tc>
          <w:tcPr>
            <w:tcW w:w="1157" w:type="dxa"/>
          </w:tcPr>
          <w:p w:rsidR="004B7287" w:rsidRDefault="004B7287" w:rsidP="004B7287">
            <w:r>
              <w:t>Client Connects</w:t>
            </w:r>
          </w:p>
        </w:tc>
        <w:tc>
          <w:tcPr>
            <w:tcW w:w="3351" w:type="dxa"/>
          </w:tcPr>
          <w:p w:rsidR="004B7287" w:rsidRDefault="004B7287" w:rsidP="004B7287">
            <w:r>
              <w:rPr>
                <w:noProof/>
              </w:rPr>
              <w:drawing>
                <wp:inline distT="0" distB="0" distL="0" distR="0" wp14:anchorId="4763C2C5" wp14:editId="35F45346">
                  <wp:extent cx="2971800" cy="7048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287" w:rsidTr="004B7287">
        <w:tc>
          <w:tcPr>
            <w:tcW w:w="2254" w:type="dxa"/>
          </w:tcPr>
          <w:p w:rsidR="004B7287" w:rsidRDefault="004B7287" w:rsidP="004B7287">
            <w:r>
              <w:t>2</w:t>
            </w:r>
          </w:p>
        </w:tc>
        <w:tc>
          <w:tcPr>
            <w:tcW w:w="2254" w:type="dxa"/>
          </w:tcPr>
          <w:p w:rsidR="004B7287" w:rsidRDefault="004B7287" w:rsidP="004B7287">
            <w:r>
              <w:t>Enter 5</w:t>
            </w:r>
          </w:p>
        </w:tc>
        <w:tc>
          <w:tcPr>
            <w:tcW w:w="1157" w:type="dxa"/>
          </w:tcPr>
          <w:p w:rsidR="004B7287" w:rsidRDefault="004B7287" w:rsidP="004B7287">
            <w:r>
              <w:t>Produces 25</w:t>
            </w:r>
          </w:p>
        </w:tc>
        <w:tc>
          <w:tcPr>
            <w:tcW w:w="3351" w:type="dxa"/>
          </w:tcPr>
          <w:p w:rsidR="004B7287" w:rsidRDefault="004B7287" w:rsidP="004B7287">
            <w:r>
              <w:rPr>
                <w:noProof/>
              </w:rPr>
              <w:drawing>
                <wp:inline distT="0" distB="0" distL="0" distR="0" wp14:anchorId="5BED60AE" wp14:editId="72579E15">
                  <wp:extent cx="2886075" cy="6381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287" w:rsidTr="004B7287">
        <w:tc>
          <w:tcPr>
            <w:tcW w:w="2254" w:type="dxa"/>
          </w:tcPr>
          <w:p w:rsidR="004B7287" w:rsidRDefault="004B7287" w:rsidP="004B7287">
            <w:r>
              <w:t>3</w:t>
            </w:r>
          </w:p>
        </w:tc>
        <w:tc>
          <w:tcPr>
            <w:tcW w:w="2254" w:type="dxa"/>
          </w:tcPr>
          <w:p w:rsidR="004B7287" w:rsidRDefault="004B7287" w:rsidP="004B7287">
            <w:r>
              <w:t>Enter 18</w:t>
            </w:r>
          </w:p>
        </w:tc>
        <w:tc>
          <w:tcPr>
            <w:tcW w:w="1157" w:type="dxa"/>
          </w:tcPr>
          <w:p w:rsidR="004B7287" w:rsidRDefault="004B7287" w:rsidP="004B7287">
            <w:r>
              <w:t>Produces 324</w:t>
            </w:r>
          </w:p>
        </w:tc>
        <w:tc>
          <w:tcPr>
            <w:tcW w:w="3351" w:type="dxa"/>
          </w:tcPr>
          <w:p w:rsidR="004B7287" w:rsidRDefault="004B7287" w:rsidP="004B7287">
            <w:r>
              <w:rPr>
                <w:noProof/>
              </w:rPr>
              <w:drawing>
                <wp:inline distT="0" distB="0" distL="0" distR="0" wp14:anchorId="612F24A9" wp14:editId="121E5B6E">
                  <wp:extent cx="2876550" cy="600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287" w:rsidTr="004B7287">
        <w:tc>
          <w:tcPr>
            <w:tcW w:w="2254" w:type="dxa"/>
          </w:tcPr>
          <w:p w:rsidR="004B7287" w:rsidRDefault="004B7287" w:rsidP="004B7287">
            <w:r>
              <w:t>4</w:t>
            </w:r>
          </w:p>
        </w:tc>
        <w:tc>
          <w:tcPr>
            <w:tcW w:w="2254" w:type="dxa"/>
          </w:tcPr>
          <w:p w:rsidR="004B7287" w:rsidRDefault="004B7287" w:rsidP="004B7287">
            <w:r>
              <w:t>Enter 255</w:t>
            </w:r>
          </w:p>
        </w:tc>
        <w:tc>
          <w:tcPr>
            <w:tcW w:w="1157" w:type="dxa"/>
          </w:tcPr>
          <w:p w:rsidR="004B7287" w:rsidRDefault="004B7287" w:rsidP="004B7287">
            <w:r>
              <w:t>Produces 65025</w:t>
            </w:r>
          </w:p>
        </w:tc>
        <w:tc>
          <w:tcPr>
            <w:tcW w:w="3351" w:type="dxa"/>
          </w:tcPr>
          <w:p w:rsidR="004B7287" w:rsidRDefault="004B7287" w:rsidP="004B7287">
            <w:r>
              <w:rPr>
                <w:noProof/>
              </w:rPr>
              <w:drawing>
                <wp:inline distT="0" distB="0" distL="0" distR="0" wp14:anchorId="7F77BA16" wp14:editId="382E181B">
                  <wp:extent cx="2867025" cy="6667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287" w:rsidTr="004B7287">
        <w:tc>
          <w:tcPr>
            <w:tcW w:w="2254" w:type="dxa"/>
          </w:tcPr>
          <w:p w:rsidR="004B7287" w:rsidRDefault="004B7287" w:rsidP="004B7287">
            <w:r>
              <w:t>5</w:t>
            </w:r>
          </w:p>
        </w:tc>
        <w:tc>
          <w:tcPr>
            <w:tcW w:w="2254" w:type="dxa"/>
          </w:tcPr>
          <w:p w:rsidR="004B7287" w:rsidRDefault="004B7287" w:rsidP="004B7287">
            <w:r>
              <w:t>Enter Over</w:t>
            </w:r>
          </w:p>
        </w:tc>
        <w:tc>
          <w:tcPr>
            <w:tcW w:w="1157" w:type="dxa"/>
          </w:tcPr>
          <w:p w:rsidR="004B7287" w:rsidRDefault="004B7287" w:rsidP="004B7287">
            <w:r>
              <w:t>Disconnects</w:t>
            </w:r>
          </w:p>
        </w:tc>
        <w:tc>
          <w:tcPr>
            <w:tcW w:w="3351" w:type="dxa"/>
          </w:tcPr>
          <w:p w:rsidR="004B7287" w:rsidRDefault="004B7287" w:rsidP="004B7287">
            <w:r>
              <w:rPr>
                <w:noProof/>
              </w:rPr>
              <w:drawing>
                <wp:inline distT="0" distB="0" distL="0" distR="0" wp14:anchorId="28934B22" wp14:editId="2583206A">
                  <wp:extent cx="3571875" cy="7715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287" w:rsidRDefault="004B7287" w:rsidP="004B7287">
      <w:pPr>
        <w:sectPr w:rsidR="004B7287" w:rsidSect="0022699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B7287" w:rsidRDefault="004B7287" w:rsidP="004B7287">
      <w:pPr>
        <w:pStyle w:val="Heading1"/>
      </w:pPr>
      <w:bookmarkStart w:id="3" w:name="_Toc26406023"/>
      <w:r>
        <w:lastRenderedPageBreak/>
        <w:t>Profiler</w:t>
      </w:r>
      <w:bookmarkEnd w:id="3"/>
    </w:p>
    <w:p w:rsidR="004B7287" w:rsidRDefault="00CE3525" w:rsidP="00CE3525">
      <w:pPr>
        <w:pStyle w:val="Heading3"/>
      </w:pPr>
      <w:bookmarkStart w:id="4" w:name="_Toc26406024"/>
      <w:r>
        <w:t>Server</w:t>
      </w:r>
      <w:bookmarkEnd w:id="4"/>
    </w:p>
    <w:p w:rsidR="00CE3525" w:rsidRDefault="00CE3525" w:rsidP="00CE3525">
      <w:r>
        <w:rPr>
          <w:noProof/>
        </w:rPr>
        <w:drawing>
          <wp:inline distT="0" distB="0" distL="0" distR="0" wp14:anchorId="051D76DC" wp14:editId="4CF3F20A">
            <wp:extent cx="5731510" cy="5336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25" w:rsidRDefault="00CE3525" w:rsidP="00CE3525">
      <w:pPr>
        <w:pStyle w:val="Heading3"/>
      </w:pPr>
      <w:bookmarkStart w:id="5" w:name="_Toc26406025"/>
      <w:r>
        <w:lastRenderedPageBreak/>
        <w:t>Client</w:t>
      </w:r>
      <w:bookmarkEnd w:id="5"/>
    </w:p>
    <w:p w:rsidR="00CE3525" w:rsidRPr="00CE3525" w:rsidRDefault="00CE3525" w:rsidP="00CE3525">
      <w:r>
        <w:rPr>
          <w:noProof/>
        </w:rPr>
        <w:drawing>
          <wp:inline distT="0" distB="0" distL="0" distR="0" wp14:anchorId="4C9659A4" wp14:editId="0717B993">
            <wp:extent cx="5731510" cy="5336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525" w:rsidRPr="00CE3525" w:rsidSect="0022699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706" w:rsidRDefault="004E7706" w:rsidP="00790A51">
      <w:pPr>
        <w:spacing w:after="0" w:line="240" w:lineRule="auto"/>
      </w:pPr>
      <w:r>
        <w:separator/>
      </w:r>
    </w:p>
  </w:endnote>
  <w:endnote w:type="continuationSeparator" w:id="0">
    <w:p w:rsidR="004E7706" w:rsidRDefault="004E7706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084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51" w:rsidRDefault="00790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9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90A51" w:rsidRDefault="00790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706" w:rsidRDefault="004E7706" w:rsidP="00790A51">
      <w:pPr>
        <w:spacing w:after="0" w:line="240" w:lineRule="auto"/>
      </w:pPr>
      <w:r>
        <w:separator/>
      </w:r>
    </w:p>
  </w:footnote>
  <w:footnote w:type="continuationSeparator" w:id="0">
    <w:p w:rsidR="004E7706" w:rsidRDefault="004E7706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95" w:rsidRDefault="00226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87"/>
    <w:rsid w:val="00226995"/>
    <w:rsid w:val="004B7287"/>
    <w:rsid w:val="004E7706"/>
    <w:rsid w:val="005F3455"/>
    <w:rsid w:val="00790A51"/>
    <w:rsid w:val="00823FC8"/>
    <w:rsid w:val="00CE3525"/>
    <w:rsid w:val="00E97A20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AE8CC"/>
  <w15:chartTrackingRefBased/>
  <w15:docId w15:val="{42D9D784-0FC4-42B0-B3B0-F566D528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paragraph" w:styleId="BalloonText">
    <w:name w:val="Balloon Text"/>
    <w:basedOn w:val="Normal"/>
    <w:link w:val="BalloonTextChar"/>
    <w:uiPriority w:val="99"/>
    <w:semiHidden/>
    <w:unhideWhenUsed/>
    <w:rsid w:val="004B7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2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E3525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352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352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E35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3525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9B4ED-EDCE-44E5-8D24-A562E9D0C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12</TotalTime>
  <Pages>6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3 Project Q1</dc:title>
  <dc:subject>30003389 – Kyer Potts</dc:subject>
  <dc:creator>Kyer Potts</dc:creator>
  <cp:keywords/>
  <dc:description/>
  <cp:lastModifiedBy>Kyer Potts</cp:lastModifiedBy>
  <cp:revision>1</cp:revision>
  <dcterms:created xsi:type="dcterms:W3CDTF">2019-12-04T18:27:00Z</dcterms:created>
  <dcterms:modified xsi:type="dcterms:W3CDTF">2019-12-04T18:40:00Z</dcterms:modified>
</cp:coreProperties>
</file>