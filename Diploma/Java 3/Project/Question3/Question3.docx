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9C607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JAVA 3 PROJECT Q3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9C607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JAVA 3 PROJECT Q3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790A51" w:rsidRDefault="00790A51" w:rsidP="00790A51">
          <w:pPr>
            <w:pStyle w:val="TOC"/>
          </w:pPr>
          <w:r>
            <w:lastRenderedPageBreak/>
            <w:t>Table of Contents</w:t>
          </w:r>
        </w:p>
        <w:p w:rsidR="00790A51" w:rsidRDefault="005F34AF"/>
      </w:sdtContent>
    </w:sdt>
    <w:p w:rsidR="00226995" w:rsidRDefault="00226995"/>
    <w:p w:rsidR="00226995" w:rsidRDefault="00226995">
      <w:pPr>
        <w:sectPr w:rsidR="00226995" w:rsidSect="00790A51">
          <w:footerReference w:type="first" r:id="rId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E97A20" w:rsidRDefault="009C6073" w:rsidP="009C6073">
      <w:pPr>
        <w:pStyle w:val="Heading1"/>
      </w:pPr>
      <w:r>
        <w:lastRenderedPageBreak/>
        <w:t>Debugging</w:t>
      </w:r>
    </w:p>
    <w:p w:rsidR="009C6073" w:rsidRDefault="009C6073" w:rsidP="009C6073">
      <w:r>
        <w:t>Found Issue when compiling</w:t>
      </w:r>
    </w:p>
    <w:p w:rsidR="009C6073" w:rsidRDefault="009C6073" w:rsidP="009C6073">
      <w:r>
        <w:rPr>
          <w:noProof/>
        </w:rPr>
        <w:drawing>
          <wp:inline distT="0" distB="0" distL="0" distR="0" wp14:anchorId="64E76EE5" wp14:editId="50CE70F5">
            <wp:extent cx="5731510" cy="5336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73" w:rsidRDefault="009C6073" w:rsidP="009C6073">
      <w:r>
        <w:t>State constructor was not initialising default properties for the State object</w:t>
      </w:r>
    </w:p>
    <w:p w:rsidR="009C6073" w:rsidRDefault="009C6073" w:rsidP="009C6073">
      <w:r>
        <w:t>Added default properties to State constructor</w:t>
      </w:r>
    </w:p>
    <w:p w:rsidR="009C6073" w:rsidRDefault="009C6073" w:rsidP="009C6073"/>
    <w:p w:rsidR="009C6073" w:rsidRPr="009C6073" w:rsidRDefault="009C6073" w:rsidP="009C6073">
      <w:r>
        <w:rPr>
          <w:noProof/>
        </w:rPr>
        <w:drawing>
          <wp:inline distT="0" distB="0" distL="0" distR="0" wp14:anchorId="613D020E" wp14:editId="11567258">
            <wp:extent cx="42672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  <w:sectPr w:rsidR="00226995" w:rsidSect="00226995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226995" w:rsidRDefault="009C6073" w:rsidP="009C6073">
      <w:pPr>
        <w:pStyle w:val="Heading1"/>
      </w:pPr>
      <w:r>
        <w:lastRenderedPageBreak/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755"/>
        <w:gridCol w:w="1707"/>
        <w:gridCol w:w="4116"/>
      </w:tblGrid>
      <w:tr w:rsidR="009C6073" w:rsidTr="009C6073">
        <w:tc>
          <w:tcPr>
            <w:tcW w:w="2254" w:type="dxa"/>
          </w:tcPr>
          <w:p w:rsidR="009C6073" w:rsidRDefault="009C6073" w:rsidP="009C6073">
            <w:r>
              <w:t>Test ID</w:t>
            </w:r>
          </w:p>
        </w:tc>
        <w:tc>
          <w:tcPr>
            <w:tcW w:w="2254" w:type="dxa"/>
          </w:tcPr>
          <w:p w:rsidR="009C6073" w:rsidRDefault="009C6073" w:rsidP="009C6073">
            <w:r>
              <w:t>Description</w:t>
            </w:r>
          </w:p>
        </w:tc>
        <w:tc>
          <w:tcPr>
            <w:tcW w:w="2254" w:type="dxa"/>
          </w:tcPr>
          <w:p w:rsidR="009C6073" w:rsidRDefault="009C6073" w:rsidP="009C6073">
            <w:r>
              <w:t>Outcome</w:t>
            </w:r>
          </w:p>
        </w:tc>
        <w:tc>
          <w:tcPr>
            <w:tcW w:w="2254" w:type="dxa"/>
          </w:tcPr>
          <w:p w:rsidR="009C6073" w:rsidRDefault="009C6073" w:rsidP="009C6073">
            <w:r>
              <w:t>Evidence</w:t>
            </w:r>
          </w:p>
        </w:tc>
      </w:tr>
      <w:tr w:rsidR="009C6073" w:rsidTr="009C6073">
        <w:tc>
          <w:tcPr>
            <w:tcW w:w="2254" w:type="dxa"/>
          </w:tcPr>
          <w:p w:rsidR="009C6073" w:rsidRDefault="009C6073" w:rsidP="009C6073">
            <w:r>
              <w:t>1</w:t>
            </w:r>
          </w:p>
        </w:tc>
        <w:tc>
          <w:tcPr>
            <w:tcW w:w="2254" w:type="dxa"/>
          </w:tcPr>
          <w:p w:rsidR="009C6073" w:rsidRDefault="0048028A" w:rsidP="009C6073">
            <w:r>
              <w:t>Create TAS object</w:t>
            </w:r>
          </w:p>
        </w:tc>
        <w:tc>
          <w:tcPr>
            <w:tcW w:w="2254" w:type="dxa"/>
          </w:tcPr>
          <w:p w:rsidR="009C6073" w:rsidRDefault="0048028A" w:rsidP="009C6073">
            <w:r>
              <w:t>Generates TAS object</w:t>
            </w:r>
          </w:p>
        </w:tc>
        <w:tc>
          <w:tcPr>
            <w:tcW w:w="2254" w:type="dxa"/>
          </w:tcPr>
          <w:p w:rsidR="009C6073" w:rsidRDefault="0048028A" w:rsidP="009C6073">
            <w:r>
              <w:rPr>
                <w:noProof/>
              </w:rPr>
              <w:drawing>
                <wp:inline distT="0" distB="0" distL="0" distR="0" wp14:anchorId="0CBE1CDB" wp14:editId="235A54CB">
                  <wp:extent cx="2466975" cy="942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073" w:rsidTr="009C6073">
        <w:tc>
          <w:tcPr>
            <w:tcW w:w="2254" w:type="dxa"/>
          </w:tcPr>
          <w:p w:rsidR="009C6073" w:rsidRDefault="009C6073" w:rsidP="009C6073">
            <w:r>
              <w:t>2</w:t>
            </w:r>
          </w:p>
        </w:tc>
        <w:tc>
          <w:tcPr>
            <w:tcW w:w="2254" w:type="dxa"/>
          </w:tcPr>
          <w:p w:rsidR="009C6073" w:rsidRDefault="0048028A" w:rsidP="009C6073">
            <w:r>
              <w:t>Create VIC object</w:t>
            </w:r>
          </w:p>
        </w:tc>
        <w:tc>
          <w:tcPr>
            <w:tcW w:w="2254" w:type="dxa"/>
          </w:tcPr>
          <w:p w:rsidR="009C6073" w:rsidRDefault="0048028A" w:rsidP="009C6073">
            <w:r>
              <w:t>Generates VIC object</w:t>
            </w:r>
          </w:p>
        </w:tc>
        <w:tc>
          <w:tcPr>
            <w:tcW w:w="2254" w:type="dxa"/>
          </w:tcPr>
          <w:p w:rsidR="009C6073" w:rsidRDefault="0048028A" w:rsidP="009C6073">
            <w:r>
              <w:rPr>
                <w:noProof/>
              </w:rPr>
              <w:drawing>
                <wp:inline distT="0" distB="0" distL="0" distR="0" wp14:anchorId="3E5C6B7E" wp14:editId="38EFF96C">
                  <wp:extent cx="2028825" cy="8953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073" w:rsidTr="009C6073">
        <w:tc>
          <w:tcPr>
            <w:tcW w:w="2254" w:type="dxa"/>
          </w:tcPr>
          <w:p w:rsidR="009C6073" w:rsidRDefault="009C6073" w:rsidP="009C6073">
            <w:r>
              <w:t>3</w:t>
            </w:r>
          </w:p>
        </w:tc>
        <w:tc>
          <w:tcPr>
            <w:tcW w:w="2254" w:type="dxa"/>
          </w:tcPr>
          <w:p w:rsidR="009C6073" w:rsidRDefault="0048028A" w:rsidP="009C6073">
            <w:r>
              <w:t>Create QLD object</w:t>
            </w:r>
          </w:p>
        </w:tc>
        <w:tc>
          <w:tcPr>
            <w:tcW w:w="2254" w:type="dxa"/>
          </w:tcPr>
          <w:p w:rsidR="009C6073" w:rsidRDefault="0048028A" w:rsidP="009C6073">
            <w:r>
              <w:t>Generates QLD object</w:t>
            </w:r>
          </w:p>
        </w:tc>
        <w:tc>
          <w:tcPr>
            <w:tcW w:w="2254" w:type="dxa"/>
          </w:tcPr>
          <w:p w:rsidR="009C6073" w:rsidRDefault="0048028A" w:rsidP="009C6073">
            <w:r>
              <w:rPr>
                <w:noProof/>
              </w:rPr>
              <w:drawing>
                <wp:inline distT="0" distB="0" distL="0" distR="0" wp14:anchorId="396D182B" wp14:editId="55B70DA7">
                  <wp:extent cx="2152650" cy="952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C6073" w:rsidRDefault="009C6073" w:rsidP="009C6073">
      <w:pPr>
        <w:sectPr w:rsidR="009C6073" w:rsidSect="0022699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C6073" w:rsidRDefault="009C6073" w:rsidP="009C6073">
      <w:pPr>
        <w:pStyle w:val="Heading1"/>
      </w:pPr>
      <w:r>
        <w:lastRenderedPageBreak/>
        <w:t>Profiler</w:t>
      </w:r>
    </w:p>
    <w:p w:rsidR="009C6073" w:rsidRPr="009C6073" w:rsidRDefault="009C6073" w:rsidP="009C6073">
      <w:r>
        <w:rPr>
          <w:noProof/>
        </w:rPr>
        <w:drawing>
          <wp:inline distT="0" distB="0" distL="0" distR="0">
            <wp:extent cx="5731510" cy="5336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73" w:rsidRDefault="009C6073" w:rsidP="009C6073"/>
    <w:p w:rsidR="009C6073" w:rsidRDefault="009C6073" w:rsidP="009C6073">
      <w:pPr>
        <w:sectPr w:rsidR="009C6073" w:rsidSect="0022699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C6073" w:rsidRDefault="009C6073" w:rsidP="009C6073">
      <w:pPr>
        <w:pStyle w:val="Heading1"/>
      </w:pPr>
      <w:proofErr w:type="spellStart"/>
      <w:r>
        <w:lastRenderedPageBreak/>
        <w:t>JavaDoc</w:t>
      </w:r>
      <w:proofErr w:type="spellEnd"/>
    </w:p>
    <w:p w:rsidR="009C6073" w:rsidRPr="009C6073" w:rsidRDefault="0048028A" w:rsidP="009C6073">
      <w:r>
        <w:rPr>
          <w:noProof/>
        </w:rPr>
        <w:drawing>
          <wp:inline distT="0" distB="0" distL="0" distR="0" wp14:anchorId="0CA52155" wp14:editId="24E81FC3">
            <wp:extent cx="5731510" cy="5701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073" w:rsidRPr="009C6073" w:rsidSect="0022699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4AF" w:rsidRDefault="005F34AF" w:rsidP="00790A51">
      <w:pPr>
        <w:spacing w:after="0" w:line="240" w:lineRule="auto"/>
      </w:pPr>
      <w:r>
        <w:separator/>
      </w:r>
    </w:p>
  </w:endnote>
  <w:endnote w:type="continuationSeparator" w:id="0">
    <w:p w:rsidR="005F34AF" w:rsidRDefault="005F34AF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084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51" w:rsidRDefault="00790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0A51" w:rsidRDefault="00790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4AF" w:rsidRDefault="005F34AF" w:rsidP="00790A51">
      <w:pPr>
        <w:spacing w:after="0" w:line="240" w:lineRule="auto"/>
      </w:pPr>
      <w:r>
        <w:separator/>
      </w:r>
    </w:p>
  </w:footnote>
  <w:footnote w:type="continuationSeparator" w:id="0">
    <w:p w:rsidR="005F34AF" w:rsidRDefault="005F34AF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73"/>
    <w:rsid w:val="00226995"/>
    <w:rsid w:val="0048028A"/>
    <w:rsid w:val="005F3455"/>
    <w:rsid w:val="005F34AF"/>
    <w:rsid w:val="00790A51"/>
    <w:rsid w:val="00823FC8"/>
    <w:rsid w:val="009C6073"/>
    <w:rsid w:val="00E97A20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1A06A"/>
  <w15:chartTrackingRefBased/>
  <w15:docId w15:val="{2777BFC9-8B0A-42EE-BEEE-412E7001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paragraph" w:styleId="BalloonText">
    <w:name w:val="Balloon Text"/>
    <w:basedOn w:val="Normal"/>
    <w:link w:val="BalloonTextChar"/>
    <w:uiPriority w:val="99"/>
    <w:semiHidden/>
    <w:unhideWhenUsed/>
    <w:rsid w:val="009C6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7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C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666A2-D012-4E43-81A5-C30D89CC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8</TotalTime>
  <Pages>6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3 PROJECT Q3</dc:title>
  <dc:subject>30003389 – Kyer Potts</dc:subject>
  <dc:creator>Kyer Potts</dc:creator>
  <cp:keywords/>
  <dc:description/>
  <cp:lastModifiedBy>Kyer Potts</cp:lastModifiedBy>
  <cp:revision>1</cp:revision>
  <dcterms:created xsi:type="dcterms:W3CDTF">2019-12-04T19:24:00Z</dcterms:created>
  <dcterms:modified xsi:type="dcterms:W3CDTF">2019-12-04T19:39:00Z</dcterms:modified>
</cp:coreProperties>
</file>