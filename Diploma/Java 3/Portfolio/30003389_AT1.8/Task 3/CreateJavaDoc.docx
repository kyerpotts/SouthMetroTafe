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38479868"/>
        <w:docPartObj>
          <w:docPartGallery w:val="Cover Pages"/>
          <w:docPartUnique/>
        </w:docPartObj>
      </w:sdtPr>
      <w:sdtEndPr/>
      <w:sdtContent>
        <w:p w:rsidR="00790A51" w:rsidRDefault="00790A51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90A51" w:rsidRPr="00823FC8" w:rsidRDefault="00790A51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  <w:lang w:val="en-AU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611875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0A51" w:rsidRDefault="000117E2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JAVA 3 Ativity 8 Task 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07F09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0164253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0A51" w:rsidRDefault="00823FC8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  <w:t>30003389 – Kyer Potts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383838 [3122]" stroked="f" strokeweight="1pt">
                        <v:fill color2="#2c2c2c [2882]" angle="348" colors="0 #737373;6554f #737373" focus="100%" type="gradient"/>
                        <v:textbox inset="54pt,54pt,1in,5in">
                          <w:txbxContent>
                            <w:p w:rsidR="00790A51" w:rsidRPr="00823FC8" w:rsidRDefault="00790A51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  <w:lang w:val="en-AU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611875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90A51" w:rsidRDefault="000117E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JAVA 3 Ativity 8 Task 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07F09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01642531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90A51" w:rsidRDefault="00823FC8">
                                <w:pPr>
                                  <w:pStyle w:val="NoSpacing"/>
                                  <w:spacing w:before="120"/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  <w:t>30003389 – Kyer Potts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90A51" w:rsidRDefault="00790A51">
          <w:pPr>
            <w:sectPr w:rsidR="00790A51" w:rsidSect="00790A51"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bookmarkStart w:id="0" w:name="_GoBack" w:displacedByCustomXml="next"/>
        <w:bookmarkEnd w:id="0" w:displacedByCustomXml="next"/>
        <w:sdt>
          <w:sdtPr>
            <w:id w:val="-1280875624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en-AU"/>
            </w:rPr>
          </w:sdtEndPr>
          <w:sdtContent>
            <w:p w:rsidR="00352FFD" w:rsidRDefault="00352FFD">
              <w:pPr>
                <w:pStyle w:val="TOCHeading"/>
              </w:pPr>
              <w:r>
                <w:t>Table of Contents</w:t>
              </w:r>
            </w:p>
            <w:p w:rsidR="00352FFD" w:rsidRDefault="00352FFD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6223826" w:history="1">
                <w:r w:rsidRPr="00450323">
                  <w:rPr>
                    <w:rStyle w:val="Hyperlink"/>
                    <w:noProof/>
                  </w:rPr>
                  <w:t>Table of Contents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_Toc26223826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i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FFD" w:rsidRDefault="00352FFD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26223827" w:history="1">
                <w:r w:rsidRPr="00450323">
                  <w:rPr>
                    <w:rStyle w:val="Hyperlink"/>
                    <w:noProof/>
                  </w:rPr>
                  <w:t>Commenting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_Toc26223827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FFD" w:rsidRDefault="00352FFD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26223828" w:history="1">
                <w:r w:rsidRPr="00450323">
                  <w:rPr>
                    <w:rStyle w:val="Hyperlink"/>
                    <w:noProof/>
                  </w:rPr>
                  <w:t>Generating the JavaDoc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_Toc26223828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FFD" w:rsidRDefault="00352FFD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26223829" w:history="1">
                <w:r w:rsidRPr="00450323">
                  <w:rPr>
                    <w:rStyle w:val="Hyperlink"/>
                    <w:noProof/>
                  </w:rPr>
                  <w:t>IDE Javadoc Generation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_Toc26223829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FFD" w:rsidRDefault="00352FFD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26223830" w:history="1">
                <w:r w:rsidRPr="00450323">
                  <w:rPr>
                    <w:rStyle w:val="Hyperlink"/>
                    <w:noProof/>
                  </w:rPr>
                  <w:t>Command Line Javadoc Generation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_Toc26223830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FFD" w:rsidRDefault="00352FFD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26223831" w:history="1">
                <w:r w:rsidRPr="00450323">
                  <w:rPr>
                    <w:rStyle w:val="Hyperlink"/>
                    <w:noProof/>
                  </w:rPr>
                  <w:t>Opening the Javadoc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_Toc26223831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FFD" w:rsidRDefault="00352FF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90A51" w:rsidRDefault="003F1D1F"/>
      </w:sdtContent>
    </w:sdt>
    <w:p w:rsidR="00226995" w:rsidRDefault="00226995"/>
    <w:p w:rsidR="00226995" w:rsidRDefault="00226995">
      <w:pPr>
        <w:sectPr w:rsidR="00226995" w:rsidSect="00790A51">
          <w:footerReference w:type="first" r:id="rId7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:rsidR="00E97A20" w:rsidRDefault="00A435E2" w:rsidP="008200FF">
      <w:pPr>
        <w:pStyle w:val="Heading1"/>
      </w:pPr>
      <w:bookmarkStart w:id="1" w:name="_Toc26223827"/>
      <w:r>
        <w:lastRenderedPageBreak/>
        <w:t>Commenting code</w:t>
      </w:r>
      <w:bookmarkEnd w:id="1"/>
    </w:p>
    <w:p w:rsidR="00A435E2" w:rsidRDefault="00A435E2" w:rsidP="00A435E2">
      <w:r>
        <w:t xml:space="preserve">The Javadoc utility requires code to be commented in /** blocks, this enables it to separate publishable user comments into the </w:t>
      </w:r>
      <w:proofErr w:type="spellStart"/>
      <w:r>
        <w:t>javadocument</w:t>
      </w:r>
      <w:proofErr w:type="spellEnd"/>
      <w:r>
        <w:t xml:space="preserve"> html files</w:t>
      </w:r>
    </w:p>
    <w:p w:rsidR="00A435E2" w:rsidRDefault="00A435E2" w:rsidP="00A435E2">
      <w:r>
        <w:t>Javadoc also includes commenting tags to differentiate between differing items of code:</w:t>
      </w:r>
    </w:p>
    <w:p w:rsidR="00A435E2" w:rsidRPr="00A435E2" w:rsidRDefault="00A435E2" w:rsidP="00A435E2">
      <w:r>
        <w:rPr>
          <w:noProof/>
        </w:rPr>
        <w:drawing>
          <wp:inline distT="0" distB="0" distL="0" distR="0" wp14:anchorId="18A47AE8" wp14:editId="790BDFB5">
            <wp:extent cx="52006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995" w:rsidRDefault="00A435E2" w:rsidP="00226995">
      <w:pPr>
        <w:tabs>
          <w:tab w:val="left" w:pos="2454"/>
        </w:tabs>
      </w:pPr>
      <w:r>
        <w:rPr>
          <w:noProof/>
        </w:rPr>
        <w:drawing>
          <wp:inline distT="0" distB="0" distL="0" distR="0" wp14:anchorId="611220D0" wp14:editId="224DF602">
            <wp:extent cx="5289083" cy="55340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1809" cy="556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995" w:rsidRDefault="00226995" w:rsidP="00226995">
      <w:pPr>
        <w:tabs>
          <w:tab w:val="left" w:pos="2454"/>
        </w:tabs>
      </w:pPr>
    </w:p>
    <w:p w:rsidR="00226995" w:rsidRDefault="00226995" w:rsidP="00226995">
      <w:pPr>
        <w:tabs>
          <w:tab w:val="left" w:pos="2454"/>
        </w:tabs>
        <w:sectPr w:rsidR="00226995" w:rsidSect="00226995">
          <w:headerReference w:type="first" r:id="rId10"/>
          <w:footerReference w:type="first" r:id="rId11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226995" w:rsidRDefault="00A435E2" w:rsidP="00A435E2">
      <w:pPr>
        <w:pStyle w:val="Heading1"/>
      </w:pPr>
      <w:bookmarkStart w:id="2" w:name="_Toc26223828"/>
      <w:r>
        <w:lastRenderedPageBreak/>
        <w:t xml:space="preserve">Generating the </w:t>
      </w:r>
      <w:proofErr w:type="spellStart"/>
      <w:r>
        <w:t>JavaDoc</w:t>
      </w:r>
      <w:bookmarkEnd w:id="2"/>
      <w:proofErr w:type="spellEnd"/>
    </w:p>
    <w:p w:rsidR="00A435E2" w:rsidRDefault="00A435E2" w:rsidP="00A435E2">
      <w:r>
        <w:t xml:space="preserve">The </w:t>
      </w:r>
      <w:proofErr w:type="spellStart"/>
      <w:r>
        <w:t>JavaDoc</w:t>
      </w:r>
      <w:proofErr w:type="spellEnd"/>
      <w:r>
        <w:t xml:space="preserve"> can be created in 2 ways, via the Javadoc utility that can be called via the command </w:t>
      </w:r>
      <w:proofErr w:type="gramStart"/>
      <w:r>
        <w:t>line, and</w:t>
      </w:r>
      <w:proofErr w:type="gramEnd"/>
      <w:r>
        <w:t xml:space="preserve"> using an IDE utility that automatically generates the Javadoc. I’ll outline the steps for both below</w:t>
      </w:r>
    </w:p>
    <w:p w:rsidR="00A435E2" w:rsidRDefault="00A435E2" w:rsidP="00A435E2">
      <w:pPr>
        <w:pStyle w:val="Heading2"/>
      </w:pPr>
      <w:bookmarkStart w:id="3" w:name="_Toc26223829"/>
      <w:r>
        <w:t>IDE Javadoc Generation</w:t>
      </w:r>
      <w:bookmarkEnd w:id="3"/>
    </w:p>
    <w:p w:rsidR="00A435E2" w:rsidRDefault="00A435E2" w:rsidP="00A435E2">
      <w:r>
        <w:t>Once the comments have been added appropriately, the Javadoc can be created by clicking run, and selecting Generate Javadoc (</w:t>
      </w:r>
      <w:proofErr w:type="spellStart"/>
      <w:r>
        <w:t>JavaAPIDoc</w:t>
      </w:r>
      <w:proofErr w:type="spellEnd"/>
      <w:r>
        <w:t>) option from the dropdown menu</w:t>
      </w:r>
    </w:p>
    <w:p w:rsidR="00A435E2" w:rsidRDefault="00A435E2" w:rsidP="00A435E2"/>
    <w:p w:rsidR="00A435E2" w:rsidRDefault="00A435E2" w:rsidP="00A435E2">
      <w:r>
        <w:rPr>
          <w:noProof/>
        </w:rPr>
        <w:drawing>
          <wp:inline distT="0" distB="0" distL="0" distR="0">
            <wp:extent cx="5731510" cy="61087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0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5E2" w:rsidRDefault="00A435E2" w:rsidP="00A435E2">
      <w:r>
        <w:t>This will run the Javadoc utility and produce the Javadoc output in the “</w:t>
      </w:r>
      <w:proofErr w:type="spellStart"/>
      <w:r>
        <w:t>dist</w:t>
      </w:r>
      <w:proofErr w:type="spellEnd"/>
      <w:r>
        <w:t>” folder of the project files</w:t>
      </w:r>
    </w:p>
    <w:p w:rsidR="00A435E2" w:rsidRDefault="00A435E2" w:rsidP="00A435E2">
      <w:r>
        <w:rPr>
          <w:noProof/>
        </w:rPr>
        <w:lastRenderedPageBreak/>
        <w:drawing>
          <wp:inline distT="0" distB="0" distL="0" distR="0" wp14:anchorId="7066F8F5" wp14:editId="32B5435D">
            <wp:extent cx="5731510" cy="49320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E2" w:rsidRDefault="00A435E2" w:rsidP="00A435E2"/>
    <w:p w:rsidR="00A435E2" w:rsidRDefault="00A435E2" w:rsidP="00A435E2">
      <w:pPr>
        <w:pStyle w:val="Heading2"/>
      </w:pPr>
      <w:bookmarkStart w:id="4" w:name="_Toc26223830"/>
      <w:r>
        <w:t>Command Line Javadoc Generation</w:t>
      </w:r>
      <w:bookmarkEnd w:id="4"/>
    </w:p>
    <w:p w:rsidR="00A435E2" w:rsidRDefault="00A435E2" w:rsidP="00A435E2">
      <w:r>
        <w:t>First, a java file containing the package information for the package must be placed within the package folder of the class that the Javadoc will be generating from.</w:t>
      </w:r>
    </w:p>
    <w:p w:rsidR="00A435E2" w:rsidRDefault="00A435E2" w:rsidP="00A435E2">
      <w:r>
        <w:rPr>
          <w:noProof/>
        </w:rPr>
        <w:drawing>
          <wp:inline distT="0" distB="0" distL="0" distR="0" wp14:anchorId="38B516C9" wp14:editId="35C2CD88">
            <wp:extent cx="3200400" cy="275398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2200" cy="276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E2" w:rsidRDefault="00A435E2" w:rsidP="00A435E2">
      <w:r>
        <w:lastRenderedPageBreak/>
        <w:t>Ru the command line to fid the directory that the .java file is contained in</w:t>
      </w:r>
    </w:p>
    <w:p w:rsidR="00A435E2" w:rsidRDefault="00352FFD" w:rsidP="00A435E2">
      <w:r>
        <w:rPr>
          <w:noProof/>
        </w:rPr>
        <w:drawing>
          <wp:inline distT="0" distB="0" distL="0" distR="0" wp14:anchorId="7F69394D" wp14:editId="75BBA87B">
            <wp:extent cx="5731510" cy="19907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FD" w:rsidRDefault="00352FFD" w:rsidP="00A435E2">
      <w:r>
        <w:t>Then run the following command to generate the Javadoc</w:t>
      </w:r>
    </w:p>
    <w:p w:rsidR="00352FFD" w:rsidRDefault="00352FFD" w:rsidP="00A435E2">
      <w:r>
        <w:rPr>
          <w:noProof/>
        </w:rPr>
        <w:drawing>
          <wp:inline distT="0" distB="0" distL="0" distR="0" wp14:anchorId="3CDBD908" wp14:editId="3ECD3F2B">
            <wp:extent cx="5731510" cy="48869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FD" w:rsidRDefault="00352FFD" w:rsidP="00A435E2">
      <w:r>
        <w:t>The Javadoc will then be generated within the file containing the package folders</w:t>
      </w:r>
    </w:p>
    <w:p w:rsidR="00352FFD" w:rsidRDefault="00352FFD" w:rsidP="00A435E2">
      <w:r>
        <w:rPr>
          <w:noProof/>
        </w:rPr>
        <w:lastRenderedPageBreak/>
        <w:drawing>
          <wp:inline distT="0" distB="0" distL="0" distR="0" wp14:anchorId="512D2598" wp14:editId="63BA40FD">
            <wp:extent cx="5731510" cy="49320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FD" w:rsidRDefault="00352FFD" w:rsidP="00A435E2">
      <w:pPr>
        <w:sectPr w:rsidR="00352FFD" w:rsidSect="0022699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352FFD" w:rsidRDefault="00352FFD" w:rsidP="00352FFD">
      <w:pPr>
        <w:pStyle w:val="Heading1"/>
      </w:pPr>
      <w:bookmarkStart w:id="5" w:name="_Toc26223831"/>
      <w:r>
        <w:lastRenderedPageBreak/>
        <w:t>Opening the Javadoc</w:t>
      </w:r>
      <w:bookmarkEnd w:id="5"/>
    </w:p>
    <w:p w:rsidR="00352FFD" w:rsidRDefault="00352FFD" w:rsidP="00352FFD">
      <w:r>
        <w:t xml:space="preserve">To open the Javadoc, locate the folder containing </w:t>
      </w:r>
      <w:proofErr w:type="gramStart"/>
      <w:r>
        <w:t>all of</w:t>
      </w:r>
      <w:proofErr w:type="gramEnd"/>
      <w:r>
        <w:t xml:space="preserve"> the html files and select the index.html file to open it</w:t>
      </w:r>
    </w:p>
    <w:p w:rsidR="00352FFD" w:rsidRDefault="00352FFD" w:rsidP="00352FFD">
      <w:r>
        <w:rPr>
          <w:noProof/>
        </w:rPr>
        <w:drawing>
          <wp:inline distT="0" distB="0" distL="0" distR="0" wp14:anchorId="491AFFEE" wp14:editId="02AACA2C">
            <wp:extent cx="3796655" cy="3267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3521" cy="328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FD" w:rsidRDefault="00352FFD" w:rsidP="00352FFD">
      <w:r>
        <w:t xml:space="preserve">This will open the Javadoc containing </w:t>
      </w:r>
      <w:proofErr w:type="gramStart"/>
      <w:r>
        <w:t>all of</w:t>
      </w:r>
      <w:proofErr w:type="gramEnd"/>
      <w:r>
        <w:t xml:space="preserve"> the information within the comments made in the .java class files</w:t>
      </w:r>
    </w:p>
    <w:p w:rsidR="00352FFD" w:rsidRPr="00352FFD" w:rsidRDefault="00352FFD" w:rsidP="00352FFD">
      <w:r>
        <w:rPr>
          <w:noProof/>
        </w:rPr>
        <w:drawing>
          <wp:inline distT="0" distB="0" distL="0" distR="0" wp14:anchorId="5599EB98" wp14:editId="0D4B6708">
            <wp:extent cx="3733800" cy="39687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7594" cy="397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FFD" w:rsidRPr="00352FFD" w:rsidSect="00226995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D1F" w:rsidRDefault="003F1D1F" w:rsidP="00790A51">
      <w:pPr>
        <w:spacing w:after="0" w:line="240" w:lineRule="auto"/>
      </w:pPr>
      <w:r>
        <w:separator/>
      </w:r>
    </w:p>
  </w:endnote>
  <w:endnote w:type="continuationSeparator" w:id="0">
    <w:p w:rsidR="003F1D1F" w:rsidRDefault="003F1D1F" w:rsidP="00790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3084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0A51" w:rsidRDefault="00790A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6995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790A51" w:rsidRDefault="00790A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84497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6995" w:rsidRDefault="002269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26995" w:rsidRDefault="00226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D1F" w:rsidRDefault="003F1D1F" w:rsidP="00790A51">
      <w:pPr>
        <w:spacing w:after="0" w:line="240" w:lineRule="auto"/>
      </w:pPr>
      <w:r>
        <w:separator/>
      </w:r>
    </w:p>
  </w:footnote>
  <w:footnote w:type="continuationSeparator" w:id="0">
    <w:p w:rsidR="003F1D1F" w:rsidRDefault="003F1D1F" w:rsidP="00790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995" w:rsidRDefault="002269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E2"/>
    <w:rsid w:val="000117E2"/>
    <w:rsid w:val="00226995"/>
    <w:rsid w:val="00352FFD"/>
    <w:rsid w:val="003F1D1F"/>
    <w:rsid w:val="005F3455"/>
    <w:rsid w:val="00790A51"/>
    <w:rsid w:val="008200FF"/>
    <w:rsid w:val="00823FC8"/>
    <w:rsid w:val="00A435E2"/>
    <w:rsid w:val="00E97A20"/>
    <w:rsid w:val="00F3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E83B3"/>
  <w15:chartTrackingRefBased/>
  <w15:docId w15:val="{94D16160-65D2-4D89-9943-473D8B27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0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009"/>
    <w:rPr>
      <w:rFonts w:asciiTheme="majorHAnsi" w:eastAsiaTheme="majorEastAsia" w:hAnsiTheme="majorHAnsi" w:cstheme="majorBidi"/>
      <w:color w:val="B35E06" w:themeColor="accent1" w:themeShade="BF"/>
      <w:sz w:val="32"/>
      <w:szCs w:val="26"/>
    </w:rPr>
  </w:style>
  <w:style w:type="paragraph" w:styleId="NoSpacing">
    <w:name w:val="No Spacing"/>
    <w:link w:val="NoSpacingChar"/>
    <w:uiPriority w:val="1"/>
    <w:qFormat/>
    <w:rsid w:val="00790A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90A5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90A51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790A51"/>
  </w:style>
  <w:style w:type="paragraph" w:styleId="Header">
    <w:name w:val="header"/>
    <w:basedOn w:val="Normal"/>
    <w:link w:val="HeaderChar"/>
    <w:uiPriority w:val="99"/>
    <w:unhideWhenUsed/>
    <w:rsid w:val="00790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CChar">
    <w:name w:val="TOC Char"/>
    <w:basedOn w:val="Heading1Char"/>
    <w:link w:val="TOC"/>
    <w:rsid w:val="00790A51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790A51"/>
  </w:style>
  <w:style w:type="paragraph" w:styleId="Footer">
    <w:name w:val="footer"/>
    <w:basedOn w:val="Normal"/>
    <w:link w:val="FooterChar"/>
    <w:uiPriority w:val="99"/>
    <w:unhideWhenUsed/>
    <w:rsid w:val="00790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A51"/>
  </w:style>
  <w:style w:type="paragraph" w:styleId="BalloonText">
    <w:name w:val="Balloon Text"/>
    <w:basedOn w:val="Normal"/>
    <w:link w:val="BalloonTextChar"/>
    <w:uiPriority w:val="99"/>
    <w:semiHidden/>
    <w:unhideWhenUsed/>
    <w:rsid w:val="00A435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5E2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52FF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2F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2F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2FFD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63DFD-457A-48CC-90D2-E1033A4FF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</Template>
  <TotalTime>20</TotalTime>
  <Pages>8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3 Ativity 8 Task 3</dc:title>
  <dc:subject>30003389 – Kyer Potts</dc:subject>
  <dc:creator>Kyer Potts</dc:creator>
  <cp:keywords/>
  <dc:description/>
  <cp:lastModifiedBy>Kyer Potts</cp:lastModifiedBy>
  <cp:revision>1</cp:revision>
  <dcterms:created xsi:type="dcterms:W3CDTF">2019-12-02T15:20:00Z</dcterms:created>
  <dcterms:modified xsi:type="dcterms:W3CDTF">2019-12-02T16:03:00Z</dcterms:modified>
</cp:coreProperties>
</file>