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9F09A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Activity 2 Task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 xml:space="preserve">30003389 – </w:t>
                                      </w:r>
                                      <w:proofErr w:type="spellStart"/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Kyer</w:t>
                                      </w:r>
                                      <w:proofErr w:type="spellEnd"/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 xml:space="preserve">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9F09A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Activity 2 Task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 xml:space="preserve">30003389 – </w:t>
                                </w:r>
                                <w:proofErr w:type="spellStart"/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Kyer</w:t>
                                </w:r>
                                <w:proofErr w:type="spellEnd"/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 xml:space="preserve">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9F09A8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:rsidR="00226995" w:rsidRDefault="009F09A8" w:rsidP="009F09A8">
      <w:pPr>
        <w:pStyle w:val="Heading1"/>
      </w:pPr>
      <w:r>
        <w:lastRenderedPageBreak/>
        <w:t>Advantages of Abstract class over Interface</w:t>
      </w:r>
    </w:p>
    <w:p w:rsidR="009F09A8" w:rsidRDefault="009F09A8" w:rsidP="009F09A8">
      <w:pPr>
        <w:pStyle w:val="ListParagraph"/>
        <w:numPr>
          <w:ilvl w:val="0"/>
          <w:numId w:val="1"/>
        </w:numPr>
      </w:pPr>
      <w:r>
        <w:t>Abstract classes can have implemented methods that can be overridden by inherited classes</w:t>
      </w:r>
    </w:p>
    <w:p w:rsidR="00C01425" w:rsidRDefault="00C01425" w:rsidP="00C01425">
      <w:pPr>
        <w:pStyle w:val="ListParagraph"/>
        <w:numPr>
          <w:ilvl w:val="0"/>
          <w:numId w:val="1"/>
        </w:numPr>
      </w:pPr>
      <w:r>
        <w:t>Abstract classes are more useful when a method needs to be properly defined and called multiple times. Interfaces do not allow for implemented methods.</w:t>
      </w:r>
    </w:p>
    <w:p w:rsidR="00C01425" w:rsidRDefault="00C01425" w:rsidP="00C01425">
      <w:pPr>
        <w:pStyle w:val="ListParagraph"/>
        <w:numPr>
          <w:ilvl w:val="0"/>
          <w:numId w:val="1"/>
        </w:numPr>
      </w:pPr>
      <w:r>
        <w:t xml:space="preserve">Abstract classes can be invoked in the main method to access </w:t>
      </w:r>
    </w:p>
    <w:p w:rsidR="00C01425" w:rsidRDefault="00C01425" w:rsidP="00C01425">
      <w:pPr>
        <w:pStyle w:val="ListParagraph"/>
        <w:numPr>
          <w:ilvl w:val="0"/>
          <w:numId w:val="1"/>
        </w:numPr>
      </w:pPr>
      <w:r>
        <w:t>Abstract classes can contain non-final variables, where variables in interfaces are always final</w:t>
      </w:r>
    </w:p>
    <w:p w:rsidR="00C246D1" w:rsidRDefault="00C246D1" w:rsidP="00C01425">
      <w:pPr>
        <w:pStyle w:val="ListParagraph"/>
        <w:numPr>
          <w:ilvl w:val="0"/>
          <w:numId w:val="1"/>
        </w:numPr>
      </w:pPr>
      <w:r>
        <w:t>Abstract classes can extend another java class and implement multiple interfaces, while an interface can only extend other interfaces.</w:t>
      </w:r>
    </w:p>
    <w:p w:rsidR="00C246D1" w:rsidRDefault="00C246D1" w:rsidP="00C246D1">
      <w:pPr>
        <w:pStyle w:val="Heading1"/>
      </w:pPr>
      <w:r>
        <w:t>Animal Inheritance</w:t>
      </w:r>
    </w:p>
    <w:p w:rsidR="00C246D1" w:rsidRDefault="00C246D1" w:rsidP="00C246D1">
      <w:pPr>
        <w:pStyle w:val="Heading3"/>
      </w:pPr>
      <w:r>
        <w:t>What would the following output be</w:t>
      </w:r>
    </w:p>
    <w:p w:rsidR="00C246D1" w:rsidRDefault="00C246D1" w:rsidP="00C246D1">
      <w:r>
        <w:rPr>
          <w:noProof/>
          <w:lang w:val="en-US"/>
        </w:rPr>
        <w:drawing>
          <wp:inline distT="0" distB="0" distL="0" distR="0" wp14:anchorId="208D9973" wp14:editId="1C345D6C">
            <wp:extent cx="23526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D1" w:rsidRDefault="00C246D1" w:rsidP="00C246D1">
      <w:r>
        <w:t>The output would be:</w:t>
      </w:r>
    </w:p>
    <w:p w:rsidR="00C246D1" w:rsidRDefault="00C246D1" w:rsidP="00C246D1">
      <w:r>
        <w:t>Talk</w:t>
      </w:r>
    </w:p>
    <w:p w:rsidR="00C246D1" w:rsidRDefault="00C246D1" w:rsidP="00C246D1">
      <w:r>
        <w:t xml:space="preserve">Bark </w:t>
      </w:r>
    </w:p>
    <w:p w:rsidR="00C246D1" w:rsidRDefault="00C246D1" w:rsidP="00C246D1">
      <w:r>
        <w:t>Bark</w:t>
      </w:r>
    </w:p>
    <w:p w:rsidR="00C246D1" w:rsidRDefault="00C246D1" w:rsidP="00C246D1"/>
    <w:p w:rsidR="00C246D1" w:rsidRPr="00C246D1" w:rsidRDefault="0016245A" w:rsidP="00C246D1">
      <w:pPr>
        <w:pStyle w:val="Heading3"/>
      </w:pPr>
      <w:r>
        <w:t>Added code to the above driver, and printed output</w:t>
      </w:r>
    </w:p>
    <w:p w:rsidR="009F09A8" w:rsidRDefault="0016245A" w:rsidP="00226995">
      <w:pPr>
        <w:tabs>
          <w:tab w:val="left" w:pos="2454"/>
        </w:tabs>
      </w:pPr>
      <w:r>
        <w:rPr>
          <w:noProof/>
          <w:lang w:val="en-US"/>
        </w:rPr>
        <w:drawing>
          <wp:inline distT="0" distB="0" distL="0" distR="0" wp14:anchorId="7EFA6AE6" wp14:editId="2E05CF44">
            <wp:extent cx="37909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5A" w:rsidRDefault="0016245A" w:rsidP="00226995">
      <w:pPr>
        <w:tabs>
          <w:tab w:val="left" w:pos="2454"/>
        </w:tabs>
      </w:pPr>
      <w:r>
        <w:t>The output would be</w:t>
      </w:r>
    </w:p>
    <w:p w:rsidR="009F09A8" w:rsidRDefault="0016245A" w:rsidP="00226995">
      <w:pPr>
        <w:tabs>
          <w:tab w:val="left" w:pos="2454"/>
        </w:tabs>
      </w:pPr>
      <w:r>
        <w:t xml:space="preserve">Talk </w:t>
      </w:r>
    </w:p>
    <w:p w:rsidR="0016245A" w:rsidRDefault="0016245A" w:rsidP="00226995">
      <w:pPr>
        <w:tabs>
          <w:tab w:val="left" w:pos="2454"/>
        </w:tabs>
      </w:pPr>
      <w:r>
        <w:t>Bark</w:t>
      </w:r>
    </w:p>
    <w:p w:rsidR="0016245A" w:rsidRDefault="0016245A" w:rsidP="00226995">
      <w:pPr>
        <w:tabs>
          <w:tab w:val="left" w:pos="2454"/>
        </w:tabs>
      </w:pPr>
      <w:r>
        <w:t>Bark</w:t>
      </w:r>
    </w:p>
    <w:p w:rsidR="0016245A" w:rsidRDefault="0016245A" w:rsidP="00226995">
      <w:pPr>
        <w:tabs>
          <w:tab w:val="left" w:pos="2454"/>
        </w:tabs>
      </w:pPr>
      <w:r>
        <w:t>Animal is Animal</w:t>
      </w:r>
    </w:p>
    <w:p w:rsidR="0016245A" w:rsidRDefault="0016245A" w:rsidP="00226995">
      <w:pPr>
        <w:tabs>
          <w:tab w:val="left" w:pos="2454"/>
        </w:tabs>
      </w:pPr>
      <w:proofErr w:type="spellStart"/>
      <w:r>
        <w:t>Animaldog</w:t>
      </w:r>
      <w:proofErr w:type="spellEnd"/>
      <w:r>
        <w:t xml:space="preserve"> is Animal</w:t>
      </w:r>
    </w:p>
    <w:p w:rsidR="009F09A8" w:rsidRDefault="009F09A8" w:rsidP="00226995">
      <w:pPr>
        <w:tabs>
          <w:tab w:val="left" w:pos="2454"/>
        </w:tabs>
      </w:pPr>
    </w:p>
    <w:p w:rsidR="0016245A" w:rsidRDefault="0016245A" w:rsidP="00226995">
      <w:pPr>
        <w:tabs>
          <w:tab w:val="left" w:pos="2454"/>
        </w:tabs>
      </w:pPr>
    </w:p>
    <w:p w:rsidR="0016245A" w:rsidRDefault="0016245A" w:rsidP="00226995">
      <w:pPr>
        <w:tabs>
          <w:tab w:val="left" w:pos="2454"/>
        </w:tabs>
      </w:pPr>
    </w:p>
    <w:p w:rsidR="0016245A" w:rsidRDefault="0016245A" w:rsidP="0016245A">
      <w:pPr>
        <w:pStyle w:val="Heading3"/>
      </w:pPr>
      <w:r>
        <w:lastRenderedPageBreak/>
        <w:t>Demonstrate with examples how to downcast and upcast objects</w:t>
      </w:r>
    </w:p>
    <w:p w:rsidR="0016245A" w:rsidRPr="0016245A" w:rsidRDefault="009E17FA" w:rsidP="0016245A">
      <w:r>
        <w:rPr>
          <w:noProof/>
          <w:lang w:val="en-US"/>
        </w:rPr>
        <w:drawing>
          <wp:inline distT="0" distB="0" distL="0" distR="0" wp14:anchorId="767082BE" wp14:editId="0ABC1C89">
            <wp:extent cx="5057775" cy="624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45A" w:rsidRPr="0016245A" w:rsidSect="00226995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E56" w:rsidRDefault="00551E56" w:rsidP="00790A51">
      <w:pPr>
        <w:spacing w:after="0" w:line="240" w:lineRule="auto"/>
      </w:pPr>
      <w:r>
        <w:separator/>
      </w:r>
    </w:p>
  </w:endnote>
  <w:endnote w:type="continuationSeparator" w:id="0">
    <w:p w:rsidR="00551E56" w:rsidRDefault="00551E56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7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E56" w:rsidRDefault="00551E56" w:rsidP="00790A51">
      <w:pPr>
        <w:spacing w:after="0" w:line="240" w:lineRule="auto"/>
      </w:pPr>
      <w:r>
        <w:separator/>
      </w:r>
    </w:p>
  </w:footnote>
  <w:footnote w:type="continuationSeparator" w:id="0">
    <w:p w:rsidR="00551E56" w:rsidRDefault="00551E56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50C3"/>
    <w:multiLevelType w:val="hybridMultilevel"/>
    <w:tmpl w:val="0C6E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A8"/>
    <w:rsid w:val="0016245A"/>
    <w:rsid w:val="00226995"/>
    <w:rsid w:val="00551E56"/>
    <w:rsid w:val="005F3455"/>
    <w:rsid w:val="00790A51"/>
    <w:rsid w:val="00823FC8"/>
    <w:rsid w:val="009E17FA"/>
    <w:rsid w:val="009F09A8"/>
    <w:rsid w:val="00C01425"/>
    <w:rsid w:val="00C246D1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90F5B"/>
  <w15:chartTrackingRefBased/>
  <w15:docId w15:val="{31F6B76F-D2AC-405B-B507-B4CC04B9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ListParagraph">
    <w:name w:val="List Paragraph"/>
    <w:basedOn w:val="Normal"/>
    <w:uiPriority w:val="34"/>
    <w:qFormat/>
    <w:rsid w:val="009F09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46D1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14938-CDC2-4CCD-B0FE-4734BACC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84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Activity 2 Task 1</dc:title>
  <dc:subject>30003389 – Kyer Potts</dc:subject>
  <dc:creator>CITE</dc:creator>
  <cp:keywords/>
  <dc:description/>
  <cp:lastModifiedBy>CITE</cp:lastModifiedBy>
  <cp:revision>1</cp:revision>
  <dcterms:created xsi:type="dcterms:W3CDTF">2019-08-15T02:27:00Z</dcterms:created>
  <dcterms:modified xsi:type="dcterms:W3CDTF">2019-08-15T03:51:00Z</dcterms:modified>
</cp:coreProperties>
</file>