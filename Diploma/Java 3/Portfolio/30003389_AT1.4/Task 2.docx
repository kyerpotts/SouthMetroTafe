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C14A7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Java 3 Activity 4 Task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C14A7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Java 3 Activity 4 Task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bookmarkStart w:id="0" w:name="_GoBack" w:displacedByCustomXml="next"/>
        <w:bookmarkEnd w:id="0" w:displacedByCustomXml="next"/>
        <w:sdt>
          <w:sdtPr>
            <w:id w:val="-56194313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7B68D4" w:rsidRDefault="007B68D4">
              <w:pPr>
                <w:pStyle w:val="TOCHeading"/>
              </w:pPr>
              <w:r>
                <w:t>Table of Contents</w:t>
              </w:r>
            </w:p>
            <w:p w:rsidR="007B68D4" w:rsidRDefault="007B68D4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5629399" w:history="1">
                <w:r w:rsidRPr="00A048DE">
                  <w:rPr>
                    <w:rStyle w:val="Hyperlink"/>
                    <w:noProof/>
                  </w:rPr>
                  <w:t>Table of 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_Toc25629399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i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68D4" w:rsidRDefault="007B68D4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629400" w:history="1">
                <w:r w:rsidRPr="00A048DE">
                  <w:rPr>
                    <w:rStyle w:val="Hyperlink"/>
                    <w:noProof/>
                  </w:rPr>
                  <w:t>List any four regular expression symbols and describe what each of them represents.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_Toc25629400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68D4" w:rsidRDefault="007B68D4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629401" w:history="1">
                <w:r w:rsidRPr="00A048DE">
                  <w:rPr>
                    <w:rStyle w:val="Hyperlink"/>
                    <w:noProof/>
                  </w:rPr>
                  <w:t>A text file contains random alphabet characters, with each line holds just a single character. An example is below. You will create a program that reads each line of the file as a String line and checks using a regular expression if the line has one of the 12 Grade Symbols (a, b, c, d, e, f, A, B, C, D, E, F).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_Toc25629401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68D4" w:rsidRDefault="007B68D4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629402" w:history="1">
                <w:r w:rsidRPr="00A048DE">
                  <w:rPr>
                    <w:rStyle w:val="Hyperlink"/>
                    <w:noProof/>
                  </w:rPr>
                  <w:t>Create a program that reads some special event days as Strings from the user and displays day, month and year separately with regular expression.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_Toc25629402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68D4" w:rsidRDefault="007B68D4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5629403" w:history="1">
                <w:r w:rsidRPr="00A048DE">
                  <w:rPr>
                    <w:rStyle w:val="Hyperlink"/>
                    <w:noProof/>
                  </w:rPr>
                  <w:t>Given the following regular expressions, determine which of the following values for the String makes the matches method return true. The ? Symbol represents 0 or 1 occurrences of any character, the brackets [Bb] will only include one occurrence of either ‘B’ or ‘b’, and the * represents 1 or more of any character.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_Toc25629403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68D4" w:rsidRDefault="007B68D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0A51" w:rsidRDefault="001A3565"/>
      </w:sdtContent>
    </w:sdt>
    <w:p w:rsidR="00226995" w:rsidRDefault="00226995"/>
    <w:p w:rsidR="00226995" w:rsidRDefault="00226995">
      <w:pPr>
        <w:sectPr w:rsidR="00226995" w:rsidSect="00790A51">
          <w:footerReference w:type="firs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97A20" w:rsidRDefault="00213F0C" w:rsidP="00213F0C">
      <w:pPr>
        <w:pStyle w:val="Heading1"/>
      </w:pPr>
      <w:bookmarkStart w:id="1" w:name="_Toc25629400"/>
      <w:r>
        <w:lastRenderedPageBreak/>
        <w:t>List any four regular expression symbols and describe what each of them represents.</w:t>
      </w:r>
      <w:bookmarkEnd w:id="1"/>
    </w:p>
    <w:p w:rsidR="00213F0C" w:rsidRDefault="00213F0C" w:rsidP="00213F0C">
      <w:pPr>
        <w:pStyle w:val="ListParagraph"/>
        <w:numPr>
          <w:ilvl w:val="0"/>
          <w:numId w:val="1"/>
        </w:numPr>
      </w:pPr>
      <w:r>
        <w:t xml:space="preserve">Equals Versus Matches operator: </w:t>
      </w:r>
      <w:r w:rsidR="00252356">
        <w:t>“</w:t>
      </w:r>
      <w:proofErr w:type="spellStart"/>
      <w:r>
        <w:t>cat|dog</w:t>
      </w:r>
      <w:proofErr w:type="spellEnd"/>
      <w:r w:rsidR="00252356">
        <w:t>”</w:t>
      </w:r>
    </w:p>
    <w:p w:rsidR="00213F0C" w:rsidRDefault="00213F0C" w:rsidP="00213F0C">
      <w:pPr>
        <w:pStyle w:val="ListParagraph"/>
        <w:numPr>
          <w:ilvl w:val="1"/>
          <w:numId w:val="1"/>
        </w:numPr>
      </w:pPr>
      <w:r>
        <w:t>This operator allows the or operator to be used as a regular expression within strings to shorten Boolean expressions</w:t>
      </w:r>
    </w:p>
    <w:p w:rsidR="00213F0C" w:rsidRDefault="00213F0C" w:rsidP="00213F0C">
      <w:pPr>
        <w:pStyle w:val="ListParagraph"/>
        <w:numPr>
          <w:ilvl w:val="0"/>
          <w:numId w:val="1"/>
        </w:numPr>
      </w:pPr>
      <w:r>
        <w:t xml:space="preserve">Square Brackets: </w:t>
      </w:r>
      <w:r w:rsidR="00252356">
        <w:t>“</w:t>
      </w:r>
      <w:r>
        <w:t>[Cc]at|[Dd]</w:t>
      </w:r>
      <w:proofErr w:type="spellStart"/>
      <w:r>
        <w:t>og</w:t>
      </w:r>
      <w:proofErr w:type="spellEnd"/>
      <w:r w:rsidR="00252356">
        <w:t>”</w:t>
      </w:r>
    </w:p>
    <w:p w:rsidR="00213F0C" w:rsidRDefault="00213F0C" w:rsidP="00213F0C">
      <w:pPr>
        <w:pStyle w:val="ListParagraph"/>
        <w:numPr>
          <w:ilvl w:val="1"/>
          <w:numId w:val="1"/>
        </w:numPr>
      </w:pPr>
      <w:r>
        <w:t>Square brackets allow multiple characters to be recognised within the string and still return true</w:t>
      </w:r>
    </w:p>
    <w:p w:rsidR="00213F0C" w:rsidRDefault="00213F0C" w:rsidP="00213F0C">
      <w:pPr>
        <w:pStyle w:val="ListParagraph"/>
        <w:numPr>
          <w:ilvl w:val="0"/>
          <w:numId w:val="1"/>
        </w:numPr>
      </w:pPr>
      <w:r>
        <w:t xml:space="preserve">Include a range of characters: </w:t>
      </w:r>
      <w:r w:rsidR="00252356">
        <w:t>“</w:t>
      </w:r>
      <w:r>
        <w:t>[a-</w:t>
      </w:r>
      <w:proofErr w:type="gramStart"/>
      <w:r>
        <w:t>z]</w:t>
      </w:r>
      <w:proofErr w:type="spellStart"/>
      <w:r>
        <w:t>og</w:t>
      </w:r>
      <w:proofErr w:type="spellEnd"/>
      <w:proofErr w:type="gramEnd"/>
      <w:r w:rsidR="00252356">
        <w:t>”</w:t>
      </w:r>
    </w:p>
    <w:p w:rsidR="00213F0C" w:rsidRDefault="00213F0C" w:rsidP="00213F0C">
      <w:pPr>
        <w:pStyle w:val="ListParagraph"/>
        <w:numPr>
          <w:ilvl w:val="1"/>
          <w:numId w:val="1"/>
        </w:numPr>
      </w:pPr>
      <w:r>
        <w:t>Hyphens between characters represents a range between the two characters specified. This can be any combination of alphanumeric characters</w:t>
      </w:r>
    </w:p>
    <w:p w:rsidR="00213F0C" w:rsidRDefault="00213F0C" w:rsidP="00213F0C">
      <w:pPr>
        <w:pStyle w:val="ListParagraph"/>
        <w:numPr>
          <w:ilvl w:val="0"/>
          <w:numId w:val="1"/>
        </w:numPr>
      </w:pPr>
      <w:r>
        <w:t xml:space="preserve">The Dot: </w:t>
      </w:r>
      <w:r w:rsidR="00252356">
        <w:t>“.”</w:t>
      </w:r>
    </w:p>
    <w:p w:rsidR="00252356" w:rsidRPr="00213F0C" w:rsidRDefault="00252356" w:rsidP="00252356">
      <w:pPr>
        <w:pStyle w:val="ListParagraph"/>
        <w:numPr>
          <w:ilvl w:val="1"/>
          <w:numId w:val="1"/>
        </w:numPr>
      </w:pPr>
      <w:r>
        <w:t>The dot represents any single character within a string that has not been defined.</w:t>
      </w:r>
    </w:p>
    <w:p w:rsidR="00226995" w:rsidRDefault="00226995" w:rsidP="00226995">
      <w:pPr>
        <w:tabs>
          <w:tab w:val="left" w:pos="2454"/>
        </w:tabs>
      </w:pPr>
    </w:p>
    <w:p w:rsidR="007C0FDE" w:rsidRDefault="007C0FDE" w:rsidP="007C0FDE">
      <w:pPr>
        <w:pStyle w:val="Heading1"/>
      </w:pPr>
      <w:bookmarkStart w:id="2" w:name="_Toc25629401"/>
      <w:r>
        <w:lastRenderedPageBreak/>
        <w:t>A text file contains random alphabet characters, with each line holds just a single character. An example is below. You will create a program that reads each line of the file as a String line and checks using a regular expression if the line has one of the 12 Grade Symbols (a, b, c, d, e, f, A, B, C, D, E, F).</w:t>
      </w:r>
      <w:bookmarkEnd w:id="2"/>
    </w:p>
    <w:p w:rsidR="007C0FDE" w:rsidRDefault="007C0FDE" w:rsidP="007C0FDE">
      <w:r>
        <w:rPr>
          <w:noProof/>
        </w:rPr>
        <w:drawing>
          <wp:inline distT="0" distB="0" distL="0" distR="0" wp14:anchorId="7CDC096B" wp14:editId="0CD998D6">
            <wp:extent cx="5731510" cy="6209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DE" w:rsidRDefault="007C0FDE" w:rsidP="007C0FDE"/>
    <w:p w:rsidR="007C0FDE" w:rsidRDefault="007C0FDE" w:rsidP="007C0FDE">
      <w:pPr>
        <w:pStyle w:val="Heading1"/>
      </w:pPr>
      <w:bookmarkStart w:id="3" w:name="_Toc25629402"/>
      <w:r>
        <w:lastRenderedPageBreak/>
        <w:t>Create a program that reads some special event days as Strings from the user and displays day, month and year separately with regular expression.</w:t>
      </w:r>
      <w:bookmarkEnd w:id="3"/>
    </w:p>
    <w:p w:rsidR="003126F9" w:rsidRDefault="00B6328E" w:rsidP="003126F9">
      <w:r>
        <w:rPr>
          <w:noProof/>
        </w:rPr>
        <w:drawing>
          <wp:inline distT="0" distB="0" distL="0" distR="0" wp14:anchorId="7BE8889F" wp14:editId="663D461B">
            <wp:extent cx="4947973" cy="3629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182" cy="36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8E" w:rsidRDefault="00B6328E" w:rsidP="003126F9">
      <w:r>
        <w:rPr>
          <w:noProof/>
        </w:rPr>
        <w:drawing>
          <wp:inline distT="0" distB="0" distL="0" distR="0" wp14:anchorId="398D2352" wp14:editId="36B02271">
            <wp:extent cx="4947972" cy="36290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435" cy="36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8E" w:rsidRDefault="00B6328E" w:rsidP="003126F9"/>
    <w:p w:rsidR="00B6328E" w:rsidRDefault="00B6328E" w:rsidP="00B6328E">
      <w:pPr>
        <w:pStyle w:val="Heading1"/>
      </w:pPr>
      <w:bookmarkStart w:id="4" w:name="_Toc25629403"/>
      <w:r>
        <w:lastRenderedPageBreak/>
        <w:t xml:space="preserve">Given the following regular expressions, determine which of the following values for the String makes the matches method return true. </w:t>
      </w:r>
      <w:proofErr w:type="gramStart"/>
      <w:r>
        <w:t>The ?</w:t>
      </w:r>
      <w:proofErr w:type="gramEnd"/>
      <w:r>
        <w:t xml:space="preserve"> Symbol represents 0 or 1 occurrences of any character, the brackets [Bb] will only include one occurrence of either ‘B’ or ‘b’, and the * represents 1 or more of any character.</w:t>
      </w:r>
      <w:bookmarkEnd w:id="4"/>
    </w:p>
    <w:p w:rsidR="00B6328E" w:rsidRDefault="00B6328E" w:rsidP="00B6328E">
      <w:proofErr w:type="spellStart"/>
      <w:proofErr w:type="gramStart"/>
      <w:r>
        <w:t>str.matches</w:t>
      </w:r>
      <w:proofErr w:type="spellEnd"/>
      <w:proofErr w:type="gramEnd"/>
      <w:r>
        <w:t>(“?</w:t>
      </w:r>
      <w:proofErr w:type="spellStart"/>
      <w:r>
        <w:t>anana</w:t>
      </w:r>
      <w:proofErr w:type="spellEnd"/>
      <w:r>
        <w:t>”);</w:t>
      </w:r>
    </w:p>
    <w:p w:rsidR="00B6328E" w:rsidRDefault="00B6328E" w:rsidP="00B6328E">
      <w:r>
        <w:t>str = “</w:t>
      </w:r>
      <w:proofErr w:type="spellStart"/>
      <w:r>
        <w:t>anana</w:t>
      </w:r>
      <w:proofErr w:type="spellEnd"/>
      <w:r>
        <w:t>”; true</w:t>
      </w:r>
    </w:p>
    <w:p w:rsidR="00B6328E" w:rsidRDefault="00B6328E" w:rsidP="00B6328E">
      <w:r>
        <w:t>str = “banana”; true</w:t>
      </w:r>
    </w:p>
    <w:p w:rsidR="00B6328E" w:rsidRDefault="00B6328E" w:rsidP="00B6328E">
      <w:r>
        <w:t>str = “</w:t>
      </w:r>
      <w:proofErr w:type="spellStart"/>
      <w:r>
        <w:t>gabanana</w:t>
      </w:r>
      <w:proofErr w:type="spellEnd"/>
      <w:r>
        <w:t>”; false</w:t>
      </w:r>
    </w:p>
    <w:p w:rsidR="00B6328E" w:rsidRDefault="00B6328E" w:rsidP="00B6328E"/>
    <w:p w:rsidR="00B6328E" w:rsidRDefault="00B6328E" w:rsidP="00B6328E">
      <w:r>
        <w:t>str2.matches(“[Bb]</w:t>
      </w:r>
      <w:proofErr w:type="spellStart"/>
      <w:r>
        <w:t>anana</w:t>
      </w:r>
      <w:proofErr w:type="spellEnd"/>
      <w:r>
        <w:t>”);</w:t>
      </w:r>
    </w:p>
    <w:p w:rsidR="00B6328E" w:rsidRDefault="00B6328E" w:rsidP="00B6328E">
      <w:r>
        <w:t>str2 = “banana”; true</w:t>
      </w:r>
    </w:p>
    <w:p w:rsidR="00B6328E" w:rsidRDefault="00B6328E" w:rsidP="00B6328E">
      <w:r>
        <w:t>str2 = “</w:t>
      </w:r>
      <w:proofErr w:type="spellStart"/>
      <w:r>
        <w:t>anana</w:t>
      </w:r>
      <w:proofErr w:type="spellEnd"/>
      <w:r>
        <w:t>”;</w:t>
      </w:r>
      <w:r>
        <w:t xml:space="preserve"> false</w:t>
      </w:r>
    </w:p>
    <w:p w:rsidR="00B6328E" w:rsidRDefault="00B6328E" w:rsidP="00B6328E">
      <w:r>
        <w:t>str2 = “</w:t>
      </w:r>
      <w:proofErr w:type="spellStart"/>
      <w:r>
        <w:t>sh</w:t>
      </w:r>
      <w:r>
        <w:t>anana</w:t>
      </w:r>
      <w:proofErr w:type="spellEnd"/>
      <w:r>
        <w:t>”;</w:t>
      </w:r>
      <w:r>
        <w:t xml:space="preserve"> false</w:t>
      </w:r>
    </w:p>
    <w:p w:rsidR="00B6328E" w:rsidRDefault="00B6328E" w:rsidP="00B6328E"/>
    <w:p w:rsidR="00B6328E" w:rsidRDefault="00B6328E" w:rsidP="00B6328E">
      <w:r>
        <w:t>str</w:t>
      </w:r>
      <w:r>
        <w:t>3</w:t>
      </w:r>
      <w:r>
        <w:t>.matches(“</w:t>
      </w:r>
      <w:r>
        <w:t>*</w:t>
      </w:r>
      <w:proofErr w:type="spellStart"/>
      <w:r>
        <w:t>anana</w:t>
      </w:r>
      <w:proofErr w:type="spellEnd"/>
      <w:r>
        <w:t>”);</w:t>
      </w:r>
    </w:p>
    <w:p w:rsidR="00B6328E" w:rsidRDefault="00B6328E" w:rsidP="00B6328E"/>
    <w:p w:rsidR="00B6328E" w:rsidRDefault="00B6328E" w:rsidP="00B6328E">
      <w:r>
        <w:t>str</w:t>
      </w:r>
      <w:r>
        <w:t>3</w:t>
      </w:r>
      <w:r>
        <w:t xml:space="preserve"> = “</w:t>
      </w:r>
      <w:proofErr w:type="spellStart"/>
      <w:r>
        <w:t>mont</w:t>
      </w:r>
      <w:r>
        <w:t>anana</w:t>
      </w:r>
      <w:proofErr w:type="spellEnd"/>
      <w:r>
        <w:t>”;</w:t>
      </w:r>
      <w:r>
        <w:t xml:space="preserve"> true</w:t>
      </w:r>
    </w:p>
    <w:p w:rsidR="00B6328E" w:rsidRDefault="00B6328E" w:rsidP="00B6328E">
      <w:r>
        <w:t>str</w:t>
      </w:r>
      <w:r>
        <w:t>3</w:t>
      </w:r>
      <w:r>
        <w:t xml:space="preserve"> = “</w:t>
      </w:r>
      <w:proofErr w:type="spellStart"/>
      <w:r>
        <w:t>anana</w:t>
      </w:r>
      <w:proofErr w:type="spellEnd"/>
      <w:r>
        <w:t>”;</w:t>
      </w:r>
      <w:r>
        <w:t xml:space="preserve"> true</w:t>
      </w:r>
    </w:p>
    <w:p w:rsidR="00226995" w:rsidRDefault="00B6328E" w:rsidP="00B6328E">
      <w:r>
        <w:t>str</w:t>
      </w:r>
      <w:r>
        <w:t>3</w:t>
      </w:r>
      <w:r>
        <w:t xml:space="preserve"> = “</w:t>
      </w:r>
      <w:r>
        <w:t>_</w:t>
      </w:r>
      <w:proofErr w:type="spellStart"/>
      <w:r>
        <w:t>anana</w:t>
      </w:r>
      <w:proofErr w:type="spellEnd"/>
      <w:r>
        <w:t>”;</w:t>
      </w:r>
      <w:r>
        <w:t xml:space="preserve"> true</w:t>
      </w:r>
    </w:p>
    <w:sectPr w:rsidR="00226995" w:rsidSect="00226995"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565" w:rsidRDefault="001A3565" w:rsidP="00790A51">
      <w:pPr>
        <w:spacing w:after="0" w:line="240" w:lineRule="auto"/>
      </w:pPr>
      <w:r>
        <w:separator/>
      </w:r>
    </w:p>
  </w:endnote>
  <w:endnote w:type="continuationSeparator" w:id="0">
    <w:p w:rsidR="001A3565" w:rsidRDefault="001A3565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565" w:rsidRDefault="001A3565" w:rsidP="00790A51">
      <w:pPr>
        <w:spacing w:after="0" w:line="240" w:lineRule="auto"/>
      </w:pPr>
      <w:r>
        <w:separator/>
      </w:r>
    </w:p>
  </w:footnote>
  <w:footnote w:type="continuationSeparator" w:id="0">
    <w:p w:rsidR="001A3565" w:rsidRDefault="001A3565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C26C6"/>
    <w:multiLevelType w:val="hybridMultilevel"/>
    <w:tmpl w:val="69427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70"/>
    <w:rsid w:val="001A3565"/>
    <w:rsid w:val="00213F0C"/>
    <w:rsid w:val="00226995"/>
    <w:rsid w:val="00252356"/>
    <w:rsid w:val="003126F9"/>
    <w:rsid w:val="005F3455"/>
    <w:rsid w:val="00790A51"/>
    <w:rsid w:val="007B68D4"/>
    <w:rsid w:val="007C0FDE"/>
    <w:rsid w:val="00823FC8"/>
    <w:rsid w:val="0095451C"/>
    <w:rsid w:val="00B6328E"/>
    <w:rsid w:val="00C14A70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499D"/>
  <w15:chartTrackingRefBased/>
  <w15:docId w15:val="{A210B443-5F0C-4EA6-93A0-8C0C4C8E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styleId="ListParagraph">
    <w:name w:val="List Paragraph"/>
    <w:basedOn w:val="Normal"/>
    <w:uiPriority w:val="34"/>
    <w:qFormat/>
    <w:rsid w:val="00213F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0FDE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FD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B68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68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68D4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1CB60-3EAF-4E52-8DED-D00B39D3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77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3 Activity 4 Task 2</vt:lpstr>
    </vt:vector>
  </TitlesOfParts>
  <Company>South Metropolitan TAFE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 Activity 4 Task 2</dc:title>
  <dc:subject>30003389 – Kyer Potts</dc:subject>
  <dc:creator>Kyer Potts</dc:creator>
  <cp:keywords/>
  <dc:description/>
  <cp:lastModifiedBy>Kyer Potts</cp:lastModifiedBy>
  <cp:revision>3</cp:revision>
  <dcterms:created xsi:type="dcterms:W3CDTF">2019-11-25T09:09:00Z</dcterms:created>
  <dcterms:modified xsi:type="dcterms:W3CDTF">2019-11-25T18:56:00Z</dcterms:modified>
</cp:coreProperties>
</file>