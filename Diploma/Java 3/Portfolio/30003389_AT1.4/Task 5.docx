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F21CF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Java 3 Activity 4 Task 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F21CF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Java 3 Activity 4 Task 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790A51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bookmarkStart w:id="0" w:name="_GoBack" w:displacedByCustomXml="next"/>
        <w:bookmarkEnd w:id="0" w:displacedByCustomXml="next"/>
        <w:sdt>
          <w:sdtPr>
            <w:id w:val="-39157562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:rsidR="00152564" w:rsidRDefault="00152564">
              <w:pPr>
                <w:pStyle w:val="TOCHeading"/>
              </w:pPr>
              <w:r>
                <w:t>Table of Contents</w:t>
              </w:r>
            </w:p>
            <w:p w:rsidR="00152564" w:rsidRDefault="00152564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5888368" w:history="1">
                <w:r w:rsidRPr="00713884">
                  <w:rPr>
                    <w:rStyle w:val="Hyperlink"/>
                    <w:noProof/>
                  </w:rPr>
                  <w:t>Table of Contents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_Toc25888368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i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52564" w:rsidRDefault="00152564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888369" w:history="1">
                <w:r w:rsidRPr="00713884">
                  <w:rPr>
                    <w:rStyle w:val="Hyperlink"/>
                    <w:noProof/>
                  </w:rPr>
                  <w:t>Open File + MyException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_Toc25888369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52564" w:rsidRDefault="0015256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0A51" w:rsidRDefault="00C7191A"/>
      </w:sdtContent>
    </w:sdt>
    <w:p w:rsidR="00226995" w:rsidRDefault="00226995"/>
    <w:p w:rsidR="00226995" w:rsidRDefault="00226995">
      <w:pPr>
        <w:sectPr w:rsidR="00226995" w:rsidSect="00790A51">
          <w:footerReference w:type="first" r:id="rId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E97A20" w:rsidRDefault="00643148" w:rsidP="00643148">
      <w:pPr>
        <w:pStyle w:val="Heading1"/>
      </w:pPr>
      <w:bookmarkStart w:id="1" w:name="_Toc25888369"/>
      <w:r>
        <w:lastRenderedPageBreak/>
        <w:t xml:space="preserve">Open File + </w:t>
      </w:r>
      <w:proofErr w:type="spellStart"/>
      <w:r w:rsidR="00152564">
        <w:t>MyException</w:t>
      </w:r>
      <w:bookmarkEnd w:id="1"/>
      <w:proofErr w:type="spellEnd"/>
    </w:p>
    <w:p w:rsidR="00643148" w:rsidRDefault="00152564" w:rsidP="00643148">
      <w:r>
        <w:rPr>
          <w:noProof/>
        </w:rPr>
        <w:drawing>
          <wp:inline distT="0" distB="0" distL="0" distR="0" wp14:anchorId="4C26A200" wp14:editId="5E049F84">
            <wp:extent cx="5731510" cy="5996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64" w:rsidRPr="00643148" w:rsidRDefault="00152564" w:rsidP="00643148">
      <w:r>
        <w:rPr>
          <w:noProof/>
        </w:rPr>
        <w:lastRenderedPageBreak/>
        <w:drawing>
          <wp:inline distT="0" distB="0" distL="0" distR="0" wp14:anchorId="4588571A" wp14:editId="7377ED25">
            <wp:extent cx="5731510" cy="5996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564" w:rsidRPr="00643148" w:rsidSect="00152564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91A" w:rsidRDefault="00C7191A" w:rsidP="00790A51">
      <w:pPr>
        <w:spacing w:after="0" w:line="240" w:lineRule="auto"/>
      </w:pPr>
      <w:r>
        <w:separator/>
      </w:r>
    </w:p>
  </w:endnote>
  <w:endnote w:type="continuationSeparator" w:id="0">
    <w:p w:rsidR="00C7191A" w:rsidRDefault="00C7191A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084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51" w:rsidRDefault="00790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9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90A51" w:rsidRDefault="00790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91A" w:rsidRDefault="00C7191A" w:rsidP="00790A51">
      <w:pPr>
        <w:spacing w:after="0" w:line="240" w:lineRule="auto"/>
      </w:pPr>
      <w:r>
        <w:separator/>
      </w:r>
    </w:p>
  </w:footnote>
  <w:footnote w:type="continuationSeparator" w:id="0">
    <w:p w:rsidR="00C7191A" w:rsidRDefault="00C7191A" w:rsidP="00790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F9"/>
    <w:rsid w:val="00152564"/>
    <w:rsid w:val="00226995"/>
    <w:rsid w:val="005F3455"/>
    <w:rsid w:val="00643148"/>
    <w:rsid w:val="00790A51"/>
    <w:rsid w:val="00823FC8"/>
    <w:rsid w:val="00C7191A"/>
    <w:rsid w:val="00E97A20"/>
    <w:rsid w:val="00F21CF9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6E19B"/>
  <w15:chartTrackingRefBased/>
  <w15:docId w15:val="{3AE2CFF7-CE59-4D20-AAB1-A6008907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paragraph" w:styleId="BalloonText">
    <w:name w:val="Balloon Text"/>
    <w:basedOn w:val="Normal"/>
    <w:link w:val="BalloonTextChar"/>
    <w:uiPriority w:val="99"/>
    <w:semiHidden/>
    <w:unhideWhenUsed/>
    <w:rsid w:val="00643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48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5256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2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2564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EA0DC-A4E8-4E21-97A6-A83BB646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34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3 Activity 4 Task 5</dc:title>
  <dc:subject>30003389 – Kyer Potts</dc:subject>
  <dc:creator>Kyer Potts</dc:creator>
  <cp:keywords/>
  <dc:description/>
  <cp:lastModifiedBy>Kyer Potts</cp:lastModifiedBy>
  <cp:revision>1</cp:revision>
  <dcterms:created xsi:type="dcterms:W3CDTF">2019-11-28T18:18:00Z</dcterms:created>
  <dcterms:modified xsi:type="dcterms:W3CDTF">2019-11-28T18:52:00Z</dcterms:modified>
</cp:coreProperties>
</file>