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25360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4 Task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2536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4 Task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16536766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B72BD6" w:rsidRDefault="00B72BD6">
              <w:pPr>
                <w:pStyle w:val="TOCHeading"/>
              </w:pPr>
              <w:r>
                <w:t>Table of Contents</w:t>
              </w:r>
            </w:p>
            <w:p w:rsidR="00B72BD6" w:rsidRDefault="00B72BD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888810" w:history="1">
                <w:r w:rsidRPr="00354971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2BD6" w:rsidRDefault="00B72BD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811" w:history="1">
                <w:r w:rsidRPr="00354971">
                  <w:rPr>
                    <w:rStyle w:val="Hyperlink"/>
                    <w:noProof/>
                  </w:rPr>
                  <w:t>PathTest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2BD6" w:rsidRDefault="00B72BD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812" w:history="1">
                <w:r w:rsidRPr="00354971">
                  <w:rPr>
                    <w:rStyle w:val="Hyperlink"/>
                    <w:noProof/>
                  </w:rPr>
                  <w:t>PathArray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2BD6" w:rsidRDefault="00B72BD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813" w:history="1">
                <w:r w:rsidRPr="00354971">
                  <w:rPr>
                    <w:rStyle w:val="Hyperlink"/>
                    <w:noProof/>
                  </w:rPr>
                  <w:t>Person Class Serialization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2BD6" w:rsidRDefault="00B72B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556DFE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25360E" w:rsidP="0025360E">
      <w:pPr>
        <w:pStyle w:val="Heading1"/>
      </w:pPr>
      <w:bookmarkStart w:id="1" w:name="_Toc25888811"/>
      <w:r>
        <w:lastRenderedPageBreak/>
        <w:t>PathTest</w:t>
      </w:r>
      <w:bookmarkEnd w:id="1"/>
    </w:p>
    <w:p w:rsidR="0025360E" w:rsidRPr="0025360E" w:rsidRDefault="0025360E" w:rsidP="0025360E">
      <w:r>
        <w:rPr>
          <w:noProof/>
        </w:rPr>
        <w:drawing>
          <wp:inline distT="0" distB="0" distL="0" distR="0" wp14:anchorId="757A7F84" wp14:editId="43DA3CB3">
            <wp:extent cx="5731510" cy="601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BE5B86" w:rsidP="00BE5B86">
      <w:pPr>
        <w:pStyle w:val="Heading1"/>
      </w:pPr>
      <w:bookmarkStart w:id="2" w:name="_Toc25888812"/>
      <w:r>
        <w:lastRenderedPageBreak/>
        <w:t>PathArray</w:t>
      </w:r>
      <w:bookmarkEnd w:id="2"/>
    </w:p>
    <w:p w:rsidR="00BE5B86" w:rsidRDefault="000D7612" w:rsidP="00BE5B86">
      <w:r>
        <w:rPr>
          <w:noProof/>
        </w:rPr>
        <w:drawing>
          <wp:inline distT="0" distB="0" distL="0" distR="0" wp14:anchorId="2D0B9EAB" wp14:editId="09495A02">
            <wp:extent cx="5731510" cy="599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82" w:rsidRDefault="00474F82" w:rsidP="00BE5B86">
      <w:pPr>
        <w:sectPr w:rsidR="00474F82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74F82" w:rsidRDefault="00722BD0" w:rsidP="00722BD0">
      <w:pPr>
        <w:pStyle w:val="Heading1"/>
      </w:pPr>
      <w:bookmarkStart w:id="3" w:name="_Toc25888813"/>
      <w:r>
        <w:lastRenderedPageBreak/>
        <w:t>Person Class Serialization</w:t>
      </w:r>
      <w:bookmarkEnd w:id="3"/>
    </w:p>
    <w:p w:rsidR="00722BD0" w:rsidRDefault="00722BD0" w:rsidP="00722BD0">
      <w:r>
        <w:rPr>
          <w:noProof/>
        </w:rPr>
        <w:drawing>
          <wp:inline distT="0" distB="0" distL="0" distR="0" wp14:anchorId="5E352C74" wp14:editId="235ADCFB">
            <wp:extent cx="5731510" cy="5996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D0" w:rsidRPr="00722BD0" w:rsidRDefault="00722BD0" w:rsidP="00722BD0">
      <w:r>
        <w:rPr>
          <w:noProof/>
        </w:rPr>
        <w:lastRenderedPageBreak/>
        <w:drawing>
          <wp:inline distT="0" distB="0" distL="0" distR="0" wp14:anchorId="00CE8C9C" wp14:editId="5BC6F27B">
            <wp:extent cx="5731510" cy="5996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BD0" w:rsidRPr="00722BD0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DFE" w:rsidRDefault="00556DFE" w:rsidP="00790A51">
      <w:pPr>
        <w:spacing w:after="0" w:line="240" w:lineRule="auto"/>
      </w:pPr>
      <w:r>
        <w:separator/>
      </w:r>
    </w:p>
  </w:endnote>
  <w:endnote w:type="continuationSeparator" w:id="0">
    <w:p w:rsidR="00556DFE" w:rsidRDefault="00556DFE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DFE" w:rsidRDefault="00556DFE" w:rsidP="00790A51">
      <w:pPr>
        <w:spacing w:after="0" w:line="240" w:lineRule="auto"/>
      </w:pPr>
      <w:r>
        <w:separator/>
      </w:r>
    </w:p>
  </w:footnote>
  <w:footnote w:type="continuationSeparator" w:id="0">
    <w:p w:rsidR="00556DFE" w:rsidRDefault="00556DFE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0E"/>
    <w:rsid w:val="000D7612"/>
    <w:rsid w:val="001147A0"/>
    <w:rsid w:val="00226995"/>
    <w:rsid w:val="0025360E"/>
    <w:rsid w:val="00474F82"/>
    <w:rsid w:val="00556DFE"/>
    <w:rsid w:val="005F3455"/>
    <w:rsid w:val="00722BD0"/>
    <w:rsid w:val="00790A51"/>
    <w:rsid w:val="00823FC8"/>
    <w:rsid w:val="00B72BD6"/>
    <w:rsid w:val="00BE5B86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06AD1-2208-4AF1-ABCE-78D6258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253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0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72B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2B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BD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87CB-5C96-47C2-A6CD-5F5BC272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1938</TotalTime>
  <Pages>6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3 Activity 4 Task 4</vt:lpstr>
    </vt:vector>
  </TitlesOfParts>
  <Company>South Metropolitan TAFE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4 Task 4</dc:title>
  <dc:subject>30003389 – Kyer Potts</dc:subject>
  <dc:creator>Kyer Potts</dc:creator>
  <cp:keywords/>
  <dc:description/>
  <cp:lastModifiedBy>Kyer Potts</cp:lastModifiedBy>
  <cp:revision>3</cp:revision>
  <dcterms:created xsi:type="dcterms:W3CDTF">2019-11-27T09:59:00Z</dcterms:created>
  <dcterms:modified xsi:type="dcterms:W3CDTF">2019-11-28T18:59:00Z</dcterms:modified>
</cp:coreProperties>
</file>