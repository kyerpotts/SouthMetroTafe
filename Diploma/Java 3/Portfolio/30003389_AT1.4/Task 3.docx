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DD665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4 task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DD665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4 task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10080403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97445A" w:rsidRDefault="0097445A">
              <w:pPr>
                <w:pStyle w:val="TOCHeading"/>
              </w:pPr>
              <w:r>
                <w:t>Table of Contents</w:t>
              </w:r>
            </w:p>
            <w:p w:rsidR="0097445A" w:rsidRDefault="0097445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888796" w:history="1">
                <w:r w:rsidRPr="00B509CE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445A" w:rsidRDefault="0097445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797" w:history="1">
                <w:r w:rsidRPr="00B509CE">
                  <w:rPr>
                    <w:rStyle w:val="Hyperlink"/>
                    <w:noProof/>
                  </w:rPr>
                  <w:t>Factorial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445A" w:rsidRDefault="0097445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798" w:history="1">
                <w:r w:rsidRPr="00B509CE">
                  <w:rPr>
                    <w:rStyle w:val="Hyperlink"/>
                    <w:noProof/>
                  </w:rPr>
                  <w:t>Fibonacci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445A" w:rsidRDefault="0097445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888799" w:history="1">
                <w:r w:rsidRPr="00B509CE">
                  <w:rPr>
                    <w:rStyle w:val="Hyperlink"/>
                    <w:noProof/>
                  </w:rPr>
                  <w:t>Recursive Factorial Method trace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_Toc25888799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445A" w:rsidRDefault="0097445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702110"/>
      </w:sdtContent>
    </w:sdt>
    <w:p w:rsidR="00226995" w:rsidRDefault="00226995"/>
    <w:p w:rsidR="00226995" w:rsidRDefault="00226995">
      <w:pPr>
        <w:sectPr w:rsidR="00226995" w:rsidSect="00790A51"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DD6653" w:rsidP="00DD6653">
      <w:pPr>
        <w:pStyle w:val="Heading1"/>
      </w:pPr>
      <w:bookmarkStart w:id="1" w:name="_Toc25888797"/>
      <w:r>
        <w:lastRenderedPageBreak/>
        <w:t>Factorial Method</w:t>
      </w:r>
      <w:bookmarkEnd w:id="1"/>
    </w:p>
    <w:p w:rsidR="00DD6653" w:rsidRDefault="00DD6653" w:rsidP="00DD6653">
      <w:r>
        <w:rPr>
          <w:noProof/>
        </w:rPr>
        <w:drawing>
          <wp:inline distT="0" distB="0" distL="0" distR="0" wp14:anchorId="2258217A" wp14:editId="5BA4CF2E">
            <wp:extent cx="5731510" cy="601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DD6653" w:rsidP="00DD6653">
      <w:pPr>
        <w:pStyle w:val="Heading1"/>
      </w:pPr>
      <w:bookmarkStart w:id="2" w:name="_Toc25888798"/>
      <w:r>
        <w:lastRenderedPageBreak/>
        <w:t>Fibonacci Method</w:t>
      </w:r>
      <w:bookmarkEnd w:id="2"/>
    </w:p>
    <w:p w:rsidR="00DD6653" w:rsidRDefault="00DD6653" w:rsidP="00DD6653">
      <w:r>
        <w:rPr>
          <w:noProof/>
        </w:rPr>
        <w:drawing>
          <wp:inline distT="0" distB="0" distL="0" distR="0" wp14:anchorId="2F2C678E" wp14:editId="5A9228F9">
            <wp:extent cx="5731510" cy="6014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7" w:rsidRDefault="00180EF7" w:rsidP="00DD6653">
      <w:pPr>
        <w:sectPr w:rsidR="00180EF7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80EF7" w:rsidRDefault="00180EF7" w:rsidP="00180EF7">
      <w:pPr>
        <w:pStyle w:val="Heading1"/>
      </w:pPr>
      <w:bookmarkStart w:id="3" w:name="_Toc25888799"/>
      <w:r>
        <w:lastRenderedPageBreak/>
        <w:t>Recursive Factorial Method trace</w:t>
      </w:r>
      <w:bookmarkEnd w:id="3"/>
    </w:p>
    <w:p w:rsidR="00180EF7" w:rsidRDefault="00180EF7" w:rsidP="00180EF7">
      <w:r>
        <w:rPr>
          <w:noProof/>
        </w:rPr>
        <w:drawing>
          <wp:inline distT="0" distB="0" distL="0" distR="0" wp14:anchorId="7505D796" wp14:editId="7C2C79D1">
            <wp:extent cx="539115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7" w:rsidRDefault="00180EF7" w:rsidP="00180EF7">
      <w:pPr>
        <w:pStyle w:val="ListParagraph"/>
        <w:numPr>
          <w:ilvl w:val="0"/>
          <w:numId w:val="1"/>
        </w:numPr>
      </w:pPr>
      <w:r>
        <w:t>The program first determines whether “d” is less than or equal to 1, if so, the program will return a result of 1.</w:t>
      </w:r>
    </w:p>
    <w:p w:rsidR="00180EF7" w:rsidRDefault="00180EF7" w:rsidP="00180EF7">
      <w:pPr>
        <w:pStyle w:val="ListParagraph"/>
        <w:numPr>
          <w:ilvl w:val="0"/>
          <w:numId w:val="1"/>
        </w:numPr>
      </w:pPr>
      <w:r>
        <w:t>If “d” is greater than one, the program returns the value of d multiplied by the method “</w:t>
      </w:r>
      <w:proofErr w:type="gramStart"/>
      <w:r>
        <w:t>factorial(</w:t>
      </w:r>
      <w:proofErr w:type="gramEnd"/>
      <w:r>
        <w:t>d – 1)”. This will begin the run to calculate the factorial of the chosen number, in this case “7”.</w:t>
      </w:r>
    </w:p>
    <w:p w:rsidR="00180EF7" w:rsidRDefault="00180EF7" w:rsidP="00180EF7">
      <w:pPr>
        <w:pStyle w:val="ListParagraph"/>
        <w:numPr>
          <w:ilvl w:val="0"/>
          <w:numId w:val="1"/>
        </w:numPr>
      </w:pPr>
      <w:r>
        <w:t xml:space="preserve">The first iteration checks if d is greater than 1, it is, so it runs the recursive method </w:t>
      </w:r>
      <w:r w:rsidR="00BF2F9B">
        <w:t>which calls a second iteration of the factorial method</w:t>
      </w:r>
    </w:p>
    <w:p w:rsidR="00BF2F9B" w:rsidRDefault="00BF2F9B" w:rsidP="00BF2F9B">
      <w:pPr>
        <w:pStyle w:val="ListParagraph"/>
        <w:numPr>
          <w:ilvl w:val="0"/>
          <w:numId w:val="1"/>
        </w:numPr>
      </w:pPr>
      <w:r>
        <w:t>The second iteration checks if d is greater than 1, it is, so it runs the recursive method which calls a third iteration of the factorial method</w:t>
      </w:r>
    </w:p>
    <w:p w:rsidR="00BF2F9B" w:rsidRPr="00180EF7" w:rsidRDefault="00BF2F9B" w:rsidP="00180EF7">
      <w:pPr>
        <w:pStyle w:val="ListParagraph"/>
        <w:numPr>
          <w:ilvl w:val="0"/>
          <w:numId w:val="1"/>
        </w:numPr>
      </w:pPr>
      <w:r>
        <w:t>This continues until the factorial method decrements “d” to 1, at which point the program will return a value of 1 and close all of the factorial method iterations to produce the factorial result.</w:t>
      </w:r>
    </w:p>
    <w:sectPr w:rsidR="00BF2F9B" w:rsidRPr="00180EF7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110" w:rsidRDefault="00702110" w:rsidP="00790A51">
      <w:pPr>
        <w:spacing w:after="0" w:line="240" w:lineRule="auto"/>
      </w:pPr>
      <w:r>
        <w:separator/>
      </w:r>
    </w:p>
  </w:endnote>
  <w:endnote w:type="continuationSeparator" w:id="0">
    <w:p w:rsidR="00702110" w:rsidRDefault="00702110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110" w:rsidRDefault="00702110" w:rsidP="00790A51">
      <w:pPr>
        <w:spacing w:after="0" w:line="240" w:lineRule="auto"/>
      </w:pPr>
      <w:r>
        <w:separator/>
      </w:r>
    </w:p>
  </w:footnote>
  <w:footnote w:type="continuationSeparator" w:id="0">
    <w:p w:rsidR="00702110" w:rsidRDefault="00702110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9000E"/>
    <w:multiLevelType w:val="hybridMultilevel"/>
    <w:tmpl w:val="ADC030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3"/>
    <w:rsid w:val="00180EF7"/>
    <w:rsid w:val="00226995"/>
    <w:rsid w:val="005F3455"/>
    <w:rsid w:val="00702110"/>
    <w:rsid w:val="00790A51"/>
    <w:rsid w:val="00823FC8"/>
    <w:rsid w:val="008E7B0F"/>
    <w:rsid w:val="0097445A"/>
    <w:rsid w:val="00BF2F9B"/>
    <w:rsid w:val="00DD6653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C5EE9-50E1-4247-ABD3-F25EFCC3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DD6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44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4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45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1988-CD24-40A2-A5FB-82B9A505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20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4 task 3</dc:title>
  <dc:subject>30003389 – Kyer Potts</dc:subject>
  <dc:creator>Kyer Potts</dc:creator>
  <cp:keywords/>
  <dc:description/>
  <cp:lastModifiedBy>Kyer Potts</cp:lastModifiedBy>
  <cp:revision>2</cp:revision>
  <dcterms:created xsi:type="dcterms:W3CDTF">2019-11-27T09:27:00Z</dcterms:created>
  <dcterms:modified xsi:type="dcterms:W3CDTF">2019-11-28T18:59:00Z</dcterms:modified>
</cp:coreProperties>
</file>