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F7749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Web Programming Activity 5 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30003389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Kyer</w:t>
                                      </w:r>
                                      <w:proofErr w:type="spellEnd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F774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Web Programming Activity 5 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30003389 – </w:t>
                                </w:r>
                                <w:proofErr w:type="spellStart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Kyer</w:t>
                                </w:r>
                                <w:proofErr w:type="spellEnd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F7749D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2965E2" w:rsidRDefault="002965E2" w:rsidP="002965E2">
      <w:pPr>
        <w:pStyle w:val="Heading1"/>
      </w:pPr>
      <w:r>
        <w:lastRenderedPageBreak/>
        <w:t>Test Case</w:t>
      </w:r>
    </w:p>
    <w:p w:rsidR="002965E2" w:rsidRDefault="002965E2" w:rsidP="002965E2"/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Test ID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Description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Result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Notes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1.1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in internet explorer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and displays the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1.1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1.2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data is repopulated and displayed on browser refresh in internet explorer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Data is repopulated and graphed in internet explorer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attacked to Screenshot 1.2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2.1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in google Chrome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and displays the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2.1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2.2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data is repopulated and displayed on browser refresh in google Chrome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Data is repopulated and graphed in google Chrome browser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2.2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3.1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in Mozilla Firefox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opens and displays the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3.1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3.2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data is repopulated and displayed on browser refresh in Mozilla Firefox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Data is repopulated and graphed in Mozilla Firefox browser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3.2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4.1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Ensure that graph is displayed with randomised results over multiple iterations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displays randomised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4.1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4.2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Ensure that graph is displayed with randomised results over multiple iterations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displays randomised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4.2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4.3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Ensure that graph is displayed with randomised results over multiple iterations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displays randomised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4.3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4.4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Ensure that graph is displayed with randomised results over multiple iterations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displays randomised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4.3</w:t>
            </w:r>
          </w:p>
        </w:tc>
      </w:tr>
      <w:tr w:rsidR="002965E2" w:rsidTr="002965E2"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4.4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Ensure that graph is displayed with randomised results over multiple iterations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Graph displays randomised results</w:t>
            </w:r>
          </w:p>
        </w:tc>
        <w:tc>
          <w:tcPr>
            <w:tcW w:w="2254" w:type="dxa"/>
          </w:tcPr>
          <w:p w:rsidR="002965E2" w:rsidRPr="002965E2" w:rsidRDefault="002965E2" w:rsidP="002965E2">
            <w:pPr>
              <w:tabs>
                <w:tab w:val="left" w:pos="2454"/>
              </w:tabs>
              <w:rPr>
                <w:sz w:val="20"/>
                <w:szCs w:val="20"/>
              </w:rPr>
            </w:pPr>
            <w:r w:rsidRPr="002965E2">
              <w:rPr>
                <w:sz w:val="20"/>
                <w:szCs w:val="20"/>
              </w:rPr>
              <w:t>Screenshot evidence attached to Screenshot 4.4</w:t>
            </w:r>
          </w:p>
        </w:tc>
      </w:tr>
    </w:tbl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401262" w:rsidP="00401262">
      <w:pPr>
        <w:pStyle w:val="Heading1"/>
      </w:pPr>
      <w:r>
        <w:lastRenderedPageBreak/>
        <w:t>Screenshot Evidence</w:t>
      </w:r>
    </w:p>
    <w:p w:rsidR="00401262" w:rsidRDefault="00401262" w:rsidP="00401262">
      <w:pPr>
        <w:pStyle w:val="Heading3"/>
      </w:pPr>
      <w:r>
        <w:t>Screenshot 1.1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769FBD11" wp14:editId="2C635250">
            <wp:extent cx="37623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2" w:rsidRDefault="00401262" w:rsidP="00401262">
      <w:pPr>
        <w:pStyle w:val="Heading3"/>
      </w:pPr>
      <w:r>
        <w:t>Screenshot 1.2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2D0C97EE" wp14:editId="14E06DBF">
            <wp:extent cx="3762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2" w:rsidRDefault="00401262" w:rsidP="00401262"/>
    <w:p w:rsidR="00401262" w:rsidRDefault="00401262" w:rsidP="00401262"/>
    <w:p w:rsidR="00401262" w:rsidRDefault="00401262" w:rsidP="00401262"/>
    <w:p w:rsidR="00401262" w:rsidRDefault="00401262" w:rsidP="00401262">
      <w:pPr>
        <w:pStyle w:val="Heading3"/>
      </w:pPr>
      <w:r>
        <w:lastRenderedPageBreak/>
        <w:t>Screenshot 2.1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2C025E08" wp14:editId="6A606DC4">
            <wp:extent cx="3889592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178" cy="41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2" w:rsidRDefault="00401262" w:rsidP="00401262">
      <w:pPr>
        <w:pStyle w:val="Heading3"/>
      </w:pPr>
      <w:r>
        <w:t>Screenshot 2.2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41DDB0EC" wp14:editId="14B7C961">
            <wp:extent cx="3867150" cy="413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31" cy="41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2" w:rsidRDefault="00401262" w:rsidP="00401262">
      <w:pPr>
        <w:pStyle w:val="Heading3"/>
      </w:pPr>
      <w:r>
        <w:lastRenderedPageBreak/>
        <w:t>Screenshot 3.1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597A163C" wp14:editId="7EE0AB52">
            <wp:extent cx="3343275" cy="40732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011" cy="4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62" w:rsidRDefault="00401262" w:rsidP="00401262">
      <w:pPr>
        <w:pStyle w:val="Heading3"/>
      </w:pPr>
      <w:r>
        <w:t>Screenshot 3.2</w:t>
      </w:r>
    </w:p>
    <w:p w:rsidR="00401262" w:rsidRDefault="00401262" w:rsidP="00401262">
      <w:r>
        <w:rPr>
          <w:noProof/>
          <w:lang w:val="en-US"/>
        </w:rPr>
        <w:drawing>
          <wp:inline distT="0" distB="0" distL="0" distR="0" wp14:anchorId="7F6BD38B" wp14:editId="10A6C4C7">
            <wp:extent cx="3353927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207" cy="41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E2" w:rsidRDefault="002965E2" w:rsidP="002965E2">
      <w:pPr>
        <w:pStyle w:val="Heading3"/>
      </w:pPr>
      <w:r>
        <w:lastRenderedPageBreak/>
        <w:t>Screenshot 4.1</w:t>
      </w:r>
    </w:p>
    <w:p w:rsidR="002965E2" w:rsidRDefault="002965E2" w:rsidP="00401262">
      <w:r>
        <w:rPr>
          <w:noProof/>
          <w:lang w:val="en-US"/>
        </w:rPr>
        <w:drawing>
          <wp:inline distT="0" distB="0" distL="0" distR="0" wp14:anchorId="17A431C2" wp14:editId="0609516B">
            <wp:extent cx="478155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E2" w:rsidRDefault="002965E2" w:rsidP="002965E2">
      <w:pPr>
        <w:pStyle w:val="Heading3"/>
      </w:pPr>
      <w:r>
        <w:t>Screenshot 4.2</w:t>
      </w:r>
    </w:p>
    <w:p w:rsidR="002965E2" w:rsidRDefault="002965E2" w:rsidP="002965E2">
      <w:r>
        <w:rPr>
          <w:noProof/>
          <w:lang w:val="en-US"/>
        </w:rPr>
        <w:drawing>
          <wp:inline distT="0" distB="0" distL="0" distR="0" wp14:anchorId="73CB076D" wp14:editId="52FA18C7">
            <wp:extent cx="4781550" cy="352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E2" w:rsidRDefault="002965E2" w:rsidP="002965E2">
      <w:pPr>
        <w:pStyle w:val="Heading3"/>
      </w:pPr>
      <w:r>
        <w:lastRenderedPageBreak/>
        <w:t>Screenshot 4.3</w:t>
      </w:r>
    </w:p>
    <w:p w:rsidR="002965E2" w:rsidRDefault="002965E2" w:rsidP="002965E2">
      <w:r>
        <w:rPr>
          <w:noProof/>
          <w:lang w:val="en-US"/>
        </w:rPr>
        <w:drawing>
          <wp:inline distT="0" distB="0" distL="0" distR="0" wp14:anchorId="5B1B5C61" wp14:editId="63EE0601">
            <wp:extent cx="478155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E2" w:rsidRDefault="002965E2" w:rsidP="002965E2">
      <w:pPr>
        <w:pStyle w:val="Heading3"/>
      </w:pPr>
      <w:r>
        <w:t>Screenshot 4.4</w:t>
      </w:r>
    </w:p>
    <w:p w:rsidR="002965E2" w:rsidRPr="002965E2" w:rsidRDefault="002965E2" w:rsidP="002965E2">
      <w:r>
        <w:rPr>
          <w:noProof/>
          <w:lang w:val="en-US"/>
        </w:rPr>
        <w:drawing>
          <wp:inline distT="0" distB="0" distL="0" distR="0" wp14:anchorId="64192C04" wp14:editId="719C8746">
            <wp:extent cx="47815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5E2" w:rsidRPr="002965E2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39" w:rsidRDefault="00A07839" w:rsidP="00790A51">
      <w:pPr>
        <w:spacing w:after="0" w:line="240" w:lineRule="auto"/>
      </w:pPr>
      <w:r>
        <w:separator/>
      </w:r>
    </w:p>
  </w:endnote>
  <w:endnote w:type="continuationSeparator" w:id="0">
    <w:p w:rsidR="00A07839" w:rsidRDefault="00A07839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39" w:rsidRDefault="00A07839" w:rsidP="00790A51">
      <w:pPr>
        <w:spacing w:after="0" w:line="240" w:lineRule="auto"/>
      </w:pPr>
      <w:r>
        <w:separator/>
      </w:r>
    </w:p>
  </w:footnote>
  <w:footnote w:type="continuationSeparator" w:id="0">
    <w:p w:rsidR="00A07839" w:rsidRDefault="00A07839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D"/>
    <w:rsid w:val="00226995"/>
    <w:rsid w:val="002965E2"/>
    <w:rsid w:val="00401262"/>
    <w:rsid w:val="005F3455"/>
    <w:rsid w:val="00790A51"/>
    <w:rsid w:val="00823FC8"/>
    <w:rsid w:val="00A07839"/>
    <w:rsid w:val="00DF4309"/>
    <w:rsid w:val="00E97A20"/>
    <w:rsid w:val="00F35009"/>
    <w:rsid w:val="00F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BD35E"/>
  <w15:chartTrackingRefBased/>
  <w15:docId w15:val="{AB77FCCA-A260-418E-9AE9-1157FE15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table" w:styleId="TableGrid">
    <w:name w:val="Table Grid"/>
    <w:basedOn w:val="TableNormal"/>
    <w:uiPriority w:val="39"/>
    <w:rsid w:val="00F7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262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89DE-A84B-45A5-B737-81B2F84D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34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Activity 5 Test Documentation</dc:title>
  <dc:subject>30003389 – Kyer Potts</dc:subject>
  <dc:creator>CITE</dc:creator>
  <cp:keywords/>
  <dc:description/>
  <cp:lastModifiedBy>CITE</cp:lastModifiedBy>
  <cp:revision>1</cp:revision>
  <dcterms:created xsi:type="dcterms:W3CDTF">2019-08-20T05:02:00Z</dcterms:created>
  <dcterms:modified xsi:type="dcterms:W3CDTF">2019-08-20T05:37:00Z</dcterms:modified>
</cp:coreProperties>
</file>