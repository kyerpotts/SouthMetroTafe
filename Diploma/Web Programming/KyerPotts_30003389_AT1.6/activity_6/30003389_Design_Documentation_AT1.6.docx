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712DC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Web Programming </w:t>
                                      </w:r>
                                      <w:r w:rsidR="00462236">
                                        <w:rPr>
                                          <w:rFonts w:asciiTheme="majorHAnsi" w:eastAsiaTheme="majorEastAsia" w:hAnsiTheme="majorHAnsi" w:cstheme="majorBidi"/>
                                          <w:caps/>
                                          <w:color w:val="FFFFFF" w:themeColor="background1"/>
                                          <w:sz w:val="64"/>
                                          <w:szCs w:val="64"/>
                                        </w:rPr>
                                        <w:t xml:space="preserve">Design Documentation </w:t>
                                      </w:r>
                                      <w:r>
                                        <w:rPr>
                                          <w:rFonts w:asciiTheme="majorHAnsi" w:eastAsiaTheme="majorEastAsia" w:hAnsiTheme="majorHAnsi" w:cstheme="majorBidi"/>
                                          <w:caps/>
                                          <w:color w:val="FFFFFF" w:themeColor="background1"/>
                                          <w:sz w:val="64"/>
                                          <w:szCs w:val="64"/>
                                        </w:rPr>
                                        <w:t>AT1.6</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712DC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Web Programming </w:t>
                                </w:r>
                                <w:r w:rsidR="00462236">
                                  <w:rPr>
                                    <w:rFonts w:asciiTheme="majorHAnsi" w:eastAsiaTheme="majorEastAsia" w:hAnsiTheme="majorHAnsi" w:cstheme="majorBidi"/>
                                    <w:caps/>
                                    <w:color w:val="FFFFFF" w:themeColor="background1"/>
                                    <w:sz w:val="64"/>
                                    <w:szCs w:val="64"/>
                                  </w:rPr>
                                  <w:t xml:space="preserve">Design Documentation </w:t>
                                </w:r>
                                <w:r>
                                  <w:rPr>
                                    <w:rFonts w:asciiTheme="majorHAnsi" w:eastAsiaTheme="majorEastAsia" w:hAnsiTheme="majorHAnsi" w:cstheme="majorBidi"/>
                                    <w:caps/>
                                    <w:color w:val="FFFFFF" w:themeColor="background1"/>
                                    <w:sz w:val="64"/>
                                    <w:szCs w:val="64"/>
                                  </w:rPr>
                                  <w:t>AT1.6</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5F3592">
          <w:pPr>
            <w:sectPr w:rsidR="00790A51" w:rsidSect="00790A51">
              <w:pgSz w:w="11906" w:h="16838"/>
              <w:pgMar w:top="1440" w:right="1440" w:bottom="1440" w:left="1440" w:header="708" w:footer="708" w:gutter="0"/>
              <w:pgNumType w:start="0"/>
              <w:cols w:space="708"/>
              <w:titlePg/>
              <w:docGrid w:linePitch="360"/>
            </w:sectPr>
          </w:pPr>
        </w:p>
      </w:sdtContent>
    </w:sdt>
    <w:p w:rsidR="00226995" w:rsidRDefault="00712DC8" w:rsidP="00712DC8">
      <w:pPr>
        <w:pStyle w:val="Heading1"/>
      </w:pPr>
      <w:r>
        <w:lastRenderedPageBreak/>
        <w:t>Prototype</w:t>
      </w:r>
    </w:p>
    <w:p w:rsidR="00712DC8" w:rsidRDefault="00712DC8" w:rsidP="00712DC8">
      <w:pPr>
        <w:pStyle w:val="Heading3"/>
      </w:pPr>
      <w:r>
        <w:t>Index</w:t>
      </w:r>
    </w:p>
    <w:p w:rsidR="008205F2" w:rsidRDefault="008205F2" w:rsidP="008205F2">
      <w:r>
        <w:rPr>
          <w:noProof/>
        </w:rPr>
        <w:drawing>
          <wp:inline distT="0" distB="0" distL="0" distR="0" wp14:anchorId="73510520" wp14:editId="5AC63BAD">
            <wp:extent cx="2771775" cy="23007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3382" cy="2343539"/>
                    </a:xfrm>
                    <a:prstGeom prst="rect">
                      <a:avLst/>
                    </a:prstGeom>
                  </pic:spPr>
                </pic:pic>
              </a:graphicData>
            </a:graphic>
          </wp:inline>
        </w:drawing>
      </w:r>
    </w:p>
    <w:p w:rsidR="008205F2" w:rsidRDefault="00222938" w:rsidP="00222938">
      <w:pPr>
        <w:pStyle w:val="Heading3"/>
      </w:pPr>
      <w:r>
        <w:t xml:space="preserve">Add </w:t>
      </w:r>
      <w:r w:rsidR="005F4C83">
        <w:t>u</w:t>
      </w:r>
      <w:r>
        <w:t>ser</w:t>
      </w:r>
    </w:p>
    <w:p w:rsidR="00030639" w:rsidRDefault="005F4C83" w:rsidP="00030639">
      <w:r>
        <w:rPr>
          <w:noProof/>
        </w:rPr>
        <w:drawing>
          <wp:inline distT="0" distB="0" distL="0" distR="0" wp14:anchorId="58C74DD4" wp14:editId="33418A1B">
            <wp:extent cx="2771775" cy="23007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527" cy="2333699"/>
                    </a:xfrm>
                    <a:prstGeom prst="rect">
                      <a:avLst/>
                    </a:prstGeom>
                  </pic:spPr>
                </pic:pic>
              </a:graphicData>
            </a:graphic>
          </wp:inline>
        </w:drawing>
      </w:r>
    </w:p>
    <w:p w:rsidR="005F4C83" w:rsidRDefault="005F4C83" w:rsidP="005F4C83">
      <w:pPr>
        <w:pStyle w:val="Heading3"/>
      </w:pPr>
      <w:r>
        <w:t>Add user with incorrect details</w:t>
      </w:r>
    </w:p>
    <w:p w:rsidR="005F4C83" w:rsidRDefault="005F4C83" w:rsidP="005F4C83">
      <w:r>
        <w:rPr>
          <w:noProof/>
        </w:rPr>
        <w:drawing>
          <wp:inline distT="0" distB="0" distL="0" distR="0" wp14:anchorId="0DF74391" wp14:editId="178313E4">
            <wp:extent cx="2811440" cy="23336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461" cy="2351074"/>
                    </a:xfrm>
                    <a:prstGeom prst="rect">
                      <a:avLst/>
                    </a:prstGeom>
                  </pic:spPr>
                </pic:pic>
              </a:graphicData>
            </a:graphic>
          </wp:inline>
        </w:drawing>
      </w:r>
    </w:p>
    <w:p w:rsidR="005F4C83" w:rsidRDefault="005F4C83" w:rsidP="005F4C83">
      <w:r>
        <w:rPr>
          <w:noProof/>
        </w:rPr>
        <w:lastRenderedPageBreak/>
        <w:drawing>
          <wp:inline distT="0" distB="0" distL="0" distR="0" wp14:anchorId="3B67831F" wp14:editId="066A19BA">
            <wp:extent cx="2971800" cy="2466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996" cy="2491796"/>
                    </a:xfrm>
                    <a:prstGeom prst="rect">
                      <a:avLst/>
                    </a:prstGeom>
                  </pic:spPr>
                </pic:pic>
              </a:graphicData>
            </a:graphic>
          </wp:inline>
        </w:drawing>
      </w:r>
    </w:p>
    <w:p w:rsidR="005F4C83" w:rsidRDefault="005F4C83" w:rsidP="005F4C83">
      <w:pPr>
        <w:pStyle w:val="Heading3"/>
      </w:pPr>
      <w:r>
        <w:t>Show all users</w:t>
      </w:r>
    </w:p>
    <w:p w:rsidR="005F4C83" w:rsidRDefault="005F4C83" w:rsidP="005F4C83">
      <w:r>
        <w:rPr>
          <w:noProof/>
        </w:rPr>
        <w:drawing>
          <wp:inline distT="0" distB="0" distL="0" distR="0" wp14:anchorId="0E624C21" wp14:editId="651C99C8">
            <wp:extent cx="2983567"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1389" cy="2491293"/>
                    </a:xfrm>
                    <a:prstGeom prst="rect">
                      <a:avLst/>
                    </a:prstGeom>
                  </pic:spPr>
                </pic:pic>
              </a:graphicData>
            </a:graphic>
          </wp:inline>
        </w:drawing>
      </w:r>
    </w:p>
    <w:p w:rsidR="005F4C83" w:rsidRDefault="005F4C83" w:rsidP="005F4C83">
      <w:pPr>
        <w:pStyle w:val="Heading1"/>
      </w:pPr>
      <w:r>
        <w:t>Functional Design and Architectural Requirements</w:t>
      </w:r>
    </w:p>
    <w:p w:rsidR="005F4C83" w:rsidRDefault="005F4C83" w:rsidP="005F4C83">
      <w:r>
        <w:t xml:space="preserve">The website works with a combination of html, php and </w:t>
      </w:r>
      <w:proofErr w:type="spellStart"/>
      <w:r>
        <w:t>css</w:t>
      </w:r>
      <w:proofErr w:type="spellEnd"/>
      <w:r>
        <w:t xml:space="preserve"> elements, combined to achieve a pleasant look and feel while navigating member lists and adding new users to the database. The design is complete and achieves all desired outcomes</w:t>
      </w:r>
    </w:p>
    <w:p w:rsidR="005F4C83" w:rsidRDefault="005F4C83" w:rsidP="005F4C83">
      <w:pPr>
        <w:pStyle w:val="Heading1"/>
      </w:pPr>
      <w:r>
        <w:t>Brief Purpose of the Website and its Required Functionality</w:t>
      </w:r>
    </w:p>
    <w:p w:rsidR="005F4C83" w:rsidRDefault="005F4C83" w:rsidP="005F4C83">
      <w:r>
        <w:t>The purpose of this website is to add users to a database, and to query the database to show all current members that have been added. The website also needs to validate and check all information before adding it to the database.</w:t>
      </w:r>
    </w:p>
    <w:p w:rsidR="005F4C83" w:rsidRDefault="005F4C83" w:rsidP="005F4C83">
      <w:pPr>
        <w:pStyle w:val="Heading1"/>
      </w:pPr>
      <w:r>
        <w:t>Target System of the Application</w:t>
      </w:r>
    </w:p>
    <w:p w:rsidR="00E4545C" w:rsidRDefault="00E4545C" w:rsidP="00E4545C">
      <w:r>
        <w:t>The website was designed to run in any internet browser capable of displaying html code. It was developed using the google chrome browser as default, however it will also run without issues on Mozilla Firefox and Internet Explorer. Further testing is required to ensure that it works on Safari.</w:t>
      </w:r>
    </w:p>
    <w:p w:rsidR="00E4545C" w:rsidRDefault="00E4545C" w:rsidP="00E4545C">
      <w:pPr>
        <w:pStyle w:val="Heading1"/>
      </w:pPr>
      <w:r>
        <w:br w:type="page"/>
      </w:r>
    </w:p>
    <w:p w:rsidR="00E4545C" w:rsidRDefault="00E4545C" w:rsidP="00E4545C">
      <w:pPr>
        <w:pStyle w:val="Heading1"/>
      </w:pPr>
      <w:r>
        <w:lastRenderedPageBreak/>
        <w:t>Data Storage Design</w:t>
      </w:r>
    </w:p>
    <w:p w:rsidR="00E4545C" w:rsidRDefault="00E4545C" w:rsidP="00E4545C">
      <w:r>
        <w:t xml:space="preserve">The database is called </w:t>
      </w:r>
      <w:proofErr w:type="spellStart"/>
      <w:r>
        <w:t>names_emails</w:t>
      </w:r>
      <w:proofErr w:type="spellEnd"/>
      <w:r>
        <w:t xml:space="preserve"> and contains only one table with four fields.</w:t>
      </w:r>
    </w:p>
    <w:p w:rsidR="00E4545C" w:rsidRDefault="00E4545C" w:rsidP="00E4545C">
      <w:pPr>
        <w:pStyle w:val="ListParagraph"/>
        <w:numPr>
          <w:ilvl w:val="0"/>
          <w:numId w:val="1"/>
        </w:numPr>
      </w:pPr>
      <w:r>
        <w:t>id – auto increments and does not require input from end users</w:t>
      </w:r>
    </w:p>
    <w:p w:rsidR="00E4545C" w:rsidRDefault="00E4545C" w:rsidP="00E4545C">
      <w:pPr>
        <w:pStyle w:val="ListParagraph"/>
        <w:numPr>
          <w:ilvl w:val="0"/>
          <w:numId w:val="1"/>
        </w:numPr>
      </w:pPr>
      <w:proofErr w:type="spellStart"/>
      <w:r>
        <w:t>firstname</w:t>
      </w:r>
      <w:proofErr w:type="spellEnd"/>
      <w:r>
        <w:t xml:space="preserve"> – data will need to be entered into the database by end users</w:t>
      </w:r>
    </w:p>
    <w:p w:rsidR="00E4545C" w:rsidRDefault="00E4545C" w:rsidP="00E4545C">
      <w:pPr>
        <w:pStyle w:val="ListParagraph"/>
        <w:numPr>
          <w:ilvl w:val="0"/>
          <w:numId w:val="1"/>
        </w:numPr>
      </w:pPr>
      <w:r>
        <w:t>surname – data will need to be entered into the database by end users</w:t>
      </w:r>
    </w:p>
    <w:p w:rsidR="00E4545C" w:rsidRDefault="00E4545C" w:rsidP="00E4545C">
      <w:pPr>
        <w:pStyle w:val="ListParagraph"/>
        <w:numPr>
          <w:ilvl w:val="0"/>
          <w:numId w:val="1"/>
        </w:numPr>
      </w:pPr>
      <w:r>
        <w:t>email – data will need to be entered into the database by end users</w:t>
      </w:r>
    </w:p>
    <w:p w:rsidR="00E4545C" w:rsidRDefault="00E4545C" w:rsidP="00E4545C">
      <w:pPr>
        <w:ind w:left="360"/>
      </w:pPr>
      <w:r>
        <w:rPr>
          <w:noProof/>
        </w:rPr>
        <w:drawing>
          <wp:inline distT="0" distB="0" distL="0" distR="0" wp14:anchorId="5473D8A1" wp14:editId="552F9293">
            <wp:extent cx="153352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895350"/>
                    </a:xfrm>
                    <a:prstGeom prst="rect">
                      <a:avLst/>
                    </a:prstGeom>
                  </pic:spPr>
                </pic:pic>
              </a:graphicData>
            </a:graphic>
          </wp:inline>
        </w:drawing>
      </w:r>
    </w:p>
    <w:p w:rsidR="00E4545C" w:rsidRDefault="00E4545C" w:rsidP="00E4545C">
      <w:pPr>
        <w:pStyle w:val="Heading3"/>
      </w:pPr>
      <w:r>
        <w:t>SQL dump to generate new database with dummy users</w:t>
      </w:r>
    </w:p>
    <w:p w:rsidR="00E4545C" w:rsidRDefault="00E4545C" w:rsidP="00E4545C">
      <w:r>
        <w:t xml:space="preserve">CREATE database </w:t>
      </w:r>
      <w:proofErr w:type="spellStart"/>
      <w:r>
        <w:t>names_emails</w:t>
      </w:r>
      <w:proofErr w:type="spellEnd"/>
      <w:r>
        <w:t>;</w:t>
      </w:r>
    </w:p>
    <w:p w:rsidR="00E4545C" w:rsidRDefault="00E4545C" w:rsidP="00E4545C">
      <w:r>
        <w:t xml:space="preserve">USE </w:t>
      </w:r>
      <w:proofErr w:type="spellStart"/>
      <w:r>
        <w:t>names_emails</w:t>
      </w:r>
      <w:proofErr w:type="spellEnd"/>
      <w:r>
        <w:t>;</w:t>
      </w:r>
    </w:p>
    <w:p w:rsidR="00E4545C" w:rsidRDefault="00E4545C" w:rsidP="00E4545C">
      <w:r>
        <w:t>CREATE TABLE `data` (</w:t>
      </w:r>
    </w:p>
    <w:p w:rsidR="00E4545C" w:rsidRDefault="00E4545C" w:rsidP="00E4545C">
      <w:r>
        <w:t xml:space="preserve">  `id` </w:t>
      </w:r>
      <w:proofErr w:type="gramStart"/>
      <w:r>
        <w:t>int(</w:t>
      </w:r>
      <w:proofErr w:type="gramEnd"/>
      <w:r>
        <w:t>11) NOT NULL AUTO_INCREMENT,</w:t>
      </w:r>
    </w:p>
    <w:p w:rsidR="00E4545C" w:rsidRDefault="00E4545C" w:rsidP="00E4545C">
      <w:r>
        <w:t xml:space="preserve">  `</w:t>
      </w:r>
      <w:proofErr w:type="spellStart"/>
      <w:r>
        <w:t>firstname</w:t>
      </w:r>
      <w:proofErr w:type="spellEnd"/>
      <w:r>
        <w:t xml:space="preserve">` </w:t>
      </w:r>
      <w:proofErr w:type="gramStart"/>
      <w:r>
        <w:t>varchar(</w:t>
      </w:r>
      <w:proofErr w:type="gramEnd"/>
      <w:r>
        <w:t>20) NOT NULL,</w:t>
      </w:r>
    </w:p>
    <w:p w:rsidR="00E4545C" w:rsidRDefault="00E4545C" w:rsidP="00E4545C">
      <w:r>
        <w:t xml:space="preserve">  `surname` </w:t>
      </w:r>
      <w:proofErr w:type="gramStart"/>
      <w:r>
        <w:t>varchar(</w:t>
      </w:r>
      <w:proofErr w:type="gramEnd"/>
      <w:r>
        <w:t>20) NOT NULL,</w:t>
      </w:r>
    </w:p>
    <w:p w:rsidR="00E4545C" w:rsidRDefault="00E4545C" w:rsidP="00E4545C">
      <w:r>
        <w:t xml:space="preserve">  `email` </w:t>
      </w:r>
      <w:proofErr w:type="gramStart"/>
      <w:r>
        <w:t>varchar(</w:t>
      </w:r>
      <w:proofErr w:type="gramEnd"/>
      <w:r>
        <w:t>50) NOT NULL,</w:t>
      </w:r>
    </w:p>
    <w:p w:rsidR="00E4545C" w:rsidRDefault="00E4545C" w:rsidP="00E4545C">
      <w:r>
        <w:t xml:space="preserve">  PRIMARY KEY (id)</w:t>
      </w:r>
    </w:p>
    <w:p w:rsidR="00E4545C" w:rsidRDefault="00E4545C" w:rsidP="00E4545C">
      <w:r>
        <w:t xml:space="preserve">  );</w:t>
      </w:r>
    </w:p>
    <w:p w:rsidR="00E4545C" w:rsidRDefault="00E4545C" w:rsidP="00E4545C"/>
    <w:p w:rsidR="00E4545C" w:rsidRDefault="00E4545C" w:rsidP="00E4545C"/>
    <w:p w:rsidR="00E4545C" w:rsidRDefault="00E4545C" w:rsidP="00E4545C">
      <w:r>
        <w:t>INSERT INTO data(`</w:t>
      </w:r>
      <w:proofErr w:type="spellStart"/>
      <w:r>
        <w:t>firstname</w:t>
      </w:r>
      <w:proofErr w:type="spellEnd"/>
      <w:proofErr w:type="gramStart"/>
      <w:r>
        <w:t>`,`</w:t>
      </w:r>
      <w:proofErr w:type="spellStart"/>
      <w:proofErr w:type="gramEnd"/>
      <w:r>
        <w:t>surname`,`email</w:t>
      </w:r>
      <w:proofErr w:type="spellEnd"/>
      <w:r>
        <w:t>`) VALUES</w:t>
      </w:r>
    </w:p>
    <w:p w:rsidR="00E4545C" w:rsidRDefault="00E4545C" w:rsidP="00E4545C">
      <w:r>
        <w:t>("John", "Kennedy", "jfk@headshot.com"),</w:t>
      </w:r>
    </w:p>
    <w:p w:rsidR="00E4545C" w:rsidRDefault="00E4545C" w:rsidP="00E4545C">
      <w:r>
        <w:t>("Donald", "Trump", "buildthewall@racist.com"),</w:t>
      </w:r>
    </w:p>
    <w:p w:rsidR="00E4545C" w:rsidRDefault="00E4545C" w:rsidP="00E4545C">
      <w:r>
        <w:t>("Bill", "Clinton", "cigarsarecool@lewisnki.com"),</w:t>
      </w:r>
    </w:p>
    <w:p w:rsidR="00E4545C" w:rsidRDefault="00E4545C" w:rsidP="00E4545C">
      <w:r>
        <w:t>("Hillary", "Clinton", "brokenmarriage@unsecuredemailserver.com"),</w:t>
      </w:r>
    </w:p>
    <w:p w:rsidR="00E4545C" w:rsidRDefault="00E4545C" w:rsidP="00E4545C">
      <w:r>
        <w:t>("George", "Bush", "illiteratechimp@teachmetoread.com")</w:t>
      </w:r>
      <w:bookmarkStart w:id="0" w:name="_GoBack"/>
      <w:bookmarkEnd w:id="0"/>
    </w:p>
    <w:sectPr w:rsidR="00E4545C" w:rsidSect="00226995">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592" w:rsidRDefault="005F3592" w:rsidP="00790A51">
      <w:pPr>
        <w:spacing w:after="0" w:line="240" w:lineRule="auto"/>
      </w:pPr>
      <w:r>
        <w:separator/>
      </w:r>
    </w:p>
  </w:endnote>
  <w:endnote w:type="continuationSeparator" w:id="0">
    <w:p w:rsidR="005F3592" w:rsidRDefault="005F3592"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592" w:rsidRDefault="005F3592" w:rsidP="00790A51">
      <w:pPr>
        <w:spacing w:after="0" w:line="240" w:lineRule="auto"/>
      </w:pPr>
      <w:r>
        <w:separator/>
      </w:r>
    </w:p>
  </w:footnote>
  <w:footnote w:type="continuationSeparator" w:id="0">
    <w:p w:rsidR="005F3592" w:rsidRDefault="005F3592"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B6A"/>
    <w:multiLevelType w:val="hybridMultilevel"/>
    <w:tmpl w:val="8D6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8"/>
    <w:rsid w:val="00030639"/>
    <w:rsid w:val="00222938"/>
    <w:rsid w:val="00226995"/>
    <w:rsid w:val="00462236"/>
    <w:rsid w:val="004675C9"/>
    <w:rsid w:val="005F3455"/>
    <w:rsid w:val="005F3592"/>
    <w:rsid w:val="005F4C83"/>
    <w:rsid w:val="00712DC8"/>
    <w:rsid w:val="00790A51"/>
    <w:rsid w:val="007F2442"/>
    <w:rsid w:val="008205F2"/>
    <w:rsid w:val="00823FC8"/>
    <w:rsid w:val="00D817C9"/>
    <w:rsid w:val="00E4545C"/>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352CB-F69C-4BBF-A5C4-D52AB8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712DC8"/>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712DC8"/>
    <w:rPr>
      <w:rFonts w:asciiTheme="majorHAnsi" w:eastAsiaTheme="majorEastAsia" w:hAnsiTheme="majorHAnsi" w:cstheme="majorBidi"/>
      <w:color w:val="773F04" w:themeColor="accent1" w:themeShade="7F"/>
      <w:sz w:val="24"/>
      <w:szCs w:val="24"/>
    </w:rPr>
  </w:style>
  <w:style w:type="paragraph" w:styleId="BalloonText">
    <w:name w:val="Balloon Text"/>
    <w:basedOn w:val="Normal"/>
    <w:link w:val="BalloonTextChar"/>
    <w:uiPriority w:val="99"/>
    <w:semiHidden/>
    <w:unhideWhenUsed/>
    <w:rsid w:val="00820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5F2"/>
    <w:rPr>
      <w:rFonts w:ascii="Segoe UI" w:hAnsi="Segoe UI" w:cs="Segoe UI"/>
      <w:sz w:val="18"/>
      <w:szCs w:val="18"/>
    </w:rPr>
  </w:style>
  <w:style w:type="paragraph" w:styleId="ListParagraph">
    <w:name w:val="List Paragraph"/>
    <w:basedOn w:val="Normal"/>
    <w:uiPriority w:val="34"/>
    <w:qFormat/>
    <w:rsid w:val="00E4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ADD6-D174-4ED5-A8A8-2B6BFE3E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64</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Design Documentation AT1.6</dc:title>
  <dc:subject>30003389 – Kyer Potts</dc:subject>
  <dc:creator>Kyer Potts</dc:creator>
  <cp:keywords/>
  <dc:description/>
  <cp:lastModifiedBy>Kyer Potts</cp:lastModifiedBy>
  <cp:revision>3</cp:revision>
  <dcterms:created xsi:type="dcterms:W3CDTF">2019-09-22T08:13:00Z</dcterms:created>
  <dcterms:modified xsi:type="dcterms:W3CDTF">2019-09-22T10:17:00Z</dcterms:modified>
</cp:coreProperties>
</file>