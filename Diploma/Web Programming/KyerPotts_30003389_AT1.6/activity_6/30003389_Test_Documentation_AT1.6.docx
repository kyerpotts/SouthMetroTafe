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90A51" w:rsidRDefault="00D6260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720E4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WEB PROGRAMMING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Test</w:t>
                                      </w:r>
                                      <w:r w:rsidRPr="00720E4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DOCUMENTATION AT1.6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90A51" w:rsidRDefault="00D6260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720E4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WEB PROGRAMMING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Test</w:t>
                                </w:r>
                                <w:r w:rsidRPr="00720E4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DOCUMENTATION AT1.6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D6260A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</w:sdtContent>
    </w:sdt>
    <w:p w:rsidR="00226995" w:rsidRDefault="00B32944" w:rsidP="00B32944">
      <w:pPr>
        <w:pStyle w:val="Heading1"/>
      </w:pPr>
      <w:r>
        <w:lastRenderedPageBreak/>
        <w:t>Pear PHP Standard Code Tests</w:t>
      </w:r>
    </w:p>
    <w:p w:rsidR="00B32944" w:rsidRDefault="00B32944" w:rsidP="00B32944">
      <w:pPr>
        <w:pStyle w:val="Heading3"/>
      </w:pPr>
      <w:r>
        <w:t xml:space="preserve">The results of the Pear Standard code sniffer for the </w:t>
      </w:r>
      <w:proofErr w:type="spellStart"/>
      <w:r w:rsidR="00A632DB">
        <w:t>add.php</w:t>
      </w:r>
      <w:proofErr w:type="spellEnd"/>
      <w:r w:rsidR="00A632DB">
        <w:t xml:space="preserve"> and the </w:t>
      </w:r>
      <w:proofErr w:type="spellStart"/>
      <w:r w:rsidR="00A632DB">
        <w:t>view.php</w:t>
      </w:r>
      <w:proofErr w:type="spellEnd"/>
      <w:r w:rsidR="00A632DB">
        <w:t xml:space="preserve"> files can be found in the actvitiy_6 folder called:</w:t>
      </w:r>
    </w:p>
    <w:p w:rsidR="00A632DB" w:rsidRDefault="00A632DB" w:rsidP="00A632DB">
      <w:r>
        <w:t>php_codesniffer_add.txt</w:t>
      </w:r>
    </w:p>
    <w:p w:rsidR="00A632DB" w:rsidRPr="00A632DB" w:rsidRDefault="00A632DB" w:rsidP="00A632DB">
      <w:r>
        <w:t>php_codesniffer_view.txt</w:t>
      </w:r>
    </w:p>
    <w:p w:rsidR="00B32944" w:rsidRDefault="00B32944" w:rsidP="00B32944">
      <w:pPr>
        <w:pStyle w:val="Heading1"/>
      </w:pPr>
      <w:r>
        <w:t>PHP Code Beautifier</w:t>
      </w:r>
    </w:p>
    <w:p w:rsidR="00B32944" w:rsidRDefault="00A632DB" w:rsidP="00A632DB">
      <w:pPr>
        <w:pStyle w:val="Heading3"/>
      </w:pPr>
      <w:r>
        <w:t xml:space="preserve">The php code beautifier tools available at </w:t>
      </w:r>
      <w:hyperlink r:id="rId8" w:history="1">
        <w:r w:rsidRPr="001C0CA3">
          <w:rPr>
            <w:rStyle w:val="Hyperlink"/>
          </w:rPr>
          <w:t>https://www.tools4noobs.com/online_tools/beautify_php/</w:t>
        </w:r>
      </w:hyperlink>
      <w:r>
        <w:t xml:space="preserve"> were used to beautify the php files used in the website. The resulting beautified files can be found within the </w:t>
      </w:r>
      <w:proofErr w:type="spellStart"/>
      <w:r>
        <w:t>php_Beautified_Code</w:t>
      </w:r>
      <w:proofErr w:type="spellEnd"/>
      <w:r>
        <w:t xml:space="preserve"> folder within the activity_6 main folder</w:t>
      </w:r>
    </w:p>
    <w:p w:rsidR="00A632DB" w:rsidRDefault="00A632DB" w:rsidP="00A632DB">
      <w:pPr>
        <w:pStyle w:val="Heading3"/>
      </w:pPr>
      <w:r>
        <w:t>The file names are:</w:t>
      </w:r>
    </w:p>
    <w:p w:rsidR="00A632DB" w:rsidRDefault="00A632DB" w:rsidP="00A632DB">
      <w:proofErr w:type="spellStart"/>
      <w:r w:rsidRPr="00A632DB">
        <w:t>add_beautified.php</w:t>
      </w:r>
      <w:proofErr w:type="spellEnd"/>
    </w:p>
    <w:p w:rsidR="00A632DB" w:rsidRDefault="00A632DB" w:rsidP="00A632DB">
      <w:proofErr w:type="spellStart"/>
      <w:r w:rsidRPr="00A632DB">
        <w:t>view_beautified.php</w:t>
      </w:r>
      <w:proofErr w:type="spellEnd"/>
    </w:p>
    <w:p w:rsidR="00A632DB" w:rsidRDefault="00A632DB" w:rsidP="00A632DB"/>
    <w:p w:rsidR="00A632DB" w:rsidRDefault="00A632DB" w:rsidP="00A632DB">
      <w:pPr>
        <w:sectPr w:rsidR="00A632DB" w:rsidSect="00226995">
          <w:headerReference w:type="first" r:id="rId9"/>
          <w:footerReference w:type="first" r:id="rId10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A632DB" w:rsidRDefault="00A632DB" w:rsidP="00A632DB">
      <w:pPr>
        <w:pStyle w:val="Heading1"/>
      </w:pPr>
      <w: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201"/>
      </w:tblGrid>
      <w:tr w:rsidR="00372FC6" w:rsidTr="00030277">
        <w:tc>
          <w:tcPr>
            <w:tcW w:w="1555" w:type="dxa"/>
            <w:shd w:val="clear" w:color="auto" w:fill="00B0F0"/>
          </w:tcPr>
          <w:p w:rsidR="00A632DB" w:rsidRPr="00030277" w:rsidRDefault="00030277" w:rsidP="00A632D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CASE ID</w:t>
            </w:r>
          </w:p>
        </w:tc>
        <w:tc>
          <w:tcPr>
            <w:tcW w:w="3260" w:type="dxa"/>
            <w:shd w:val="clear" w:color="auto" w:fill="00B0F0"/>
          </w:tcPr>
          <w:p w:rsidR="00A632DB" w:rsidRPr="00030277" w:rsidRDefault="00030277" w:rsidP="00A632D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4201" w:type="dxa"/>
            <w:shd w:val="clear" w:color="auto" w:fill="00B0F0"/>
          </w:tcPr>
          <w:p w:rsidR="00A632DB" w:rsidRPr="00030277" w:rsidRDefault="00030277" w:rsidP="00372FC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EVIDENCE</w:t>
            </w:r>
          </w:p>
        </w:tc>
      </w:tr>
      <w:tr w:rsidR="00372FC6" w:rsidTr="00030277">
        <w:tc>
          <w:tcPr>
            <w:tcW w:w="1555" w:type="dxa"/>
          </w:tcPr>
          <w:p w:rsidR="00A632DB" w:rsidRDefault="00030277" w:rsidP="00A632DB">
            <w:r>
              <w:t>1.1</w:t>
            </w:r>
          </w:p>
        </w:tc>
        <w:tc>
          <w:tcPr>
            <w:tcW w:w="3260" w:type="dxa"/>
          </w:tcPr>
          <w:p w:rsidR="00A632DB" w:rsidRDefault="00030277" w:rsidP="00A632DB">
            <w:r>
              <w:t>Website opens and displays correctly in browser</w:t>
            </w:r>
          </w:p>
        </w:tc>
        <w:tc>
          <w:tcPr>
            <w:tcW w:w="4201" w:type="dxa"/>
          </w:tcPr>
          <w:p w:rsidR="00A632DB" w:rsidRDefault="00030277" w:rsidP="00372F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802207" wp14:editId="2C98101D">
                  <wp:extent cx="1407381" cy="1354114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815" cy="138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FC6" w:rsidTr="00030277">
        <w:tc>
          <w:tcPr>
            <w:tcW w:w="1555" w:type="dxa"/>
          </w:tcPr>
          <w:p w:rsidR="00A632DB" w:rsidRDefault="00030277" w:rsidP="00A632DB">
            <w:r>
              <w:t>1.2</w:t>
            </w:r>
          </w:p>
        </w:tc>
        <w:tc>
          <w:tcPr>
            <w:tcW w:w="3260" w:type="dxa"/>
          </w:tcPr>
          <w:p w:rsidR="00A632DB" w:rsidRDefault="00030277" w:rsidP="00A632DB">
            <w:r>
              <w:t>Fields can be populated with data</w:t>
            </w:r>
          </w:p>
        </w:tc>
        <w:tc>
          <w:tcPr>
            <w:tcW w:w="4201" w:type="dxa"/>
          </w:tcPr>
          <w:p w:rsidR="00A632DB" w:rsidRDefault="00030277" w:rsidP="00372F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A0EEEE" wp14:editId="76A13224">
                  <wp:extent cx="1404895" cy="1351722"/>
                  <wp:effectExtent l="0" t="0" r="508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623" cy="143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FC6" w:rsidTr="00030277">
        <w:tc>
          <w:tcPr>
            <w:tcW w:w="1555" w:type="dxa"/>
          </w:tcPr>
          <w:p w:rsidR="00A632DB" w:rsidRDefault="00030277" w:rsidP="00A632DB">
            <w:r>
              <w:t>1.3</w:t>
            </w:r>
          </w:p>
        </w:tc>
        <w:tc>
          <w:tcPr>
            <w:tcW w:w="3260" w:type="dxa"/>
          </w:tcPr>
          <w:p w:rsidR="00A632DB" w:rsidRDefault="00030277" w:rsidP="00A632DB">
            <w:r>
              <w:t>Submit button sends user entered data to database successfully. Displays correct message on success</w:t>
            </w:r>
          </w:p>
        </w:tc>
        <w:tc>
          <w:tcPr>
            <w:tcW w:w="4201" w:type="dxa"/>
          </w:tcPr>
          <w:p w:rsidR="00A632DB" w:rsidRDefault="00030277" w:rsidP="00372F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10BCA6" wp14:editId="474792F9">
                  <wp:extent cx="1413159" cy="13596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191" cy="140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FC6" w:rsidTr="00030277">
        <w:tc>
          <w:tcPr>
            <w:tcW w:w="1555" w:type="dxa"/>
          </w:tcPr>
          <w:p w:rsidR="00A632DB" w:rsidRDefault="00030277" w:rsidP="00A632DB">
            <w:r>
              <w:t>4</w:t>
            </w:r>
          </w:p>
        </w:tc>
        <w:tc>
          <w:tcPr>
            <w:tcW w:w="3260" w:type="dxa"/>
          </w:tcPr>
          <w:p w:rsidR="00A632DB" w:rsidRDefault="00030277" w:rsidP="00A632DB">
            <w:r>
              <w:t>Show all button displays all data previously entered into the database</w:t>
            </w:r>
          </w:p>
        </w:tc>
        <w:tc>
          <w:tcPr>
            <w:tcW w:w="4201" w:type="dxa"/>
          </w:tcPr>
          <w:p w:rsidR="00A632DB" w:rsidRDefault="00030277" w:rsidP="00372F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BFB16B" wp14:editId="27319B43">
                  <wp:extent cx="1413159" cy="135967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075" cy="14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FC6" w:rsidTr="00030277">
        <w:tc>
          <w:tcPr>
            <w:tcW w:w="1555" w:type="dxa"/>
          </w:tcPr>
          <w:p w:rsidR="00A632DB" w:rsidRDefault="00030277" w:rsidP="00A632DB">
            <w:r>
              <w:t>5.1</w:t>
            </w:r>
          </w:p>
        </w:tc>
        <w:tc>
          <w:tcPr>
            <w:tcW w:w="3260" w:type="dxa"/>
          </w:tcPr>
          <w:p w:rsidR="00A632DB" w:rsidRDefault="00030277" w:rsidP="00A632DB">
            <w:r>
              <w:t xml:space="preserve">Displays correct error message when data is not input correctly in </w:t>
            </w:r>
            <w:proofErr w:type="spellStart"/>
            <w:r>
              <w:t>firstname</w:t>
            </w:r>
            <w:proofErr w:type="spellEnd"/>
            <w:r>
              <w:t xml:space="preserve"> field</w:t>
            </w:r>
          </w:p>
        </w:tc>
        <w:tc>
          <w:tcPr>
            <w:tcW w:w="4201" w:type="dxa"/>
          </w:tcPr>
          <w:p w:rsidR="00A632DB" w:rsidRDefault="00030277" w:rsidP="00372F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ED637D" wp14:editId="3D12E232">
                  <wp:extent cx="1421423" cy="1367624"/>
                  <wp:effectExtent l="0" t="0" r="762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33" cy="139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FC6" w:rsidTr="00030277">
        <w:tc>
          <w:tcPr>
            <w:tcW w:w="1555" w:type="dxa"/>
          </w:tcPr>
          <w:p w:rsidR="00A632DB" w:rsidRDefault="00030277" w:rsidP="00A632DB">
            <w:r>
              <w:t>5.2</w:t>
            </w:r>
          </w:p>
        </w:tc>
        <w:tc>
          <w:tcPr>
            <w:tcW w:w="3260" w:type="dxa"/>
          </w:tcPr>
          <w:p w:rsidR="00A632DB" w:rsidRDefault="00030277" w:rsidP="00A632DB">
            <w:r>
              <w:t>Displays correct error message when data is not input correctly in surname field</w:t>
            </w:r>
          </w:p>
        </w:tc>
        <w:tc>
          <w:tcPr>
            <w:tcW w:w="4201" w:type="dxa"/>
          </w:tcPr>
          <w:p w:rsidR="00A632DB" w:rsidRDefault="00030277" w:rsidP="00372F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1E6B09" wp14:editId="1FBDE2E4">
                  <wp:extent cx="1421422" cy="1367624"/>
                  <wp:effectExtent l="0" t="0" r="762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374" cy="139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FC6" w:rsidTr="00030277">
        <w:tc>
          <w:tcPr>
            <w:tcW w:w="1555" w:type="dxa"/>
          </w:tcPr>
          <w:p w:rsidR="00A632DB" w:rsidRDefault="00030277" w:rsidP="00A632DB">
            <w:r>
              <w:lastRenderedPageBreak/>
              <w:t>5.3</w:t>
            </w:r>
          </w:p>
        </w:tc>
        <w:tc>
          <w:tcPr>
            <w:tcW w:w="3260" w:type="dxa"/>
          </w:tcPr>
          <w:p w:rsidR="00A632DB" w:rsidRDefault="00030277" w:rsidP="00A632DB">
            <w:r>
              <w:t>Displays correct error message when data is not input correctly in email field</w:t>
            </w:r>
          </w:p>
        </w:tc>
        <w:tc>
          <w:tcPr>
            <w:tcW w:w="4201" w:type="dxa"/>
          </w:tcPr>
          <w:p w:rsidR="00A632DB" w:rsidRDefault="00030277" w:rsidP="00372F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8C81BF" wp14:editId="64555E0B">
                  <wp:extent cx="1421130" cy="1367342"/>
                  <wp:effectExtent l="0" t="0" r="762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022" cy="139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FC6" w:rsidTr="00030277">
        <w:tc>
          <w:tcPr>
            <w:tcW w:w="1555" w:type="dxa"/>
          </w:tcPr>
          <w:p w:rsidR="00030277" w:rsidRDefault="00030277" w:rsidP="00A632DB">
            <w:r>
              <w:t>5.4</w:t>
            </w:r>
          </w:p>
        </w:tc>
        <w:tc>
          <w:tcPr>
            <w:tcW w:w="3260" w:type="dxa"/>
          </w:tcPr>
          <w:p w:rsidR="00030277" w:rsidRDefault="00030277" w:rsidP="00A632DB">
            <w:r>
              <w:t>Displays correct error messages when fields are left blank and submitted</w:t>
            </w:r>
          </w:p>
        </w:tc>
        <w:tc>
          <w:tcPr>
            <w:tcW w:w="4201" w:type="dxa"/>
          </w:tcPr>
          <w:p w:rsidR="00030277" w:rsidRDefault="00030277" w:rsidP="00372F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39682" wp14:editId="1E157C3C">
                  <wp:extent cx="1421130" cy="1367343"/>
                  <wp:effectExtent l="0" t="0" r="762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547" cy="138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FC6" w:rsidTr="00030277">
        <w:tc>
          <w:tcPr>
            <w:tcW w:w="1555" w:type="dxa"/>
          </w:tcPr>
          <w:p w:rsidR="00030277" w:rsidRDefault="00372FC6" w:rsidP="00A632DB">
            <w:r>
              <w:t>6</w:t>
            </w:r>
          </w:p>
        </w:tc>
        <w:tc>
          <w:tcPr>
            <w:tcW w:w="3260" w:type="dxa"/>
          </w:tcPr>
          <w:p w:rsidR="00030277" w:rsidRDefault="00372FC6" w:rsidP="00A632DB">
            <w:r>
              <w:t>Website displays correctly in internet explorer browser</w:t>
            </w:r>
          </w:p>
        </w:tc>
        <w:tc>
          <w:tcPr>
            <w:tcW w:w="4201" w:type="dxa"/>
          </w:tcPr>
          <w:p w:rsidR="00030277" w:rsidRDefault="00372FC6" w:rsidP="00372F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F6DA2" wp14:editId="79A1AE94">
                  <wp:extent cx="1424694" cy="1574358"/>
                  <wp:effectExtent l="0" t="0" r="444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2" cy="1599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FC6" w:rsidTr="00030277">
        <w:tc>
          <w:tcPr>
            <w:tcW w:w="1555" w:type="dxa"/>
          </w:tcPr>
          <w:p w:rsidR="00030277" w:rsidRDefault="00372FC6" w:rsidP="00A632DB">
            <w:r>
              <w:t>7</w:t>
            </w:r>
          </w:p>
        </w:tc>
        <w:tc>
          <w:tcPr>
            <w:tcW w:w="3260" w:type="dxa"/>
          </w:tcPr>
          <w:p w:rsidR="00030277" w:rsidRDefault="00372FC6" w:rsidP="00A632DB">
            <w:r>
              <w:t xml:space="preserve">Website displays correctly in </w:t>
            </w:r>
            <w:proofErr w:type="spellStart"/>
            <w:r>
              <w:t>firefox</w:t>
            </w:r>
            <w:proofErr w:type="spellEnd"/>
            <w:r>
              <w:t xml:space="preserve"> browser</w:t>
            </w:r>
          </w:p>
        </w:tc>
        <w:tc>
          <w:tcPr>
            <w:tcW w:w="4201" w:type="dxa"/>
          </w:tcPr>
          <w:p w:rsidR="00030277" w:rsidRDefault="00372FC6" w:rsidP="00372F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F86CBB" wp14:editId="445E21BB">
                  <wp:extent cx="1428580" cy="1622067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56" cy="164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2DB" w:rsidRPr="00A632DB" w:rsidRDefault="00A632DB" w:rsidP="00A632DB"/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372FC6" w:rsidP="00372FC6">
      <w:pPr>
        <w:pStyle w:val="Heading1"/>
      </w:pPr>
      <w:r>
        <w:lastRenderedPageBreak/>
        <w:t>Software Risks Analysis Report</w:t>
      </w:r>
    </w:p>
    <w:p w:rsidR="00372FC6" w:rsidRDefault="00372FC6" w:rsidP="00372FC6">
      <w:pPr>
        <w:pStyle w:val="Heading3"/>
      </w:pPr>
      <w:r>
        <w:t>Potential problems</w:t>
      </w:r>
    </w:p>
    <w:p w:rsidR="00372FC6" w:rsidRDefault="00372FC6" w:rsidP="00372FC6">
      <w:pPr>
        <w:pStyle w:val="ListParagraph"/>
        <w:numPr>
          <w:ilvl w:val="0"/>
          <w:numId w:val="1"/>
        </w:numPr>
      </w:pPr>
      <w:r>
        <w:t xml:space="preserve">User input is larger than the designated number of characters defined by </w:t>
      </w:r>
      <w:r w:rsidR="009F3210">
        <w:t>SQL</w:t>
      </w:r>
      <w:r>
        <w:t xml:space="preserve"> database parameters</w:t>
      </w:r>
    </w:p>
    <w:p w:rsidR="00372FC6" w:rsidRDefault="00372FC6" w:rsidP="00372FC6">
      <w:pPr>
        <w:pStyle w:val="ListParagraph"/>
        <w:numPr>
          <w:ilvl w:val="0"/>
          <w:numId w:val="1"/>
        </w:numPr>
      </w:pPr>
      <w:r>
        <w:t xml:space="preserve">Lack of robust data validation may cause </w:t>
      </w:r>
      <w:r w:rsidR="009F3210">
        <w:t>server-side</w:t>
      </w:r>
      <w:r>
        <w:t xml:space="preserve"> issues with database</w:t>
      </w:r>
    </w:p>
    <w:p w:rsidR="00372FC6" w:rsidRDefault="00372FC6" w:rsidP="00372FC6">
      <w:pPr>
        <w:pStyle w:val="ListParagraph"/>
        <w:numPr>
          <w:ilvl w:val="0"/>
          <w:numId w:val="1"/>
        </w:numPr>
      </w:pPr>
      <w:r>
        <w:t>No edit functionality for incorrectly added user details</w:t>
      </w:r>
    </w:p>
    <w:p w:rsidR="00372FC6" w:rsidRDefault="00372FC6" w:rsidP="00372FC6">
      <w:pPr>
        <w:pStyle w:val="Heading3"/>
      </w:pPr>
      <w:r>
        <w:t>Requirement Completion</w:t>
      </w:r>
    </w:p>
    <w:p w:rsidR="00372FC6" w:rsidRDefault="00372FC6" w:rsidP="00372FC6">
      <w:r>
        <w:t>All requirements outlined by the assignment question have been met</w:t>
      </w:r>
    </w:p>
    <w:p w:rsidR="00372FC6" w:rsidRDefault="00372FC6" w:rsidP="00372FC6">
      <w:pPr>
        <w:pStyle w:val="Heading3"/>
      </w:pPr>
      <w:r>
        <w:t xml:space="preserve">Security </w:t>
      </w:r>
      <w:r w:rsidR="00B976FE">
        <w:t>Vulnerabilities</w:t>
      </w:r>
    </w:p>
    <w:p w:rsidR="00B976FE" w:rsidRDefault="00B976FE" w:rsidP="00B976FE">
      <w:pPr>
        <w:pStyle w:val="ListParagraph"/>
        <w:numPr>
          <w:ilvl w:val="0"/>
          <w:numId w:val="2"/>
        </w:numPr>
      </w:pPr>
      <w:r>
        <w:t>Server password is set to the default password</w:t>
      </w:r>
    </w:p>
    <w:p w:rsidR="00B976FE" w:rsidRDefault="00B976FE" w:rsidP="00B976FE">
      <w:pPr>
        <w:pStyle w:val="ListParagraph"/>
        <w:numPr>
          <w:ilvl w:val="0"/>
          <w:numId w:val="2"/>
        </w:numPr>
      </w:pPr>
      <w:r>
        <w:t>Vulnerable to SQL injection</w:t>
      </w:r>
    </w:p>
    <w:p w:rsidR="00B976FE" w:rsidRPr="00B976FE" w:rsidRDefault="00B976FE" w:rsidP="00B976FE">
      <w:pPr>
        <w:pStyle w:val="ListParagraph"/>
        <w:numPr>
          <w:ilvl w:val="0"/>
          <w:numId w:val="2"/>
        </w:numPr>
      </w:pPr>
      <w:r>
        <w:t>Vulnerable to PHP injection</w:t>
      </w:r>
    </w:p>
    <w:p w:rsidR="00372FC6" w:rsidRDefault="00372FC6" w:rsidP="00372FC6">
      <w:pPr>
        <w:pStyle w:val="Heading3"/>
      </w:pPr>
      <w:r>
        <w:t>Changes and Adjustments</w:t>
      </w:r>
    </w:p>
    <w:p w:rsidR="00372FC6" w:rsidRPr="00372FC6" w:rsidRDefault="00372FC6" w:rsidP="00372FC6">
      <w:r>
        <w:t xml:space="preserve">Data validation was </w:t>
      </w:r>
      <w:r w:rsidR="00B976FE">
        <w:t xml:space="preserve">originally within the html code, this has since been changed to </w:t>
      </w:r>
      <w:r w:rsidR="009F3210">
        <w:t>server-side</w:t>
      </w:r>
      <w:bookmarkStart w:id="0" w:name="_GoBack"/>
      <w:bookmarkEnd w:id="0"/>
      <w:r w:rsidR="00B976FE">
        <w:t xml:space="preserve"> validation to reduce the risk and likelihood of injection.</w:t>
      </w:r>
    </w:p>
    <w:sectPr w:rsidR="00372FC6" w:rsidRPr="00372FC6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2CD" w:rsidRDefault="002D62CD" w:rsidP="00790A51">
      <w:pPr>
        <w:spacing w:after="0" w:line="240" w:lineRule="auto"/>
      </w:pPr>
      <w:r>
        <w:separator/>
      </w:r>
    </w:p>
  </w:endnote>
  <w:endnote w:type="continuationSeparator" w:id="0">
    <w:p w:rsidR="002D62CD" w:rsidRDefault="002D62CD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2CD" w:rsidRDefault="002D62CD" w:rsidP="00790A51">
      <w:pPr>
        <w:spacing w:after="0" w:line="240" w:lineRule="auto"/>
      </w:pPr>
      <w:r>
        <w:separator/>
      </w:r>
    </w:p>
  </w:footnote>
  <w:footnote w:type="continuationSeparator" w:id="0">
    <w:p w:rsidR="002D62CD" w:rsidRDefault="002D62CD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75224"/>
    <w:multiLevelType w:val="hybridMultilevel"/>
    <w:tmpl w:val="036ED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66BEE"/>
    <w:multiLevelType w:val="hybridMultilevel"/>
    <w:tmpl w:val="BA8AD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0A"/>
    <w:rsid w:val="00030277"/>
    <w:rsid w:val="00226995"/>
    <w:rsid w:val="002D62CD"/>
    <w:rsid w:val="00372FC6"/>
    <w:rsid w:val="005F3455"/>
    <w:rsid w:val="00790A51"/>
    <w:rsid w:val="00823FC8"/>
    <w:rsid w:val="009F3210"/>
    <w:rsid w:val="00A632DB"/>
    <w:rsid w:val="00B32944"/>
    <w:rsid w:val="00B976FE"/>
    <w:rsid w:val="00D6260A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E33B9"/>
  <w15:chartTrackingRefBased/>
  <w15:docId w15:val="{EBC824CF-966C-478D-8AD6-3DB2D2CD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character" w:customStyle="1" w:styleId="Heading3Char">
    <w:name w:val="Heading 3 Char"/>
    <w:basedOn w:val="DefaultParagraphFont"/>
    <w:link w:val="Heading3"/>
    <w:uiPriority w:val="9"/>
    <w:rsid w:val="00B32944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32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2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2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ols4noobs.com/online_tools/beautify_php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D549D-08FF-44E8-97D3-6D479DFF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43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 Test DOCUMENTATION AT1.6</dc:title>
  <dc:subject>30003389 – Kyer Potts</dc:subject>
  <dc:creator>Kyer Potts</dc:creator>
  <cp:keywords/>
  <dc:description/>
  <cp:lastModifiedBy>Kyer Potts</cp:lastModifiedBy>
  <cp:revision>2</cp:revision>
  <dcterms:created xsi:type="dcterms:W3CDTF">2019-09-22T10:16:00Z</dcterms:created>
  <dcterms:modified xsi:type="dcterms:W3CDTF">2019-09-22T11:22:00Z</dcterms:modified>
</cp:coreProperties>
</file>