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AU"/>
        </w:rPr>
        <w:id w:val="-2123748437"/>
        <w:docPartObj>
          <w:docPartGallery w:val="Cover Pages"/>
          <w:docPartUnique/>
        </w:docPartObj>
      </w:sdtPr>
      <w:sdtEndPr/>
      <w:sdtContent>
        <w:p w:rsidR="00EF4A94" w:rsidRDefault="00EF4A94" w:rsidP="00452BEF">
          <w:pPr>
            <w:pStyle w:val="NoSpacing"/>
            <w:sectPr w:rsidR="00EF4A94" w:rsidSect="00EF4A94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F4A94" w:rsidRDefault="00631D2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F4A94" w:rsidRDefault="00631D2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4A94" w:rsidRDefault="00AF50CD">
                                <w:pPr>
                                  <w:pStyle w:val="NoSpacing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4A94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Kyer Potts</w:t>
                                    </w:r>
                                  </w:sdtContent>
                                </w:sdt>
                              </w:p>
                              <w:p w:rsidR="00EF4A94" w:rsidRDefault="00AF50C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2BE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30003389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EF4A94" w:rsidRDefault="00AF50CD">
                          <w:pPr>
                            <w:pStyle w:val="NoSpacing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4A94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Kyer Potts</w:t>
                              </w:r>
                            </w:sdtContent>
                          </w:sdt>
                        </w:p>
                        <w:p w:rsidR="00EF4A94" w:rsidRDefault="00AF50C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2BE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30003389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4A94" w:rsidRDefault="00AF50C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1D2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Web Programming</w:t>
                                    </w:r>
                                  </w:sdtContent>
                                </w:sdt>
                              </w:p>
                              <w:p w:rsidR="00EF4A94" w:rsidRDefault="00AF50C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1D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EF4A94" w:rsidRDefault="00AF50C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1D2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Web Programming</w:t>
                              </w:r>
                            </w:sdtContent>
                          </w:sdt>
                        </w:p>
                        <w:p w:rsidR="00EF4A94" w:rsidRDefault="00AF50C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1D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52BEF" w:rsidRDefault="00452BEF" w:rsidP="00452BEF">
          <w:pPr>
            <w:pStyle w:val="TOC"/>
          </w:pPr>
          <w:r>
            <w:lastRenderedPageBreak/>
            <w:t>Table of Contents</w:t>
          </w:r>
        </w:p>
        <w:p w:rsidR="00452BEF" w:rsidRDefault="00AF50CD">
          <w:r>
            <w:fldChar w:fldCharType="begin"/>
          </w:r>
          <w:r>
            <w:instrText xml:space="preserve"> TOC \o "2-3" \h \z \t "Heading 1,1" </w:instrText>
          </w:r>
          <w:r>
            <w:fldChar w:fldCharType="separate"/>
          </w:r>
          <w:r w:rsidR="00452BEF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  <w:p w:rsidR="00EF4A94" w:rsidRDefault="00AF50CD"/>
      </w:sdtContent>
    </w:sdt>
    <w:p w:rsidR="00EF4A94" w:rsidRDefault="00EF4A94"/>
    <w:p w:rsidR="00EF4A94" w:rsidRDefault="00EF4A94">
      <w:pPr>
        <w:sectPr w:rsidR="00EF4A94" w:rsidSect="00EF4A94">
          <w:footerReference w:type="firs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631D23" w:rsidRDefault="00631D23" w:rsidP="00631D23">
      <w:pPr>
        <w:pStyle w:val="Heading1"/>
      </w:pPr>
      <w:r>
        <w:lastRenderedPageBreak/>
        <w:t>Conversion from Excel Spreadsheet into SQL Scripts</w:t>
      </w:r>
    </w:p>
    <w:p w:rsidR="00631D23" w:rsidRDefault="00631D23" w:rsidP="00631D23">
      <w:pPr>
        <w:pStyle w:val="ListParagraph"/>
        <w:numPr>
          <w:ilvl w:val="0"/>
          <w:numId w:val="1"/>
        </w:numPr>
      </w:pPr>
      <w:r>
        <w:t xml:space="preserve">Spreadsheet was edited to allow for </w:t>
      </w:r>
      <w:proofErr w:type="spellStart"/>
      <w:r>
        <w:t>searchedcount</w:t>
      </w:r>
      <w:proofErr w:type="spellEnd"/>
      <w:r>
        <w:t xml:space="preserve"> column to be entered</w:t>
      </w:r>
    </w:p>
    <w:p w:rsidR="00631D23" w:rsidRDefault="00631D23" w:rsidP="00631D23">
      <w:pPr>
        <w:pStyle w:val="ListParagraph"/>
        <w:numPr>
          <w:ilvl w:val="0"/>
          <w:numId w:val="1"/>
        </w:numPr>
      </w:pPr>
      <w:r>
        <w:t>Spreadsheet was then exported to a .csv file</w:t>
      </w:r>
    </w:p>
    <w:p w:rsidR="00631D23" w:rsidRDefault="00631D23" w:rsidP="00631D23">
      <w:pPr>
        <w:pStyle w:val="ListParagraph"/>
        <w:numPr>
          <w:ilvl w:val="0"/>
          <w:numId w:val="1"/>
        </w:numPr>
      </w:pPr>
      <w:r>
        <w:t>The following script was then run to create and load data from the .csv file into the table</w:t>
      </w:r>
    </w:p>
    <w:p w:rsidR="00631D23" w:rsidRDefault="00631D23" w:rsidP="00631D23">
      <w:r>
        <w:t xml:space="preserve">CREATE DATABASE </w:t>
      </w:r>
      <w:proofErr w:type="spellStart"/>
      <w:r>
        <w:t>movies_db</w:t>
      </w:r>
      <w:proofErr w:type="spellEnd"/>
      <w:r>
        <w:t>;</w:t>
      </w:r>
    </w:p>
    <w:p w:rsidR="00631D23" w:rsidRDefault="00631D23" w:rsidP="00631D23"/>
    <w:p w:rsidR="00631D23" w:rsidRDefault="00631D23" w:rsidP="00631D23">
      <w:r>
        <w:t xml:space="preserve">USE </w:t>
      </w:r>
      <w:proofErr w:type="spellStart"/>
      <w:r>
        <w:t>movies_db</w:t>
      </w:r>
      <w:proofErr w:type="spellEnd"/>
      <w:r>
        <w:t>;</w:t>
      </w:r>
    </w:p>
    <w:p w:rsidR="00631D23" w:rsidRDefault="00631D23" w:rsidP="00631D23"/>
    <w:p w:rsidR="00631D23" w:rsidRDefault="00631D23" w:rsidP="00631D23">
      <w:r>
        <w:t xml:space="preserve">CREATE TABLE </w:t>
      </w:r>
      <w:proofErr w:type="spellStart"/>
      <w:r>
        <w:t>movies_table</w:t>
      </w:r>
      <w:proofErr w:type="spellEnd"/>
      <w:r>
        <w:t xml:space="preserve"> (</w:t>
      </w:r>
    </w:p>
    <w:p w:rsidR="00631D23" w:rsidRDefault="00631D23" w:rsidP="00631D23">
      <w:r>
        <w:tab/>
        <w:t>`id` INTEGER NOT NULL AUTO_INCREMENT,</w:t>
      </w:r>
    </w:p>
    <w:p w:rsidR="00631D23" w:rsidRDefault="00631D23" w:rsidP="00631D23">
      <w:r>
        <w:tab/>
        <w:t xml:space="preserve">`title` </w:t>
      </w:r>
      <w:proofErr w:type="gramStart"/>
      <w:r>
        <w:t>VARCHAR(</w:t>
      </w:r>
      <w:proofErr w:type="gramEnd"/>
      <w:r>
        <w:t>255),</w:t>
      </w:r>
    </w:p>
    <w:p w:rsidR="00631D23" w:rsidRDefault="00631D23" w:rsidP="00631D23">
      <w:r>
        <w:tab/>
        <w:t xml:space="preserve">`studio` </w:t>
      </w:r>
      <w:proofErr w:type="gramStart"/>
      <w:r>
        <w:t>VARCHAR(</w:t>
      </w:r>
      <w:proofErr w:type="gramEnd"/>
      <w:r>
        <w:t>255),</w:t>
      </w:r>
    </w:p>
    <w:p w:rsidR="00631D23" w:rsidRDefault="00631D23" w:rsidP="00631D23">
      <w:r>
        <w:tab/>
        <w:t xml:space="preserve">`status` </w:t>
      </w:r>
      <w:proofErr w:type="gramStart"/>
      <w:r>
        <w:t>VARCHAR(</w:t>
      </w:r>
      <w:proofErr w:type="gramEnd"/>
      <w:r>
        <w:t>255),</w:t>
      </w:r>
    </w:p>
    <w:p w:rsidR="00631D23" w:rsidRDefault="00631D23" w:rsidP="00631D23">
      <w:r>
        <w:tab/>
        <w:t xml:space="preserve">`sound` </w:t>
      </w:r>
      <w:proofErr w:type="gramStart"/>
      <w:r>
        <w:t>VARCHAR(</w:t>
      </w:r>
      <w:proofErr w:type="gramEnd"/>
      <w:r>
        <w:t>255),</w:t>
      </w:r>
    </w:p>
    <w:p w:rsidR="00631D23" w:rsidRDefault="00631D23" w:rsidP="00631D23">
      <w:r>
        <w:tab/>
        <w:t xml:space="preserve">`versions` </w:t>
      </w:r>
      <w:proofErr w:type="gramStart"/>
      <w:r>
        <w:t>VARCHAR(</w:t>
      </w:r>
      <w:proofErr w:type="gramEnd"/>
      <w:r>
        <w:t>255),</w:t>
      </w:r>
    </w:p>
    <w:p w:rsidR="00631D23" w:rsidRDefault="00631D23" w:rsidP="00631D23">
      <w:r>
        <w:tab/>
        <w:t>`</w:t>
      </w:r>
      <w:proofErr w:type="spellStart"/>
      <w:r>
        <w:t>recretprice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:rsidR="00631D23" w:rsidRDefault="00631D23" w:rsidP="00631D23">
      <w:r>
        <w:tab/>
        <w:t xml:space="preserve">`rating` </w:t>
      </w:r>
      <w:proofErr w:type="gramStart"/>
      <w:r>
        <w:t>VARCHAR(</w:t>
      </w:r>
      <w:proofErr w:type="gramEnd"/>
      <w:r>
        <w:t>255),</w:t>
      </w:r>
    </w:p>
    <w:p w:rsidR="00631D23" w:rsidRDefault="00631D23" w:rsidP="00631D23">
      <w:r>
        <w:tab/>
        <w:t xml:space="preserve">`year` </w:t>
      </w:r>
      <w:proofErr w:type="gramStart"/>
      <w:r>
        <w:t>VARCHAR(</w:t>
      </w:r>
      <w:proofErr w:type="gramEnd"/>
      <w:r>
        <w:t>255),</w:t>
      </w:r>
    </w:p>
    <w:p w:rsidR="00631D23" w:rsidRDefault="00631D23" w:rsidP="00631D23">
      <w:r>
        <w:tab/>
        <w:t xml:space="preserve">`genre` </w:t>
      </w:r>
      <w:proofErr w:type="gramStart"/>
      <w:r>
        <w:t>VARCHAR(</w:t>
      </w:r>
      <w:proofErr w:type="gramEnd"/>
      <w:r>
        <w:t>255),</w:t>
      </w:r>
    </w:p>
    <w:p w:rsidR="00631D23" w:rsidRDefault="00631D23" w:rsidP="00631D23">
      <w:r>
        <w:tab/>
        <w:t xml:space="preserve">`aspect` </w:t>
      </w:r>
      <w:proofErr w:type="gramStart"/>
      <w:r>
        <w:t>VARCHAR(</w:t>
      </w:r>
      <w:proofErr w:type="gramEnd"/>
      <w:r>
        <w:t>255),</w:t>
      </w:r>
    </w:p>
    <w:p w:rsidR="00631D23" w:rsidRDefault="00631D23" w:rsidP="00631D23">
      <w:r>
        <w:tab/>
        <w:t>`</w:t>
      </w:r>
      <w:proofErr w:type="spellStart"/>
      <w:r>
        <w:t>searchedcount</w:t>
      </w:r>
      <w:proofErr w:type="spellEnd"/>
      <w:r>
        <w:t xml:space="preserve">` </w:t>
      </w:r>
      <w:proofErr w:type="gramStart"/>
      <w:r>
        <w:t>INT(</w:t>
      </w:r>
      <w:proofErr w:type="gramEnd"/>
      <w:r>
        <w:t>5),</w:t>
      </w:r>
    </w:p>
    <w:p w:rsidR="00631D23" w:rsidRDefault="00631D23" w:rsidP="00631D23">
      <w:r>
        <w:tab/>
        <w:t>PRIMARY KEY (id)</w:t>
      </w:r>
    </w:p>
    <w:p w:rsidR="00631D23" w:rsidRDefault="00631D23" w:rsidP="00631D23">
      <w:r>
        <w:t>);</w:t>
      </w:r>
    </w:p>
    <w:p w:rsidR="00631D23" w:rsidRDefault="00631D23" w:rsidP="00631D23"/>
    <w:p w:rsidR="00631D23" w:rsidRDefault="00631D23" w:rsidP="00631D23">
      <w:r>
        <w:t xml:space="preserve">LOAD DATA INFILE "C:/xampp/htdocs/Project/movies_with_searchcount.csv" INTO TABLE </w:t>
      </w:r>
      <w:proofErr w:type="spellStart"/>
      <w:r>
        <w:t>movies_table</w:t>
      </w:r>
      <w:proofErr w:type="spellEnd"/>
    </w:p>
    <w:p w:rsidR="00631D23" w:rsidRDefault="00631D23" w:rsidP="00631D23">
      <w:r>
        <w:t>FIELDS TERMINATED BY ','</w:t>
      </w:r>
    </w:p>
    <w:p w:rsidR="00631D23" w:rsidRDefault="00631D23" w:rsidP="00631D23">
      <w:r>
        <w:t>ENCLOSED BY '"'</w:t>
      </w:r>
    </w:p>
    <w:p w:rsidR="00631D23" w:rsidRDefault="00631D23" w:rsidP="00631D23">
      <w:r>
        <w:t>LINES TERMINATED by '\n'</w:t>
      </w:r>
    </w:p>
    <w:p w:rsidR="00631D23" w:rsidRDefault="00631D23" w:rsidP="00631D23">
      <w:r>
        <w:t>IGNORE 1 LINES</w:t>
      </w:r>
    </w:p>
    <w:p w:rsidR="00EF4A94" w:rsidRDefault="00631D23">
      <w:r>
        <w:t xml:space="preserve">(id, title, studio, status, sound, versions, </w:t>
      </w:r>
      <w:proofErr w:type="spellStart"/>
      <w:r>
        <w:t>recretprice</w:t>
      </w:r>
      <w:proofErr w:type="spellEnd"/>
      <w:r>
        <w:t xml:space="preserve">, rating, year, genre, aspect, </w:t>
      </w:r>
      <w:proofErr w:type="spellStart"/>
      <w:r>
        <w:t>searchedcount</w:t>
      </w:r>
      <w:proofErr w:type="spellEnd"/>
      <w:r>
        <w:t>);</w:t>
      </w:r>
    </w:p>
    <w:p w:rsidR="00EF4A94" w:rsidRDefault="00EF4A94"/>
    <w:p w:rsidR="00452BEF" w:rsidRDefault="00452BEF">
      <w:pPr>
        <w:sectPr w:rsidR="00452BEF" w:rsidSect="00EF4A94"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EF4A94" w:rsidRDefault="00631D23" w:rsidP="00631D23">
      <w:pPr>
        <w:pStyle w:val="Heading1"/>
      </w:pPr>
      <w:r>
        <w:lastRenderedPageBreak/>
        <w:t>Project Development Tools</w:t>
      </w:r>
    </w:p>
    <w:p w:rsidR="00631D23" w:rsidRDefault="00631D23" w:rsidP="00631D23">
      <w:pPr>
        <w:pStyle w:val="Heading3"/>
      </w:pPr>
      <w:r>
        <w:t>XAMMP</w:t>
      </w:r>
    </w:p>
    <w:p w:rsidR="00631D23" w:rsidRDefault="00A21225" w:rsidP="00631D23">
      <w:r>
        <w:t xml:space="preserve">I will be using XAMPP to host the apache web server that the html and php files will be accessed from. </w:t>
      </w:r>
    </w:p>
    <w:p w:rsidR="00A21225" w:rsidRPr="00631D23" w:rsidRDefault="00A21225" w:rsidP="00631D23">
      <w:r>
        <w:t>It will also be used to run the SQL database that contains all the movie information that will be accessed by various functions within the website.</w:t>
      </w:r>
    </w:p>
    <w:p w:rsidR="00A21225" w:rsidRDefault="00A21225" w:rsidP="00A21225">
      <w:pPr>
        <w:pStyle w:val="Heading3"/>
      </w:pPr>
      <w:r>
        <w:t>Web Hosting</w:t>
      </w:r>
    </w:p>
    <w:p w:rsidR="00A21225" w:rsidRDefault="00A21225" w:rsidP="00A21225">
      <w:r>
        <w:t>The web hosting functionality will be performed by the apache web server component within XAMPP</w:t>
      </w:r>
    </w:p>
    <w:p w:rsidR="00A21225" w:rsidRDefault="00A21225" w:rsidP="00A21225">
      <w:pPr>
        <w:pStyle w:val="Heading3"/>
      </w:pPr>
      <w:r>
        <w:t>Database</w:t>
      </w:r>
    </w:p>
    <w:p w:rsidR="00A21225" w:rsidRDefault="00A21225" w:rsidP="00A21225">
      <w:r>
        <w:t>The MySQL database component within XAMPP will be used to run the database and process queries from the web application.</w:t>
      </w:r>
    </w:p>
    <w:p w:rsidR="00A21225" w:rsidRDefault="00A21225" w:rsidP="00A21225">
      <w:pPr>
        <w:pStyle w:val="Heading2"/>
      </w:pPr>
      <w:r>
        <w:t>Environment Setup</w:t>
      </w:r>
    </w:p>
    <w:p w:rsidR="00A21225" w:rsidRDefault="00A21225" w:rsidP="00A21225">
      <w:pPr>
        <w:pStyle w:val="Heading3"/>
      </w:pPr>
      <w:r>
        <w:t>XAMPP setup</w:t>
      </w:r>
    </w:p>
    <w:p w:rsidR="00A21225" w:rsidRPr="00A21225" w:rsidRDefault="00A21225" w:rsidP="00A2122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Download the XAMPP client and run setup (the XAMPP client is available at </w:t>
      </w:r>
      <w:hyperlink r:id="rId12" w:history="1">
        <w:r>
          <w:rPr>
            <w:rStyle w:val="Hyperlink"/>
          </w:rPr>
          <w:t>https://www.apachefriends.org</w:t>
        </w:r>
      </w:hyperlink>
      <w:r>
        <w:rPr>
          <w:rStyle w:val="Hyperlink"/>
        </w:rPr>
        <w:t>)</w:t>
      </w:r>
    </w:p>
    <w:p w:rsidR="00A21225" w:rsidRDefault="00A21225" w:rsidP="00A21225">
      <w:pPr>
        <w:pStyle w:val="ListParagraph"/>
        <w:numPr>
          <w:ilvl w:val="0"/>
          <w:numId w:val="3"/>
        </w:numPr>
      </w:pPr>
      <w:r>
        <w:t>Navigate to the installation folder and find the xampp-control.exe executable file. This will launch the XAMPP control panel</w:t>
      </w:r>
    </w:p>
    <w:p w:rsidR="00A21225" w:rsidRDefault="00A21225" w:rsidP="00A21225">
      <w:pPr>
        <w:pStyle w:val="ListParagraph"/>
        <w:numPr>
          <w:ilvl w:val="0"/>
          <w:numId w:val="3"/>
        </w:numPr>
      </w:pPr>
      <w:r>
        <w:t>Start the Apache web server and MySQL database</w:t>
      </w:r>
    </w:p>
    <w:p w:rsidR="00A21225" w:rsidRDefault="00A21225" w:rsidP="00A21225">
      <w:pPr>
        <w:pStyle w:val="ListParagraph"/>
        <w:numPr>
          <w:ilvl w:val="0"/>
          <w:numId w:val="3"/>
        </w:numPr>
      </w:pPr>
      <w:r>
        <w:t>Click the MySQL Admin button to open the phpMyAdmin SQL management interface</w:t>
      </w:r>
    </w:p>
    <w:p w:rsidR="00A21225" w:rsidRDefault="00A21225" w:rsidP="00A21225">
      <w:pPr>
        <w:pStyle w:val="ListParagraph"/>
        <w:numPr>
          <w:ilvl w:val="0"/>
          <w:numId w:val="3"/>
        </w:numPr>
      </w:pPr>
      <w:r>
        <w:t xml:space="preserve">To access hosted files, navigate to the </w:t>
      </w:r>
      <w:proofErr w:type="spellStart"/>
      <w:r>
        <w:t>htdocs</w:t>
      </w:r>
      <w:proofErr w:type="spellEnd"/>
      <w:r>
        <w:t xml:space="preserve"> folder located within the XAMPP installation folder.</w:t>
      </w:r>
    </w:p>
    <w:p w:rsidR="00A21225" w:rsidRDefault="00A21225" w:rsidP="00A21225">
      <w:pPr>
        <w:pStyle w:val="Heading3"/>
      </w:pPr>
      <w:r>
        <w:t>Database Setup</w:t>
      </w:r>
    </w:p>
    <w:p w:rsidR="00A21225" w:rsidRPr="00A21225" w:rsidRDefault="00A21225" w:rsidP="00A21225">
      <w:r>
        <w:t xml:space="preserve">The following SQL scripts are run to </w:t>
      </w:r>
      <w:r w:rsidR="00FD0792">
        <w:t xml:space="preserve">create the </w:t>
      </w:r>
      <w:proofErr w:type="spellStart"/>
      <w:r w:rsidR="00FD0792">
        <w:t>movies_db</w:t>
      </w:r>
      <w:proofErr w:type="spellEnd"/>
      <w:r w:rsidR="00FD0792">
        <w:t xml:space="preserve"> database</w:t>
      </w:r>
    </w:p>
    <w:p w:rsidR="00FD0792" w:rsidRDefault="00FD0792" w:rsidP="00FD0792"/>
    <w:p w:rsidR="00FD0792" w:rsidRDefault="00FD0792" w:rsidP="00FD0792">
      <w:r>
        <w:t xml:space="preserve">CREATE DATABASE </w:t>
      </w:r>
      <w:proofErr w:type="spellStart"/>
      <w:r>
        <w:t>movies_db</w:t>
      </w:r>
      <w:proofErr w:type="spellEnd"/>
      <w:r>
        <w:t>;</w:t>
      </w:r>
    </w:p>
    <w:p w:rsidR="00FD0792" w:rsidRDefault="00FD0792" w:rsidP="00FD0792">
      <w:r>
        <w:t xml:space="preserve">USE </w:t>
      </w:r>
      <w:proofErr w:type="spellStart"/>
      <w:r>
        <w:t>movies_db</w:t>
      </w:r>
      <w:proofErr w:type="spellEnd"/>
      <w:r>
        <w:t>;</w:t>
      </w:r>
    </w:p>
    <w:p w:rsidR="00FD0792" w:rsidRDefault="00FD0792" w:rsidP="00FD0792">
      <w:r>
        <w:t xml:space="preserve">CREATE TABLE </w:t>
      </w:r>
      <w:proofErr w:type="spellStart"/>
      <w:r>
        <w:t>movies_table</w:t>
      </w:r>
      <w:proofErr w:type="spellEnd"/>
      <w:r>
        <w:t xml:space="preserve"> (</w:t>
      </w:r>
    </w:p>
    <w:p w:rsidR="00FD0792" w:rsidRDefault="00FD0792" w:rsidP="00FD0792">
      <w:r>
        <w:tab/>
        <w:t>`id` INTEGER NOT NULL AUTO_INCREMENT,</w:t>
      </w:r>
    </w:p>
    <w:p w:rsidR="00FD0792" w:rsidRDefault="00FD0792" w:rsidP="00FD0792">
      <w:r>
        <w:tab/>
        <w:t xml:space="preserve">`title` </w:t>
      </w:r>
      <w:proofErr w:type="gramStart"/>
      <w:r>
        <w:t>VARCHAR(</w:t>
      </w:r>
      <w:proofErr w:type="gramEnd"/>
      <w:r>
        <w:t>255),</w:t>
      </w:r>
    </w:p>
    <w:p w:rsidR="00FD0792" w:rsidRDefault="00FD0792" w:rsidP="00FD0792">
      <w:r>
        <w:tab/>
        <w:t xml:space="preserve">`studio` </w:t>
      </w:r>
      <w:proofErr w:type="gramStart"/>
      <w:r>
        <w:t>VARCHAR(</w:t>
      </w:r>
      <w:proofErr w:type="gramEnd"/>
      <w:r>
        <w:t>255),</w:t>
      </w:r>
    </w:p>
    <w:p w:rsidR="00FD0792" w:rsidRDefault="00FD0792" w:rsidP="00FD0792">
      <w:r>
        <w:tab/>
        <w:t xml:space="preserve">`status` </w:t>
      </w:r>
      <w:proofErr w:type="gramStart"/>
      <w:r>
        <w:t>VARCHAR(</w:t>
      </w:r>
      <w:proofErr w:type="gramEnd"/>
      <w:r>
        <w:t>255),</w:t>
      </w:r>
    </w:p>
    <w:p w:rsidR="00FD0792" w:rsidRDefault="00FD0792" w:rsidP="00FD0792">
      <w:r>
        <w:tab/>
        <w:t xml:space="preserve">`sound` </w:t>
      </w:r>
      <w:proofErr w:type="gramStart"/>
      <w:r>
        <w:t>VARCHAR(</w:t>
      </w:r>
      <w:proofErr w:type="gramEnd"/>
      <w:r>
        <w:t>255),</w:t>
      </w:r>
    </w:p>
    <w:p w:rsidR="00FD0792" w:rsidRDefault="00FD0792" w:rsidP="00FD0792">
      <w:r>
        <w:tab/>
        <w:t xml:space="preserve">`versions` </w:t>
      </w:r>
      <w:proofErr w:type="gramStart"/>
      <w:r>
        <w:t>VARCHAR(</w:t>
      </w:r>
      <w:proofErr w:type="gramEnd"/>
      <w:r>
        <w:t>255),</w:t>
      </w:r>
    </w:p>
    <w:p w:rsidR="00FD0792" w:rsidRDefault="00FD0792" w:rsidP="00FD0792">
      <w:r>
        <w:tab/>
        <w:t>`</w:t>
      </w:r>
      <w:proofErr w:type="spellStart"/>
      <w:r>
        <w:t>recretprice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:rsidR="00FD0792" w:rsidRDefault="00FD0792" w:rsidP="00FD0792">
      <w:r>
        <w:tab/>
        <w:t xml:space="preserve">`rating` </w:t>
      </w:r>
      <w:proofErr w:type="gramStart"/>
      <w:r>
        <w:t>VARCHAR(</w:t>
      </w:r>
      <w:proofErr w:type="gramEnd"/>
      <w:r>
        <w:t>255),</w:t>
      </w:r>
    </w:p>
    <w:p w:rsidR="00FD0792" w:rsidRDefault="00FD0792" w:rsidP="00FD0792">
      <w:r>
        <w:lastRenderedPageBreak/>
        <w:tab/>
        <w:t xml:space="preserve">`year` </w:t>
      </w:r>
      <w:proofErr w:type="gramStart"/>
      <w:r>
        <w:t>VARCHAR(</w:t>
      </w:r>
      <w:proofErr w:type="gramEnd"/>
      <w:r>
        <w:t>255),</w:t>
      </w:r>
    </w:p>
    <w:p w:rsidR="00FD0792" w:rsidRDefault="00FD0792" w:rsidP="00FD0792">
      <w:r>
        <w:tab/>
        <w:t xml:space="preserve">`genre` </w:t>
      </w:r>
      <w:proofErr w:type="gramStart"/>
      <w:r>
        <w:t>VARCHAR(</w:t>
      </w:r>
      <w:proofErr w:type="gramEnd"/>
      <w:r>
        <w:t>255),</w:t>
      </w:r>
    </w:p>
    <w:p w:rsidR="00FD0792" w:rsidRDefault="00FD0792" w:rsidP="00FD0792">
      <w:r>
        <w:tab/>
        <w:t xml:space="preserve">`aspect` </w:t>
      </w:r>
      <w:proofErr w:type="gramStart"/>
      <w:r>
        <w:t>VARCHAR(</w:t>
      </w:r>
      <w:proofErr w:type="gramEnd"/>
      <w:r>
        <w:t>255),</w:t>
      </w:r>
    </w:p>
    <w:p w:rsidR="00FD0792" w:rsidRDefault="00FD0792" w:rsidP="00FD0792">
      <w:r>
        <w:tab/>
        <w:t>`</w:t>
      </w:r>
      <w:proofErr w:type="spellStart"/>
      <w:r>
        <w:t>searchedcount</w:t>
      </w:r>
      <w:proofErr w:type="spellEnd"/>
      <w:r>
        <w:t xml:space="preserve">` </w:t>
      </w:r>
      <w:proofErr w:type="gramStart"/>
      <w:r>
        <w:t>INT(</w:t>
      </w:r>
      <w:proofErr w:type="gramEnd"/>
      <w:r>
        <w:t>5),</w:t>
      </w:r>
    </w:p>
    <w:p w:rsidR="00FD0792" w:rsidRDefault="00FD0792" w:rsidP="00FD0792">
      <w:r>
        <w:tab/>
        <w:t>PRIMARY KEY (id)</w:t>
      </w:r>
    </w:p>
    <w:p w:rsidR="00FD0792" w:rsidRDefault="00FD0792" w:rsidP="00FD0792">
      <w:r>
        <w:t>);</w:t>
      </w:r>
    </w:p>
    <w:p w:rsidR="00FD0792" w:rsidRDefault="00FD0792" w:rsidP="00FD0792"/>
    <w:p w:rsidR="00FD0792" w:rsidRDefault="00FD0792" w:rsidP="00FD0792">
      <w:r>
        <w:t xml:space="preserve">LOAD DATA INFILE "C:/xampp/htdocs/Project/movies_with_searchcount.csv" INTO TABLE </w:t>
      </w:r>
      <w:proofErr w:type="spellStart"/>
      <w:r>
        <w:t>movies_table</w:t>
      </w:r>
      <w:proofErr w:type="spellEnd"/>
    </w:p>
    <w:p w:rsidR="00FD0792" w:rsidRDefault="00FD0792" w:rsidP="00FD0792">
      <w:r>
        <w:t>FIELDS TERMINATED BY ','</w:t>
      </w:r>
    </w:p>
    <w:p w:rsidR="00FD0792" w:rsidRDefault="00FD0792" w:rsidP="00FD0792">
      <w:r>
        <w:t>ENCLOSED BY '"'</w:t>
      </w:r>
    </w:p>
    <w:p w:rsidR="00FD0792" w:rsidRDefault="00FD0792" w:rsidP="00FD0792">
      <w:r>
        <w:t>LINES TERMINATED by '\n'</w:t>
      </w:r>
    </w:p>
    <w:p w:rsidR="00FD0792" w:rsidRDefault="00FD0792" w:rsidP="00FD0792">
      <w:r>
        <w:t>IGNORE 1 LINES</w:t>
      </w:r>
    </w:p>
    <w:p w:rsidR="00452BEF" w:rsidRDefault="00FD0792" w:rsidP="00FD0792">
      <w:r>
        <w:t xml:space="preserve">(id, title, studio, status, sound, versions, </w:t>
      </w:r>
      <w:proofErr w:type="spellStart"/>
      <w:r>
        <w:t>recretprice</w:t>
      </w:r>
      <w:proofErr w:type="spellEnd"/>
      <w:r>
        <w:t xml:space="preserve">, rating, year, genre, aspect, </w:t>
      </w:r>
      <w:proofErr w:type="spellStart"/>
      <w:r>
        <w:t>searchedcount</w:t>
      </w:r>
      <w:proofErr w:type="spellEnd"/>
      <w:r>
        <w:t>);</w:t>
      </w:r>
    </w:p>
    <w:p w:rsidR="00452BEF" w:rsidRDefault="00452BEF"/>
    <w:p w:rsidR="00452BEF" w:rsidRDefault="00452BEF">
      <w:pPr>
        <w:sectPr w:rsidR="00452BEF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52BEF" w:rsidRDefault="00FD0792" w:rsidP="00FD0792">
      <w:pPr>
        <w:pStyle w:val="Heading1"/>
      </w:pPr>
      <w:r>
        <w:lastRenderedPageBreak/>
        <w:t>Web Application Design Prototype</w:t>
      </w:r>
    </w:p>
    <w:p w:rsidR="00FD0792" w:rsidRDefault="00FD0792" w:rsidP="00FD0792">
      <w:pPr>
        <w:pStyle w:val="Heading2"/>
      </w:pPr>
      <w:r>
        <w:t>Web Design</w:t>
      </w:r>
    </w:p>
    <w:p w:rsidR="00452BEF" w:rsidRDefault="00FD0792" w:rsidP="00FD0792">
      <w:pPr>
        <w:pStyle w:val="Heading3"/>
      </w:pPr>
      <w:r>
        <w:t>index.html</w:t>
      </w:r>
    </w:p>
    <w:p w:rsidR="00FD0792" w:rsidRDefault="00FD0792" w:rsidP="00FD0792">
      <w:r>
        <w:rPr>
          <w:noProof/>
        </w:rPr>
        <w:drawing>
          <wp:inline distT="0" distB="0" distL="0" distR="0" wp14:anchorId="50BBF49C" wp14:editId="6C1903AD">
            <wp:extent cx="5229225" cy="5800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92" w:rsidRDefault="00FD0792" w:rsidP="00FD0792">
      <w:pPr>
        <w:pStyle w:val="Heading3"/>
      </w:pPr>
      <w:proofErr w:type="spellStart"/>
      <w:r>
        <w:lastRenderedPageBreak/>
        <w:t>search.php</w:t>
      </w:r>
      <w:proofErr w:type="spellEnd"/>
    </w:p>
    <w:p w:rsidR="00FD0792" w:rsidRDefault="00FD0792" w:rsidP="00FD0792">
      <w:r>
        <w:rPr>
          <w:noProof/>
        </w:rPr>
        <w:drawing>
          <wp:inline distT="0" distB="0" distL="0" distR="0" wp14:anchorId="3ED5E234" wp14:editId="219BC322">
            <wp:extent cx="5229225" cy="58007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92" w:rsidRDefault="00FD0792" w:rsidP="00FD0792">
      <w:r>
        <w:rPr>
          <w:noProof/>
        </w:rPr>
        <w:lastRenderedPageBreak/>
        <w:drawing>
          <wp:inline distT="0" distB="0" distL="0" distR="0" wp14:anchorId="0F52BCD0" wp14:editId="4385F280">
            <wp:extent cx="5731510" cy="596963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92" w:rsidRDefault="00FD0792" w:rsidP="00FD0792">
      <w:pPr>
        <w:pStyle w:val="Heading3"/>
      </w:pPr>
      <w:proofErr w:type="spellStart"/>
      <w:r>
        <w:lastRenderedPageBreak/>
        <w:t>mostsearched.php</w:t>
      </w:r>
      <w:proofErr w:type="spellEnd"/>
    </w:p>
    <w:p w:rsidR="00FD0792" w:rsidRPr="00FD0792" w:rsidRDefault="00FD0792" w:rsidP="00FD0792">
      <w:r>
        <w:rPr>
          <w:noProof/>
        </w:rPr>
        <w:drawing>
          <wp:inline distT="0" distB="0" distL="0" distR="0" wp14:anchorId="50255C1F" wp14:editId="5E9BA569">
            <wp:extent cx="5191125" cy="56864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EF" w:rsidRDefault="00452BEF"/>
    <w:p w:rsidR="00452BEF" w:rsidRDefault="00452BEF">
      <w:pPr>
        <w:sectPr w:rsidR="00452BEF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52BEF" w:rsidRDefault="00FD0792" w:rsidP="00FD0792">
      <w:pPr>
        <w:pStyle w:val="Heading2"/>
      </w:pPr>
      <w:r>
        <w:lastRenderedPageBreak/>
        <w:t>Database Design</w:t>
      </w:r>
    </w:p>
    <w:p w:rsidR="00452BEF" w:rsidRDefault="00FD0792">
      <w:r>
        <w:rPr>
          <w:noProof/>
        </w:rPr>
        <w:drawing>
          <wp:inline distT="0" distB="0" distL="0" distR="0" wp14:anchorId="188AFCFD" wp14:editId="7CBA0B4B">
            <wp:extent cx="2390775" cy="28575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EF" w:rsidRDefault="00452BEF"/>
    <w:p w:rsidR="00452BEF" w:rsidRDefault="00452BEF">
      <w:pPr>
        <w:sectPr w:rsidR="00452BEF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52BEF" w:rsidRDefault="00C31A60" w:rsidP="00C31A60">
      <w:pPr>
        <w:pStyle w:val="Heading1"/>
      </w:pPr>
      <w:r>
        <w:lastRenderedPageBreak/>
        <w:t>Test Documentation</w:t>
      </w:r>
    </w:p>
    <w:p w:rsidR="00C31A60" w:rsidRDefault="00C31A60" w:rsidP="00C31A60">
      <w:pPr>
        <w:pStyle w:val="Heading2"/>
      </w:pPr>
      <w:r>
        <w:t>PEAR code standards</w:t>
      </w:r>
    </w:p>
    <w:p w:rsidR="00C31A60" w:rsidRDefault="00C31A60" w:rsidP="00C31A60">
      <w:r>
        <w:t xml:space="preserve">PHP </w:t>
      </w:r>
      <w:proofErr w:type="spellStart"/>
      <w:r>
        <w:t>Codesniffer</w:t>
      </w:r>
      <w:proofErr w:type="spellEnd"/>
      <w:r>
        <w:t xml:space="preserve"> was used to identify any code convention errors. The resulting errors were saved into text files within the main project folder, they are named:</w:t>
      </w:r>
    </w:p>
    <w:p w:rsidR="00C31A60" w:rsidRDefault="00C31A60" w:rsidP="00C31A60">
      <w:pPr>
        <w:pStyle w:val="ListParagraph"/>
        <w:numPr>
          <w:ilvl w:val="0"/>
          <w:numId w:val="4"/>
        </w:numPr>
      </w:pPr>
      <w:proofErr w:type="spellStart"/>
      <w:r w:rsidRPr="00C31A60">
        <w:t>CodeSniffer_connectphp</w:t>
      </w:r>
      <w:proofErr w:type="spellEnd"/>
    </w:p>
    <w:p w:rsidR="00C31A60" w:rsidRDefault="00C31A60" w:rsidP="00C31A60">
      <w:pPr>
        <w:pStyle w:val="ListParagraph"/>
        <w:numPr>
          <w:ilvl w:val="0"/>
          <w:numId w:val="4"/>
        </w:numPr>
      </w:pPr>
      <w:proofErr w:type="spellStart"/>
      <w:r w:rsidRPr="00C31A60">
        <w:t>CodeSniffer_searchphp</w:t>
      </w:r>
      <w:proofErr w:type="spellEnd"/>
    </w:p>
    <w:p w:rsidR="00C31A60" w:rsidRDefault="00C31A60" w:rsidP="00C31A60">
      <w:pPr>
        <w:pStyle w:val="ListParagraph"/>
        <w:numPr>
          <w:ilvl w:val="0"/>
          <w:numId w:val="4"/>
        </w:numPr>
      </w:pPr>
      <w:proofErr w:type="spellStart"/>
      <w:r w:rsidRPr="00C31A60">
        <w:t>CodeSniffer_mostsearchedphp</w:t>
      </w:r>
      <w:proofErr w:type="spellEnd"/>
    </w:p>
    <w:p w:rsidR="00C31A60" w:rsidRDefault="00C31A60" w:rsidP="00C31A60">
      <w:r>
        <w:t xml:space="preserve">Tools4noobs PHP code beautifier tools were then used to generate fixed code. The files were then saved under the </w:t>
      </w:r>
      <w:proofErr w:type="spellStart"/>
      <w:r w:rsidR="003E7C7C">
        <w:t>Beautified_PHP_Code</w:t>
      </w:r>
      <w:proofErr w:type="spellEnd"/>
      <w:r>
        <w:t xml:space="preserve"> folder</w:t>
      </w:r>
      <w:r w:rsidR="003E7C7C">
        <w:t xml:space="preserve"> under the names</w:t>
      </w:r>
    </w:p>
    <w:p w:rsidR="003E7C7C" w:rsidRDefault="003E7C7C" w:rsidP="003E7C7C">
      <w:pPr>
        <w:pStyle w:val="ListParagraph"/>
        <w:numPr>
          <w:ilvl w:val="0"/>
          <w:numId w:val="5"/>
        </w:numPr>
      </w:pPr>
      <w:proofErr w:type="spellStart"/>
      <w:r w:rsidRPr="003E7C7C">
        <w:t>connect.php</w:t>
      </w:r>
      <w:proofErr w:type="spellEnd"/>
    </w:p>
    <w:p w:rsidR="003E7C7C" w:rsidRDefault="003E7C7C" w:rsidP="003E7C7C">
      <w:pPr>
        <w:pStyle w:val="ListParagraph"/>
        <w:numPr>
          <w:ilvl w:val="0"/>
          <w:numId w:val="5"/>
        </w:numPr>
      </w:pPr>
      <w:proofErr w:type="spellStart"/>
      <w:r w:rsidRPr="003E7C7C">
        <w:t>search.php</w:t>
      </w:r>
      <w:proofErr w:type="spellEnd"/>
    </w:p>
    <w:p w:rsidR="003E7C7C" w:rsidRPr="00C31A60" w:rsidRDefault="003E7C7C" w:rsidP="003E7C7C">
      <w:pPr>
        <w:pStyle w:val="ListParagraph"/>
        <w:numPr>
          <w:ilvl w:val="0"/>
          <w:numId w:val="5"/>
        </w:numPr>
      </w:pPr>
      <w:proofErr w:type="spellStart"/>
      <w:r w:rsidRPr="003E7C7C">
        <w:t>mostsearched.php</w:t>
      </w:r>
      <w:proofErr w:type="spellEnd"/>
    </w:p>
    <w:p w:rsidR="00452BEF" w:rsidRDefault="003E7C7C" w:rsidP="003E7C7C">
      <w:pPr>
        <w:pStyle w:val="Heading2"/>
      </w:pPr>
      <w:r>
        <w:t>Software Risks Analysis Report</w:t>
      </w:r>
    </w:p>
    <w:p w:rsidR="003E7C7C" w:rsidRDefault="003E7C7C" w:rsidP="003E7C7C">
      <w:pPr>
        <w:pStyle w:val="Heading3"/>
      </w:pPr>
      <w:r>
        <w:t>Potential Problems</w:t>
      </w:r>
    </w:p>
    <w:p w:rsidR="003E7C7C" w:rsidRDefault="003E7C7C" w:rsidP="003E7C7C">
      <w:pPr>
        <w:pStyle w:val="ListParagraph"/>
        <w:numPr>
          <w:ilvl w:val="0"/>
          <w:numId w:val="6"/>
        </w:numPr>
      </w:pPr>
      <w:r>
        <w:t>User input is larger than the designated number of characters defined by SQL database parameters</w:t>
      </w:r>
    </w:p>
    <w:p w:rsidR="003E7C7C" w:rsidRDefault="003E7C7C" w:rsidP="003E7C7C">
      <w:pPr>
        <w:pStyle w:val="ListParagraph"/>
        <w:numPr>
          <w:ilvl w:val="0"/>
          <w:numId w:val="6"/>
        </w:numPr>
      </w:pPr>
      <w:r>
        <w:t>Lack of robust data validation may cause server-side issues with database</w:t>
      </w:r>
    </w:p>
    <w:p w:rsidR="003E7C7C" w:rsidRDefault="003E7C7C" w:rsidP="003E7C7C">
      <w:pPr>
        <w:pStyle w:val="Heading3"/>
      </w:pPr>
      <w:r>
        <w:t>Security Vulnerabilities</w:t>
      </w:r>
    </w:p>
    <w:p w:rsidR="003E7C7C" w:rsidRDefault="003E7C7C" w:rsidP="003E7C7C">
      <w:pPr>
        <w:pStyle w:val="ListParagraph"/>
        <w:numPr>
          <w:ilvl w:val="0"/>
          <w:numId w:val="7"/>
        </w:numPr>
      </w:pPr>
      <w:r>
        <w:t>Server password is set to the default password</w:t>
      </w:r>
    </w:p>
    <w:p w:rsidR="003E7C7C" w:rsidRDefault="003E7C7C" w:rsidP="003E7C7C">
      <w:pPr>
        <w:pStyle w:val="ListParagraph"/>
        <w:numPr>
          <w:ilvl w:val="0"/>
          <w:numId w:val="7"/>
        </w:numPr>
      </w:pPr>
      <w:r>
        <w:t>Vulnerable to SQL injection</w:t>
      </w:r>
    </w:p>
    <w:p w:rsidR="003E7C7C" w:rsidRPr="00B976FE" w:rsidRDefault="003E7C7C" w:rsidP="003E7C7C">
      <w:pPr>
        <w:pStyle w:val="ListParagraph"/>
        <w:numPr>
          <w:ilvl w:val="0"/>
          <w:numId w:val="7"/>
        </w:numPr>
      </w:pPr>
      <w:r>
        <w:t>Vulnerable to PHP injection</w:t>
      </w:r>
    </w:p>
    <w:p w:rsidR="00452BEF" w:rsidRDefault="00452BEF"/>
    <w:p w:rsidR="00452BEF" w:rsidRDefault="00452BEF">
      <w:pPr>
        <w:sectPr w:rsidR="00452BEF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A5AC3" w:rsidRDefault="003E7C7C" w:rsidP="003E7C7C">
      <w:pPr>
        <w:pStyle w:val="Heading1"/>
      </w:pPr>
      <w:r>
        <w:lastRenderedPageBreak/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F52D7B" w:rsidTr="00FA5AC3">
        <w:tc>
          <w:tcPr>
            <w:tcW w:w="988" w:type="dxa"/>
            <w:shd w:val="clear" w:color="auto" w:fill="029676" w:themeFill="accent4"/>
          </w:tcPr>
          <w:p w:rsidR="00FA5AC3" w:rsidRPr="00FA5AC3" w:rsidRDefault="00FA5AC3" w:rsidP="00FA5AC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CASE ID</w:t>
            </w:r>
          </w:p>
        </w:tc>
        <w:tc>
          <w:tcPr>
            <w:tcW w:w="3402" w:type="dxa"/>
            <w:shd w:val="clear" w:color="auto" w:fill="029676" w:themeFill="accent4"/>
          </w:tcPr>
          <w:p w:rsidR="00FA5AC3" w:rsidRPr="00FA5AC3" w:rsidRDefault="00FA5AC3" w:rsidP="00FA5AC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4626" w:type="dxa"/>
            <w:shd w:val="clear" w:color="auto" w:fill="029676" w:themeFill="accent4"/>
          </w:tcPr>
          <w:p w:rsidR="00FA5AC3" w:rsidRPr="00FA5AC3" w:rsidRDefault="00FA5AC3" w:rsidP="00FA5AC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SCREENSHOT EVIDENCE</w:t>
            </w:r>
          </w:p>
        </w:tc>
      </w:tr>
      <w:tr w:rsidR="00F52D7B" w:rsidTr="00FA5AC3">
        <w:tc>
          <w:tcPr>
            <w:tcW w:w="988" w:type="dxa"/>
          </w:tcPr>
          <w:p w:rsidR="00FA5AC3" w:rsidRDefault="00FA5AC3" w:rsidP="00FA5AC3">
            <w:r>
              <w:t>1.1</w:t>
            </w:r>
          </w:p>
        </w:tc>
        <w:tc>
          <w:tcPr>
            <w:tcW w:w="3402" w:type="dxa"/>
          </w:tcPr>
          <w:p w:rsidR="00FA5AC3" w:rsidRDefault="00FA5AC3" w:rsidP="00FA5AC3">
            <w:r>
              <w:t>Web pages open without issues in chrome</w:t>
            </w:r>
          </w:p>
        </w:tc>
        <w:tc>
          <w:tcPr>
            <w:tcW w:w="4626" w:type="dxa"/>
          </w:tcPr>
          <w:p w:rsidR="00FA5AC3" w:rsidRDefault="00FA5AC3" w:rsidP="00FA5AC3">
            <w:r>
              <w:rPr>
                <w:noProof/>
              </w:rPr>
              <w:drawing>
                <wp:inline distT="0" distB="0" distL="0" distR="0" wp14:anchorId="7A46F2FA" wp14:editId="7ABAF8DA">
                  <wp:extent cx="1488558" cy="1630586"/>
                  <wp:effectExtent l="0" t="0" r="0" b="825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851" cy="164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266A38B" wp14:editId="4BEBBAD1">
                  <wp:extent cx="1488440" cy="1770117"/>
                  <wp:effectExtent l="0" t="0" r="0" b="190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194" cy="1784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3E42">
              <w:rPr>
                <w:noProof/>
              </w:rPr>
              <w:t xml:space="preserve"> </w:t>
            </w:r>
            <w:r w:rsidR="00F03E42">
              <w:rPr>
                <w:noProof/>
              </w:rPr>
              <w:drawing>
                <wp:inline distT="0" distB="0" distL="0" distR="0" wp14:anchorId="6056097E" wp14:editId="4B4ECBE5">
                  <wp:extent cx="1518285" cy="1805609"/>
                  <wp:effectExtent l="0" t="0" r="5715" b="444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978" cy="18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D7B" w:rsidTr="00FA5AC3">
        <w:tc>
          <w:tcPr>
            <w:tcW w:w="988" w:type="dxa"/>
          </w:tcPr>
          <w:p w:rsidR="00FA5AC3" w:rsidRDefault="00FA5AC3" w:rsidP="00FA5AC3">
            <w:r>
              <w:t>1.2</w:t>
            </w:r>
          </w:p>
        </w:tc>
        <w:tc>
          <w:tcPr>
            <w:tcW w:w="3402" w:type="dxa"/>
          </w:tcPr>
          <w:p w:rsidR="00FA5AC3" w:rsidRDefault="00FA5AC3" w:rsidP="00FA5AC3">
            <w:r>
              <w:t>Web pages open without issues in internet explorer</w:t>
            </w:r>
          </w:p>
        </w:tc>
        <w:tc>
          <w:tcPr>
            <w:tcW w:w="4626" w:type="dxa"/>
          </w:tcPr>
          <w:p w:rsidR="00FA5AC3" w:rsidRDefault="00FA5AC3" w:rsidP="00FA5AC3">
            <w:r>
              <w:rPr>
                <w:noProof/>
              </w:rPr>
              <w:drawing>
                <wp:inline distT="0" distB="0" distL="0" distR="0" wp14:anchorId="05A46A98" wp14:editId="206C16C1">
                  <wp:extent cx="1518487" cy="1871330"/>
                  <wp:effectExtent l="0" t="0" r="571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573" cy="188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3E42" w:rsidRDefault="00F03E42" w:rsidP="00FA5AC3">
            <w:r>
              <w:rPr>
                <w:noProof/>
              </w:rPr>
              <w:lastRenderedPageBreak/>
              <w:drawing>
                <wp:inline distT="0" distB="0" distL="0" distR="0" wp14:anchorId="39FA3E20" wp14:editId="2CF9723A">
                  <wp:extent cx="1510971" cy="1998921"/>
                  <wp:effectExtent l="0" t="0" r="0" b="190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882" cy="2075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3E42" w:rsidRDefault="00F03E42" w:rsidP="00FA5AC3">
            <w:r>
              <w:rPr>
                <w:noProof/>
              </w:rPr>
              <w:drawing>
                <wp:inline distT="0" distB="0" distL="0" distR="0" wp14:anchorId="253F887F" wp14:editId="433562B9">
                  <wp:extent cx="1510968" cy="1998921"/>
                  <wp:effectExtent l="0" t="0" r="0" b="190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552" cy="203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D7B" w:rsidTr="00FA5AC3">
        <w:tc>
          <w:tcPr>
            <w:tcW w:w="988" w:type="dxa"/>
          </w:tcPr>
          <w:p w:rsidR="00FA5AC3" w:rsidRDefault="00FA5AC3" w:rsidP="00FA5AC3">
            <w:r>
              <w:lastRenderedPageBreak/>
              <w:t>1.3</w:t>
            </w:r>
          </w:p>
        </w:tc>
        <w:tc>
          <w:tcPr>
            <w:tcW w:w="3402" w:type="dxa"/>
          </w:tcPr>
          <w:p w:rsidR="00FA5AC3" w:rsidRDefault="00F03E42" w:rsidP="00FA5AC3">
            <w:r>
              <w:t xml:space="preserve">Web pages open without issues in </w:t>
            </w:r>
            <w:r>
              <w:t>Mozilla Firefox</w:t>
            </w:r>
          </w:p>
        </w:tc>
        <w:tc>
          <w:tcPr>
            <w:tcW w:w="4626" w:type="dxa"/>
          </w:tcPr>
          <w:p w:rsidR="00FA5AC3" w:rsidRDefault="00F03E42" w:rsidP="00FA5AC3">
            <w:r>
              <w:rPr>
                <w:noProof/>
              </w:rPr>
              <w:drawing>
                <wp:inline distT="0" distB="0" distL="0" distR="0" wp14:anchorId="6BCB56E9" wp14:editId="34A7BFDA">
                  <wp:extent cx="1515322" cy="1924494"/>
                  <wp:effectExtent l="0" t="0" r="889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451" cy="196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3E42" w:rsidRDefault="00F03E42" w:rsidP="00FA5AC3">
            <w:r>
              <w:rPr>
                <w:noProof/>
              </w:rPr>
              <w:drawing>
                <wp:inline distT="0" distB="0" distL="0" distR="0" wp14:anchorId="6350640B" wp14:editId="1CB373E7">
                  <wp:extent cx="1515322" cy="1924493"/>
                  <wp:effectExtent l="0" t="0" r="889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238" cy="1966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3E42" w:rsidRDefault="00F03E42" w:rsidP="00FA5AC3">
            <w:r>
              <w:rPr>
                <w:noProof/>
              </w:rPr>
              <w:lastRenderedPageBreak/>
              <w:drawing>
                <wp:inline distT="0" distB="0" distL="0" distR="0" wp14:anchorId="4092C3B6" wp14:editId="09016F02">
                  <wp:extent cx="1506950" cy="1913861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498" cy="198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D7B" w:rsidTr="00FA5AC3">
        <w:tc>
          <w:tcPr>
            <w:tcW w:w="988" w:type="dxa"/>
          </w:tcPr>
          <w:p w:rsidR="00FA5AC3" w:rsidRDefault="00F03E42" w:rsidP="00FA5AC3">
            <w:r>
              <w:lastRenderedPageBreak/>
              <w:t>2.</w:t>
            </w:r>
          </w:p>
        </w:tc>
        <w:tc>
          <w:tcPr>
            <w:tcW w:w="3402" w:type="dxa"/>
          </w:tcPr>
          <w:p w:rsidR="00FA5AC3" w:rsidRDefault="00F03E42" w:rsidP="00FA5AC3">
            <w:r>
              <w:t>Drop down functions on index page show appropriate options</w:t>
            </w:r>
          </w:p>
        </w:tc>
        <w:tc>
          <w:tcPr>
            <w:tcW w:w="4626" w:type="dxa"/>
          </w:tcPr>
          <w:p w:rsidR="00FA5AC3" w:rsidRDefault="00F03E42" w:rsidP="00FA5AC3">
            <w:r>
              <w:object w:dxaOrig="7515" w:dyaOrig="8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75pt;height:141.5pt" o:ole="">
                  <v:imagedata r:id="rId27" o:title=""/>
                </v:shape>
                <o:OLEObject Type="Embed" ProgID="PBrush" ShapeID="_x0000_i1025" DrawAspect="Content" ObjectID="_1630779647" r:id="rId28"/>
              </w:object>
            </w:r>
          </w:p>
        </w:tc>
      </w:tr>
      <w:tr w:rsidR="00F52D7B" w:rsidTr="00FA5AC3">
        <w:tc>
          <w:tcPr>
            <w:tcW w:w="988" w:type="dxa"/>
          </w:tcPr>
          <w:p w:rsidR="00FA5AC3" w:rsidRDefault="00F03E42" w:rsidP="00FA5AC3">
            <w:r>
              <w:t>3</w:t>
            </w:r>
          </w:p>
        </w:tc>
        <w:tc>
          <w:tcPr>
            <w:tcW w:w="3402" w:type="dxa"/>
          </w:tcPr>
          <w:p w:rsidR="00FA5AC3" w:rsidRDefault="00F03E42" w:rsidP="00FA5AC3">
            <w:r>
              <w:t>Search button does not return results if no search parameters have been filled by user. Friendly Error message is displayed</w:t>
            </w:r>
          </w:p>
        </w:tc>
        <w:tc>
          <w:tcPr>
            <w:tcW w:w="4626" w:type="dxa"/>
          </w:tcPr>
          <w:p w:rsidR="00FA5AC3" w:rsidRDefault="00F03E42" w:rsidP="00FA5AC3">
            <w:r>
              <w:rPr>
                <w:noProof/>
              </w:rPr>
              <w:drawing>
                <wp:inline distT="0" distB="0" distL="0" distR="0" wp14:anchorId="68671121" wp14:editId="4C8DABD4">
                  <wp:extent cx="1528844" cy="181816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198" cy="1849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D7B" w:rsidTr="00FA5AC3">
        <w:tc>
          <w:tcPr>
            <w:tcW w:w="988" w:type="dxa"/>
          </w:tcPr>
          <w:p w:rsidR="00FA5AC3" w:rsidRDefault="00F03E42" w:rsidP="00FA5AC3">
            <w:r>
              <w:t>4</w:t>
            </w:r>
          </w:p>
        </w:tc>
        <w:tc>
          <w:tcPr>
            <w:tcW w:w="3402" w:type="dxa"/>
          </w:tcPr>
          <w:p w:rsidR="00FA5AC3" w:rsidRDefault="00F03E42" w:rsidP="00FA5AC3">
            <w:r>
              <w:t>Displays all search parameters filled when Search button is pressed</w:t>
            </w:r>
          </w:p>
        </w:tc>
        <w:tc>
          <w:tcPr>
            <w:tcW w:w="4626" w:type="dxa"/>
          </w:tcPr>
          <w:p w:rsidR="00FA5AC3" w:rsidRDefault="00F03E42" w:rsidP="00FA5AC3">
            <w:r>
              <w:rPr>
                <w:noProof/>
              </w:rPr>
              <w:drawing>
                <wp:inline distT="0" distB="0" distL="0" distR="0" wp14:anchorId="73CAD9C2" wp14:editId="42942C1C">
                  <wp:extent cx="1537785" cy="1828800"/>
                  <wp:effectExtent l="0" t="0" r="571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913" cy="186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D7B" w:rsidTr="00FA5AC3">
        <w:tc>
          <w:tcPr>
            <w:tcW w:w="988" w:type="dxa"/>
          </w:tcPr>
          <w:p w:rsidR="00FA5AC3" w:rsidRDefault="00F03E42" w:rsidP="00FA5AC3">
            <w:r>
              <w:lastRenderedPageBreak/>
              <w:t>5</w:t>
            </w:r>
          </w:p>
        </w:tc>
        <w:tc>
          <w:tcPr>
            <w:tcW w:w="3402" w:type="dxa"/>
          </w:tcPr>
          <w:p w:rsidR="00FA5AC3" w:rsidRDefault="00F03E42" w:rsidP="00FA5AC3">
            <w:r>
              <w:t>Tables fill with correct data when data is retrieved from database</w:t>
            </w:r>
          </w:p>
        </w:tc>
        <w:tc>
          <w:tcPr>
            <w:tcW w:w="4626" w:type="dxa"/>
          </w:tcPr>
          <w:p w:rsidR="00FA5AC3" w:rsidRDefault="005131E1" w:rsidP="00FA5AC3">
            <w:r>
              <w:rPr>
                <w:noProof/>
              </w:rPr>
              <w:drawing>
                <wp:inline distT="0" distB="0" distL="0" distR="0" wp14:anchorId="6C588219" wp14:editId="01364647">
                  <wp:extent cx="1528445" cy="181769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528" cy="193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D7B" w:rsidTr="00FA5AC3">
        <w:tc>
          <w:tcPr>
            <w:tcW w:w="988" w:type="dxa"/>
          </w:tcPr>
          <w:p w:rsidR="00FA5AC3" w:rsidRDefault="00F52D7B" w:rsidP="00FA5AC3">
            <w:r>
              <w:t>6</w:t>
            </w:r>
          </w:p>
        </w:tc>
        <w:tc>
          <w:tcPr>
            <w:tcW w:w="3402" w:type="dxa"/>
          </w:tcPr>
          <w:p w:rsidR="00FA5AC3" w:rsidRDefault="00F52D7B" w:rsidP="00FA5AC3">
            <w:r>
              <w:t>Top 10 most searched graph displays data correctly</w:t>
            </w:r>
          </w:p>
        </w:tc>
        <w:tc>
          <w:tcPr>
            <w:tcW w:w="4626" w:type="dxa"/>
          </w:tcPr>
          <w:p w:rsidR="00FA5AC3" w:rsidRDefault="00F52D7B" w:rsidP="00FA5AC3">
            <w:r>
              <w:rPr>
                <w:noProof/>
              </w:rPr>
              <w:drawing>
                <wp:inline distT="0" distB="0" distL="0" distR="0" wp14:anchorId="4A933A62" wp14:editId="24D11839">
                  <wp:extent cx="1546726" cy="1839433"/>
                  <wp:effectExtent l="0" t="0" r="0" b="889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425" cy="191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2BEF" w:rsidRDefault="00452BEF" w:rsidP="00F52D7B">
      <w:bookmarkStart w:id="0" w:name="_GoBack"/>
      <w:bookmarkEnd w:id="0"/>
    </w:p>
    <w:sectPr w:rsidR="00452BEF" w:rsidSect="00452BEF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0CD" w:rsidRDefault="00AF50CD" w:rsidP="00EF4A94">
      <w:pPr>
        <w:spacing w:after="0" w:line="240" w:lineRule="auto"/>
      </w:pPr>
      <w:r>
        <w:separator/>
      </w:r>
    </w:p>
  </w:endnote>
  <w:endnote w:type="continuationSeparator" w:id="0">
    <w:p w:rsidR="00AF50CD" w:rsidRDefault="00AF50CD" w:rsidP="00EF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0751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0CD" w:rsidRDefault="00AF50CD" w:rsidP="00EF4A94">
      <w:pPr>
        <w:spacing w:after="0" w:line="240" w:lineRule="auto"/>
      </w:pPr>
      <w:r>
        <w:separator/>
      </w:r>
    </w:p>
  </w:footnote>
  <w:footnote w:type="continuationSeparator" w:id="0">
    <w:p w:rsidR="00AF50CD" w:rsidRDefault="00AF50CD" w:rsidP="00EF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A94" w:rsidRDefault="00EF4A94" w:rsidP="00EF4A94">
    <w:pPr>
      <w:pStyle w:val="Header"/>
      <w:tabs>
        <w:tab w:val="left" w:pos="5440"/>
      </w:tabs>
    </w:pPr>
    <w:r>
      <w:t>Kyer Potts</w:t>
    </w:r>
    <w:r>
      <w:tab/>
    </w:r>
    <w:r w:rsidR="00631D23">
      <w:t>Web Programming</w:t>
    </w:r>
    <w:r>
      <w:tab/>
    </w:r>
    <w:r>
      <w:tab/>
    </w:r>
    <w:r w:rsidR="00631D23"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5137"/>
    <w:multiLevelType w:val="hybridMultilevel"/>
    <w:tmpl w:val="E8B04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93FA9"/>
    <w:multiLevelType w:val="hybridMultilevel"/>
    <w:tmpl w:val="CEE257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75224"/>
    <w:multiLevelType w:val="hybridMultilevel"/>
    <w:tmpl w:val="036ED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66BEE"/>
    <w:multiLevelType w:val="hybridMultilevel"/>
    <w:tmpl w:val="BA8AD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7104D"/>
    <w:multiLevelType w:val="hybridMultilevel"/>
    <w:tmpl w:val="1CA07D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93721"/>
    <w:multiLevelType w:val="hybridMultilevel"/>
    <w:tmpl w:val="579EE5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25A07"/>
    <w:multiLevelType w:val="hybridMultilevel"/>
    <w:tmpl w:val="23386F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23"/>
    <w:rsid w:val="003E7C7C"/>
    <w:rsid w:val="0040515A"/>
    <w:rsid w:val="00452BEF"/>
    <w:rsid w:val="005131E1"/>
    <w:rsid w:val="00631D23"/>
    <w:rsid w:val="00A21225"/>
    <w:rsid w:val="00AF50CD"/>
    <w:rsid w:val="00C31A60"/>
    <w:rsid w:val="00EF4A94"/>
    <w:rsid w:val="00F03E42"/>
    <w:rsid w:val="00F52D7B"/>
    <w:rsid w:val="00FA5AC3"/>
    <w:rsid w:val="00FD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347A"/>
  <w15:chartTrackingRefBased/>
  <w15:docId w15:val="{2F2C34A2-3E43-42D0-A681-D420F154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1D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1D23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1D23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225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9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A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apachefriends.org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oleObject" Target="embeddings/oleObject1.bin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C7D020-40D1-49DF-8633-FA13B0BA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</Template>
  <TotalTime>125</TotalTime>
  <Pages>15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Programming</vt:lpstr>
    </vt:vector>
  </TitlesOfParts>
  <Company>30003389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subject>Project</dc:subject>
  <dc:creator>Kyer Potts</dc:creator>
  <cp:keywords/>
  <dc:description/>
  <cp:lastModifiedBy>Kyer Potts</cp:lastModifiedBy>
  <cp:revision>2</cp:revision>
  <dcterms:created xsi:type="dcterms:W3CDTF">2019-09-23T11:20:00Z</dcterms:created>
  <dcterms:modified xsi:type="dcterms:W3CDTF">2019-09-23T13:34:00Z</dcterms:modified>
</cp:coreProperties>
</file>