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val="en-AU"/>
        </w:rPr>
        <w:id w:val="-2123748437"/>
        <w:docPartObj>
          <w:docPartGallery w:val="Cover Pages"/>
          <w:docPartUnique/>
        </w:docPartObj>
      </w:sdtPr>
      <w:sdtEndPr/>
      <w:sdtContent>
        <w:p w:rsidR="00EF4A94" w:rsidRDefault="00EF4A94" w:rsidP="00452BEF">
          <w:pPr>
            <w:pStyle w:val="NoSpacing"/>
            <w:sectPr w:rsidR="00EF4A94" w:rsidSect="00EF4A94">
              <w:pgSz w:w="11906" w:h="16838"/>
              <w:pgMar w:top="1440" w:right="1440" w:bottom="1440" w:left="1440" w:header="708" w:footer="708" w:gutter="0"/>
              <w:pgNumType w:start="0"/>
              <w:cols w:space="708"/>
              <w:titlePg/>
              <w:docGrid w:linePitch="360"/>
            </w:sect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EF4A94" w:rsidRDefault="00A124A8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55f5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49e39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EF4A94" w:rsidRDefault="00A124A8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55f51 [3215]" strokecolor="#455f5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55f51 [3215]" strokecolor="#455f5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55f51 [3215]" strokecolor="#455f5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55f51 [3215]" strokecolor="#455f5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55f51 [3215]" strokecolor="#455f5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55f51 [3215]" strokecolor="#455f51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55f51 [3215]" strokecolor="#455f51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55f51 [3215]" strokecolor="#455f5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55f51 [3215]" strokecolor="#455f5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55f51 [3215]" strokecolor="#455f51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55f51 [3215]" strokecolor="#455f51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55f51 [3215]" strokecolor="#455f5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55f51 [3215]" strokecolor="#455f5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55f51 [3215]" strokecolor="#455f5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55f51 [3215]" strokecolor="#455f5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55f51 [3215]" strokecolor="#455f5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55f51 [3215]" strokecolor="#455f5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55f51 [3215]" strokecolor="#455f5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55f51 [3215]" strokecolor="#455f5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55f51 [3215]" strokecolor="#455f5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55f51 [3215]" strokecolor="#455f5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55f51 [3215]" strokecolor="#455f5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55f51 [3215]" strokecolor="#455f5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F4A94" w:rsidRDefault="00E40FA6">
                                <w:pPr>
                                  <w:pStyle w:val="NoSpacing"/>
                                  <w:rPr>
                                    <w:color w:val="549E39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49E39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124A8">
                                      <w:rPr>
                                        <w:color w:val="549E39" w:themeColor="accent1"/>
                                        <w:sz w:val="26"/>
                                        <w:szCs w:val="26"/>
                                      </w:rPr>
                                      <w:t>CITE</w:t>
                                    </w:r>
                                  </w:sdtContent>
                                </w:sdt>
                              </w:p>
                              <w:p w:rsidR="00EF4A94" w:rsidRDefault="00E40FA6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52BEF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30003389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EF4A94" w:rsidRDefault="00E40FA6">
                          <w:pPr>
                            <w:pStyle w:val="NoSpacing"/>
                            <w:rPr>
                              <w:color w:val="549E39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49E39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A124A8">
                                <w:rPr>
                                  <w:color w:val="549E39" w:themeColor="accent1"/>
                                  <w:sz w:val="26"/>
                                  <w:szCs w:val="26"/>
                                </w:rPr>
                                <w:t>CITE</w:t>
                              </w:r>
                            </w:sdtContent>
                          </w:sdt>
                        </w:p>
                        <w:p w:rsidR="00EF4A94" w:rsidRDefault="00E40FA6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52BEF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30003389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F4A94" w:rsidRDefault="00E40FA6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124A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Programming 3</w:t>
                                    </w:r>
                                  </w:sdtContent>
                                </w:sdt>
                              </w:p>
                              <w:p w:rsidR="00EF4A94" w:rsidRDefault="00E40FA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124A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AT3 Project Test Documentation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EF4A94" w:rsidRDefault="00E40FA6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124A8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Programming 3</w:t>
                              </w:r>
                            </w:sdtContent>
                          </w:sdt>
                        </w:p>
                        <w:p w:rsidR="00EF4A94" w:rsidRDefault="00E40FA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124A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AT3 Project Test Documentation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452BEF" w:rsidRDefault="00452BEF" w:rsidP="00452BEF">
          <w:pPr>
            <w:pStyle w:val="TOC"/>
          </w:pPr>
          <w:r>
            <w:lastRenderedPageBreak/>
            <w:t>Table of Contents</w:t>
          </w:r>
        </w:p>
        <w:bookmarkStart w:id="0" w:name="_GoBack"/>
        <w:bookmarkEnd w:id="0"/>
        <w:p w:rsidR="00EB1123" w:rsidRDefault="00E40FA6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"2-3" \h \z \t "Heading 1,1" </w:instrText>
          </w:r>
          <w:r>
            <w:fldChar w:fldCharType="separate"/>
          </w:r>
          <w:hyperlink w:anchor="_Toc26866738" w:history="1">
            <w:r w:rsidR="00EB1123" w:rsidRPr="00454EC4">
              <w:rPr>
                <w:rStyle w:val="Hyperlink"/>
                <w:noProof/>
              </w:rPr>
              <w:t>IPC Connection Tests</w:t>
            </w:r>
            <w:r w:rsidR="00EB1123">
              <w:rPr>
                <w:noProof/>
                <w:webHidden/>
              </w:rPr>
              <w:tab/>
            </w:r>
            <w:r w:rsidR="00EB1123">
              <w:rPr>
                <w:noProof/>
                <w:webHidden/>
              </w:rPr>
              <w:fldChar w:fldCharType="begin"/>
            </w:r>
            <w:r w:rsidR="00EB1123">
              <w:rPr>
                <w:noProof/>
                <w:webHidden/>
              </w:rPr>
              <w:instrText xml:space="preserve"> PAGEREF _Toc26866738 \h </w:instrText>
            </w:r>
            <w:r w:rsidR="00EB1123">
              <w:rPr>
                <w:noProof/>
                <w:webHidden/>
              </w:rPr>
            </w:r>
            <w:r w:rsidR="00EB1123">
              <w:rPr>
                <w:noProof/>
                <w:webHidden/>
              </w:rPr>
              <w:fldChar w:fldCharType="separate"/>
            </w:r>
            <w:r w:rsidR="00EB1123">
              <w:rPr>
                <w:noProof/>
                <w:webHidden/>
              </w:rPr>
              <w:t>1</w:t>
            </w:r>
            <w:r w:rsidR="00EB1123">
              <w:rPr>
                <w:noProof/>
                <w:webHidden/>
              </w:rPr>
              <w:fldChar w:fldCharType="end"/>
            </w:r>
          </w:hyperlink>
        </w:p>
        <w:p w:rsidR="00EB1123" w:rsidRDefault="00EB1123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US"/>
            </w:rPr>
          </w:pPr>
          <w:hyperlink w:anchor="_Toc26866739" w:history="1">
            <w:r w:rsidRPr="00454EC4">
              <w:rPr>
                <w:rStyle w:val="Hyperlink"/>
                <w:noProof/>
              </w:rPr>
              <w:t>Server Connection Stable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_Toc26866739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1123" w:rsidRDefault="00EB1123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US"/>
            </w:rPr>
          </w:pPr>
          <w:hyperlink w:anchor="_Toc26866740" w:history="1">
            <w:r w:rsidRPr="00454EC4">
              <w:rPr>
                <w:rStyle w:val="Hyperlink"/>
                <w:noProof/>
              </w:rPr>
              <w:t>Client Connection Stable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_Toc26866740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1123" w:rsidRDefault="00EB1123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26866741" w:history="1">
            <w:r w:rsidRPr="00454EC4">
              <w:rPr>
                <w:rStyle w:val="Hyperlink"/>
                <w:noProof/>
              </w:rPr>
              <w:t>User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_Toc26866741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1123" w:rsidRDefault="00EB1123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US"/>
            </w:rPr>
          </w:pPr>
          <w:hyperlink w:anchor="_Toc26866742" w:history="1">
            <w:r w:rsidRPr="00454EC4">
              <w:rPr>
                <w:rStyle w:val="Hyperlink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_Toc26866742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1123" w:rsidRDefault="00EB1123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US"/>
            </w:rPr>
          </w:pPr>
          <w:hyperlink w:anchor="_Toc26866743" w:history="1">
            <w:r w:rsidRPr="00454EC4">
              <w:rPr>
                <w:rStyle w:val="Hyperlink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_Toc26866743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1123" w:rsidRDefault="00EB1123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26866744" w:history="1">
            <w:r w:rsidRPr="00454EC4">
              <w:rPr>
                <w:rStyle w:val="Hyperlink"/>
                <w:noProof/>
              </w:rPr>
              <w:t>User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_Toc26866744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1123" w:rsidRDefault="00EB1123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US"/>
            </w:rPr>
          </w:pPr>
          <w:hyperlink w:anchor="_Toc26866745" w:history="1">
            <w:r w:rsidRPr="00454EC4">
              <w:rPr>
                <w:rStyle w:val="Hyperlink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_Toc26866745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1123" w:rsidRDefault="00EB1123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US"/>
            </w:rPr>
          </w:pPr>
          <w:hyperlink w:anchor="_Toc26866746" w:history="1">
            <w:r w:rsidRPr="00454EC4">
              <w:rPr>
                <w:rStyle w:val="Hyperlink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_Toc26866746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1123" w:rsidRDefault="00EB1123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26866747" w:history="1">
            <w:r w:rsidRPr="00454EC4">
              <w:rPr>
                <w:rStyle w:val="Hyperlink"/>
                <w:noProof/>
              </w:rPr>
              <w:t>CSV Import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_Toc26866747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1123" w:rsidRDefault="00EB1123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US"/>
            </w:rPr>
          </w:pPr>
          <w:hyperlink w:anchor="_Toc26866748" w:history="1">
            <w:r w:rsidRPr="00454EC4">
              <w:rPr>
                <w:rStyle w:val="Hyperlink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_Toc26866748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1123" w:rsidRDefault="00EB1123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26866749" w:history="1">
            <w:r w:rsidRPr="00454EC4">
              <w:rPr>
                <w:rStyle w:val="Hyperlink"/>
                <w:noProof/>
              </w:rPr>
              <w:t>Data Shuffle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_Toc26866749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1123" w:rsidRDefault="00EB1123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US"/>
            </w:rPr>
          </w:pPr>
          <w:hyperlink w:anchor="_Toc26866750" w:history="1">
            <w:r w:rsidRPr="00454EC4">
              <w:rPr>
                <w:rStyle w:val="Hyperlink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_Toc26866750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1123" w:rsidRDefault="00EB1123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26866751" w:history="1">
            <w:r w:rsidRPr="00454EC4">
              <w:rPr>
                <w:rStyle w:val="Hyperlink"/>
                <w:noProof/>
              </w:rPr>
              <w:t>Data 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_Toc26866751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1123" w:rsidRDefault="00EB1123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US"/>
            </w:rPr>
          </w:pPr>
          <w:hyperlink w:anchor="_Toc26866752" w:history="1">
            <w:r w:rsidRPr="00454EC4">
              <w:rPr>
                <w:rStyle w:val="Hyperlink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_Toc26866752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1123" w:rsidRDefault="00EB1123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26866753" w:history="1">
            <w:r w:rsidRPr="00454EC4">
              <w:rPr>
                <w:rStyle w:val="Hyperlink"/>
                <w:noProof/>
              </w:rPr>
              <w:t>Search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_Toc26866753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1123" w:rsidRDefault="00EB1123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26866754" w:history="1">
            <w:r w:rsidRPr="00454EC4">
              <w:rPr>
                <w:rStyle w:val="Hyperlink"/>
                <w:noProof/>
              </w:rPr>
              <w:t>Close Connection Hotkey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_Toc26866754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BEF" w:rsidRDefault="00E40FA6">
          <w:r>
            <w:rPr>
              <w:b/>
              <w:bCs/>
              <w:noProof/>
              <w:lang w:val="en-US"/>
            </w:rPr>
            <w:fldChar w:fldCharType="end"/>
          </w:r>
        </w:p>
        <w:p w:rsidR="00EF4A94" w:rsidRDefault="00E40FA6"/>
      </w:sdtContent>
    </w:sdt>
    <w:p w:rsidR="00EF4A94" w:rsidRDefault="00EF4A94"/>
    <w:p w:rsidR="00EF4A94" w:rsidRDefault="00EF4A94">
      <w:pPr>
        <w:sectPr w:rsidR="00EF4A94" w:rsidSect="00EF4A94">
          <w:footerReference w:type="first" r:id="rId7"/>
          <w:pgSz w:w="11906" w:h="16838"/>
          <w:pgMar w:top="1440" w:right="1440" w:bottom="1440" w:left="1440" w:header="708" w:footer="708" w:gutter="0"/>
          <w:pgNumType w:fmt="lowerRoman" w:start="1"/>
          <w:cols w:space="708"/>
          <w:titlePg/>
          <w:docGrid w:linePitch="360"/>
        </w:sectPr>
      </w:pPr>
    </w:p>
    <w:p w:rsidR="00EF4A94" w:rsidRDefault="00A124A8" w:rsidP="00A124A8">
      <w:pPr>
        <w:pStyle w:val="Heading1"/>
      </w:pPr>
      <w:bookmarkStart w:id="1" w:name="_Toc26866738"/>
      <w:r>
        <w:lastRenderedPageBreak/>
        <w:t>IPC Connection Tests</w:t>
      </w:r>
      <w:bookmarkEnd w:id="1"/>
    </w:p>
    <w:p w:rsidR="00A124A8" w:rsidRDefault="00A124A8" w:rsidP="00A124A8">
      <w:pPr>
        <w:pStyle w:val="Heading3"/>
      </w:pPr>
      <w:bookmarkStart w:id="2" w:name="_Toc26866739"/>
      <w:r>
        <w:t>Server Connection Stable</w:t>
      </w:r>
      <w:bookmarkEnd w:id="2"/>
    </w:p>
    <w:p w:rsidR="00A124A8" w:rsidRPr="00A124A8" w:rsidRDefault="00A124A8" w:rsidP="00A124A8">
      <w:r>
        <w:t>The server connection is stable and generates the appropriate Administration Account</w:t>
      </w:r>
    </w:p>
    <w:p w:rsidR="00A124A8" w:rsidRDefault="00A124A8" w:rsidP="00A124A8">
      <w:r>
        <w:rPr>
          <w:noProof/>
          <w:lang w:val="en-US"/>
        </w:rPr>
        <w:drawing>
          <wp:inline distT="0" distB="0" distL="0" distR="0" wp14:anchorId="189F7BCB" wp14:editId="4D2A6627">
            <wp:extent cx="1762963" cy="2498904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4681" cy="2515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4A8" w:rsidRPr="00A124A8" w:rsidRDefault="00A124A8" w:rsidP="00A124A8">
      <w:pPr>
        <w:pStyle w:val="Heading3"/>
      </w:pPr>
      <w:bookmarkStart w:id="3" w:name="_Toc26866740"/>
      <w:r>
        <w:t>Client Connection Stable</w:t>
      </w:r>
      <w:bookmarkEnd w:id="3"/>
    </w:p>
    <w:p w:rsidR="00EF4A94" w:rsidRDefault="00A124A8">
      <w:r>
        <w:t>The client connection is stable and provides the appropriate connection message</w:t>
      </w:r>
    </w:p>
    <w:p w:rsidR="00A124A8" w:rsidRDefault="00A124A8">
      <w:r>
        <w:rPr>
          <w:noProof/>
          <w:lang w:val="en-US"/>
        </w:rPr>
        <w:drawing>
          <wp:inline distT="0" distB="0" distL="0" distR="0" wp14:anchorId="082169B1" wp14:editId="26DE3E0B">
            <wp:extent cx="2757830" cy="2126884"/>
            <wp:effectExtent l="0" t="0" r="4445" b="698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0929" cy="213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A94" w:rsidRDefault="00EF4A94"/>
    <w:p w:rsidR="00452BEF" w:rsidRDefault="00452BEF">
      <w:pPr>
        <w:sectPr w:rsidR="00452BEF" w:rsidSect="00EF4A94">
          <w:headerReference w:type="first" r:id="rId10"/>
          <w:footerReference w:type="first" r:id="rId11"/>
          <w:pgSz w:w="11906" w:h="16838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</w:p>
    <w:p w:rsidR="00EF4A94" w:rsidRDefault="00A124A8" w:rsidP="00A124A8">
      <w:pPr>
        <w:pStyle w:val="Heading1"/>
      </w:pPr>
      <w:bookmarkStart w:id="4" w:name="_Toc26866741"/>
      <w:r>
        <w:lastRenderedPageBreak/>
        <w:t>User Creation</w:t>
      </w:r>
      <w:bookmarkEnd w:id="4"/>
    </w:p>
    <w:p w:rsidR="00A124A8" w:rsidRDefault="00A124A8" w:rsidP="00A124A8">
      <w:r>
        <w:t>The client successfully creates sends new user information and receives a returned message from the server identifying that user account creation was successful.</w:t>
      </w:r>
    </w:p>
    <w:p w:rsidR="00A124A8" w:rsidRDefault="00A124A8" w:rsidP="00A124A8">
      <w:pPr>
        <w:pStyle w:val="Heading3"/>
      </w:pPr>
      <w:bookmarkStart w:id="5" w:name="_Toc26866742"/>
      <w:r>
        <w:t>Client</w:t>
      </w:r>
      <w:bookmarkEnd w:id="5"/>
    </w:p>
    <w:p w:rsidR="00A124A8" w:rsidRDefault="00A124A8" w:rsidP="00A124A8">
      <w:r>
        <w:rPr>
          <w:noProof/>
          <w:lang w:val="en-US"/>
        </w:rPr>
        <w:drawing>
          <wp:inline distT="0" distB="0" distL="0" distR="0" wp14:anchorId="2CC36CBA" wp14:editId="3CCFB98C">
            <wp:extent cx="2743200" cy="2115601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5221" cy="2124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4A8" w:rsidRDefault="00A124A8" w:rsidP="00A124A8">
      <w:pPr>
        <w:pStyle w:val="Heading3"/>
      </w:pPr>
      <w:bookmarkStart w:id="6" w:name="_Toc26866743"/>
      <w:r>
        <w:t>Server</w:t>
      </w:r>
      <w:bookmarkEnd w:id="6"/>
    </w:p>
    <w:p w:rsidR="00452BEF" w:rsidRDefault="00A124A8">
      <w:r>
        <w:rPr>
          <w:noProof/>
          <w:lang w:val="en-US"/>
        </w:rPr>
        <w:drawing>
          <wp:inline distT="0" distB="0" distL="0" distR="0" wp14:anchorId="0D554758" wp14:editId="3C5E6D33">
            <wp:extent cx="1843430" cy="2612962"/>
            <wp:effectExtent l="0" t="0" r="444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54471" cy="262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BEF" w:rsidRDefault="00452BEF"/>
    <w:p w:rsidR="00452BEF" w:rsidRDefault="00452BEF">
      <w:pPr>
        <w:sectPr w:rsidR="00452BEF" w:rsidSect="00452BEF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452BEF" w:rsidRDefault="00A124A8" w:rsidP="00A124A8">
      <w:pPr>
        <w:pStyle w:val="Heading1"/>
      </w:pPr>
      <w:bookmarkStart w:id="7" w:name="_Toc26866744"/>
      <w:r>
        <w:lastRenderedPageBreak/>
        <w:t>User Login</w:t>
      </w:r>
      <w:bookmarkEnd w:id="7"/>
    </w:p>
    <w:p w:rsidR="00A124A8" w:rsidRDefault="00A124A8" w:rsidP="00A124A8">
      <w:r>
        <w:t>The client logs in with the newly created user credentials successfully, and the full feature suite of the client program is unlocked</w:t>
      </w:r>
    </w:p>
    <w:p w:rsidR="00A124A8" w:rsidRDefault="00A124A8" w:rsidP="00A124A8">
      <w:pPr>
        <w:pStyle w:val="Heading3"/>
      </w:pPr>
      <w:bookmarkStart w:id="8" w:name="_Toc26866745"/>
      <w:r>
        <w:t>Client</w:t>
      </w:r>
      <w:bookmarkEnd w:id="8"/>
    </w:p>
    <w:p w:rsidR="00A124A8" w:rsidRDefault="00A124A8" w:rsidP="00A124A8">
      <w:r>
        <w:rPr>
          <w:noProof/>
          <w:lang w:val="en-US"/>
        </w:rPr>
        <w:drawing>
          <wp:inline distT="0" distB="0" distL="0" distR="0" wp14:anchorId="562EB434" wp14:editId="027D8BA1">
            <wp:extent cx="2962656" cy="2284849"/>
            <wp:effectExtent l="0" t="0" r="9525" b="12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9804" cy="229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4A8" w:rsidRDefault="00A124A8" w:rsidP="00A124A8">
      <w:pPr>
        <w:pStyle w:val="Heading3"/>
      </w:pPr>
      <w:bookmarkStart w:id="9" w:name="_Toc26866746"/>
      <w:r>
        <w:t>Server</w:t>
      </w:r>
      <w:bookmarkEnd w:id="9"/>
    </w:p>
    <w:p w:rsidR="00A124A8" w:rsidRPr="00A124A8" w:rsidRDefault="00A124A8" w:rsidP="00A124A8">
      <w:r>
        <w:rPr>
          <w:noProof/>
          <w:lang w:val="en-US"/>
        </w:rPr>
        <w:drawing>
          <wp:inline distT="0" distB="0" distL="0" distR="0" wp14:anchorId="171A5EF2" wp14:editId="157D1746">
            <wp:extent cx="1916582" cy="2716650"/>
            <wp:effectExtent l="0" t="0" r="7620" b="762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25799" cy="2729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BEF" w:rsidRDefault="00452BEF"/>
    <w:p w:rsidR="00452BEF" w:rsidRDefault="00452BEF">
      <w:pPr>
        <w:sectPr w:rsidR="00452BEF" w:rsidSect="00452BEF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452BEF" w:rsidRDefault="00A124A8" w:rsidP="00A124A8">
      <w:pPr>
        <w:pStyle w:val="Heading1"/>
      </w:pPr>
      <w:bookmarkStart w:id="10" w:name="_Toc26866747"/>
      <w:r>
        <w:lastRenderedPageBreak/>
        <w:t>CSV Import</w:t>
      </w:r>
      <w:bookmarkEnd w:id="10"/>
    </w:p>
    <w:p w:rsidR="00A124A8" w:rsidRDefault="00A124A8" w:rsidP="00A124A8">
      <w:r>
        <w:t>The client successfully imports data from the .csv document, and the data is uploaded into the output list box.</w:t>
      </w:r>
    </w:p>
    <w:p w:rsidR="00A124A8" w:rsidRDefault="00A124A8" w:rsidP="00A124A8">
      <w:pPr>
        <w:pStyle w:val="Heading3"/>
      </w:pPr>
      <w:bookmarkStart w:id="11" w:name="_Toc26866748"/>
      <w:r>
        <w:t>Client</w:t>
      </w:r>
      <w:bookmarkEnd w:id="11"/>
    </w:p>
    <w:p w:rsidR="00452BEF" w:rsidRDefault="00A124A8">
      <w:r>
        <w:rPr>
          <w:noProof/>
          <w:lang w:val="en-US"/>
        </w:rPr>
        <w:drawing>
          <wp:inline distT="0" distB="0" distL="0" distR="0" wp14:anchorId="10C289C1" wp14:editId="11904AEC">
            <wp:extent cx="3577133" cy="2758744"/>
            <wp:effectExtent l="0" t="0" r="4445" b="381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3791" cy="276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BEF" w:rsidRDefault="00452BEF"/>
    <w:p w:rsidR="00452BEF" w:rsidRDefault="00452BEF">
      <w:pPr>
        <w:sectPr w:rsidR="00452BEF" w:rsidSect="00452BEF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452BEF" w:rsidRDefault="00A124A8" w:rsidP="00A124A8">
      <w:pPr>
        <w:pStyle w:val="Heading1"/>
      </w:pPr>
      <w:bookmarkStart w:id="12" w:name="_Toc26866749"/>
      <w:r>
        <w:lastRenderedPageBreak/>
        <w:t>Data Shuffle</w:t>
      </w:r>
      <w:bookmarkEnd w:id="12"/>
    </w:p>
    <w:p w:rsidR="00A124A8" w:rsidRDefault="00A124A8" w:rsidP="00A124A8">
      <w:r>
        <w:t>The client successfully shuffles the data and repopulates the Output list box with the shuffled data.</w:t>
      </w:r>
    </w:p>
    <w:p w:rsidR="00A124A8" w:rsidRDefault="00A124A8" w:rsidP="00A124A8">
      <w:pPr>
        <w:pStyle w:val="Heading3"/>
      </w:pPr>
      <w:bookmarkStart w:id="13" w:name="_Toc26866750"/>
      <w:r>
        <w:t>Client</w:t>
      </w:r>
      <w:bookmarkEnd w:id="13"/>
    </w:p>
    <w:p w:rsidR="00452BEF" w:rsidRDefault="00A124A8">
      <w:r>
        <w:rPr>
          <w:noProof/>
          <w:lang w:val="en-US"/>
        </w:rPr>
        <w:drawing>
          <wp:inline distT="0" distB="0" distL="0" distR="0" wp14:anchorId="787CA6C9" wp14:editId="142DFE93">
            <wp:extent cx="3701491" cy="2854651"/>
            <wp:effectExtent l="0" t="0" r="0" b="317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07932" cy="285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BEF" w:rsidRDefault="00452BEF"/>
    <w:p w:rsidR="00452BEF" w:rsidRDefault="00452BEF">
      <w:pPr>
        <w:sectPr w:rsidR="00452BEF" w:rsidSect="00452BEF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452BEF" w:rsidRDefault="00A124A8" w:rsidP="00A124A8">
      <w:pPr>
        <w:pStyle w:val="Heading1"/>
      </w:pPr>
      <w:bookmarkStart w:id="14" w:name="_Toc26866751"/>
      <w:r>
        <w:lastRenderedPageBreak/>
        <w:t>Data Sort</w:t>
      </w:r>
      <w:bookmarkEnd w:id="14"/>
    </w:p>
    <w:p w:rsidR="00A124A8" w:rsidRDefault="00A124A8" w:rsidP="00A124A8">
      <w:r>
        <w:t>The client successfully sorts the shuffled data and repopulates the list box with the sorted data.</w:t>
      </w:r>
    </w:p>
    <w:p w:rsidR="00A124A8" w:rsidRDefault="00A124A8" w:rsidP="00A124A8">
      <w:pPr>
        <w:pStyle w:val="Heading3"/>
      </w:pPr>
      <w:bookmarkStart w:id="15" w:name="_Toc26866752"/>
      <w:r>
        <w:t>Client</w:t>
      </w:r>
      <w:bookmarkEnd w:id="15"/>
    </w:p>
    <w:p w:rsidR="00A124A8" w:rsidRDefault="00A124A8" w:rsidP="00A124A8">
      <w:r>
        <w:rPr>
          <w:noProof/>
          <w:lang w:val="en-US"/>
        </w:rPr>
        <w:drawing>
          <wp:inline distT="0" distB="0" distL="0" distR="0" wp14:anchorId="2300BCD9" wp14:editId="318B80A1">
            <wp:extent cx="4067251" cy="3136731"/>
            <wp:effectExtent l="0" t="0" r="0" b="698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7859" cy="314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124A8" w:rsidRPr="00A124A8" w:rsidRDefault="00A124A8" w:rsidP="00A124A8"/>
    <w:p w:rsidR="00A124A8" w:rsidRDefault="00A124A8">
      <w:pPr>
        <w:sectPr w:rsidR="00A124A8" w:rsidSect="00452BEF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452BEF" w:rsidRDefault="00A124A8" w:rsidP="00A124A8">
      <w:pPr>
        <w:pStyle w:val="Heading1"/>
      </w:pPr>
      <w:bookmarkStart w:id="16" w:name="_Toc26866753"/>
      <w:r>
        <w:lastRenderedPageBreak/>
        <w:t>Search Function</w:t>
      </w:r>
      <w:bookmarkEnd w:id="16"/>
    </w:p>
    <w:p w:rsidR="00A124A8" w:rsidRDefault="00AE4E98" w:rsidP="00A124A8">
      <w:r>
        <w:t>The search function successfully finds the item matching the search term when the input is correct</w:t>
      </w:r>
    </w:p>
    <w:p w:rsidR="00AE4E98" w:rsidRDefault="00AE4E98" w:rsidP="00A124A8">
      <w:r>
        <w:rPr>
          <w:noProof/>
          <w:lang w:val="en-US"/>
        </w:rPr>
        <w:drawing>
          <wp:inline distT="0" distB="0" distL="0" distR="0" wp14:anchorId="7721DC9F" wp14:editId="1382F268">
            <wp:extent cx="2779776" cy="2143809"/>
            <wp:effectExtent l="0" t="0" r="1905" b="889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00048" cy="2159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E98" w:rsidRDefault="00AE4E98" w:rsidP="00A124A8">
      <w:r>
        <w:t>The search term also displays an error message if the search term was incorrect or incomplete</w:t>
      </w:r>
    </w:p>
    <w:p w:rsidR="00AE4E98" w:rsidRDefault="00AE4E98" w:rsidP="00A124A8">
      <w:r>
        <w:rPr>
          <w:noProof/>
          <w:lang w:val="en-US"/>
        </w:rPr>
        <w:drawing>
          <wp:inline distT="0" distB="0" distL="0" distR="0" wp14:anchorId="6F3D25D2" wp14:editId="4267D90D">
            <wp:extent cx="2779395" cy="2143515"/>
            <wp:effectExtent l="0" t="0" r="190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99009" cy="215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E98" w:rsidRDefault="00AE4E98" w:rsidP="00A124A8">
      <w:r>
        <w:t>The search function also correctly finds the item when the data has been shuffled</w:t>
      </w:r>
    </w:p>
    <w:p w:rsidR="00AE4E98" w:rsidRPr="00A124A8" w:rsidRDefault="00AE4E98" w:rsidP="00A124A8">
      <w:r>
        <w:rPr>
          <w:noProof/>
          <w:lang w:val="en-US"/>
        </w:rPr>
        <w:drawing>
          <wp:inline distT="0" distB="0" distL="0" distR="0" wp14:anchorId="5FAAD26F" wp14:editId="2B0D3774">
            <wp:extent cx="2788670" cy="2150669"/>
            <wp:effectExtent l="0" t="0" r="0" b="254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20472" cy="217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BEF" w:rsidRDefault="00452BEF"/>
    <w:p w:rsidR="00AE4E98" w:rsidRDefault="00AE4E98">
      <w:pPr>
        <w:sectPr w:rsidR="00AE4E98" w:rsidSect="00452BEF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452BEF" w:rsidRDefault="00AE4E98" w:rsidP="00AE4E98">
      <w:pPr>
        <w:pStyle w:val="Heading1"/>
      </w:pPr>
      <w:bookmarkStart w:id="17" w:name="_Toc26866754"/>
      <w:r>
        <w:lastRenderedPageBreak/>
        <w:t>Close Connection Hotkey</w:t>
      </w:r>
      <w:bookmarkEnd w:id="17"/>
    </w:p>
    <w:p w:rsidR="00AE4E98" w:rsidRDefault="00AE4E98" w:rsidP="00AE4E98">
      <w:r>
        <w:t>The Client application successfully closes the connection when the CTRL + X hotkey is pressed</w:t>
      </w:r>
    </w:p>
    <w:p w:rsidR="00AE4E98" w:rsidRPr="00AE4E98" w:rsidRDefault="00AE4E98" w:rsidP="00AE4E98">
      <w:r>
        <w:rPr>
          <w:noProof/>
          <w:lang w:val="en-US"/>
        </w:rPr>
        <w:drawing>
          <wp:inline distT="0" distB="0" distL="0" distR="0" wp14:anchorId="786B553B" wp14:editId="01820ADB">
            <wp:extent cx="1647825" cy="1266825"/>
            <wp:effectExtent l="0" t="0" r="9525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4E98" w:rsidRPr="00AE4E98" w:rsidSect="00452BEF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0FA6" w:rsidRDefault="00E40FA6" w:rsidP="00EF4A94">
      <w:pPr>
        <w:spacing w:after="0" w:line="240" w:lineRule="auto"/>
      </w:pPr>
      <w:r>
        <w:separator/>
      </w:r>
    </w:p>
  </w:endnote>
  <w:endnote w:type="continuationSeparator" w:id="0">
    <w:p w:rsidR="00E40FA6" w:rsidRDefault="00E40FA6" w:rsidP="00EF4A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740751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F4A94" w:rsidRDefault="00EF4A9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1123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EF4A94" w:rsidRDefault="00EF4A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37732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F4A94" w:rsidRDefault="00EF4A9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1123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EF4A94" w:rsidRDefault="00EF4A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0FA6" w:rsidRDefault="00E40FA6" w:rsidP="00EF4A94">
      <w:pPr>
        <w:spacing w:after="0" w:line="240" w:lineRule="auto"/>
      </w:pPr>
      <w:r>
        <w:separator/>
      </w:r>
    </w:p>
  </w:footnote>
  <w:footnote w:type="continuationSeparator" w:id="0">
    <w:p w:rsidR="00E40FA6" w:rsidRDefault="00E40FA6" w:rsidP="00EF4A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4A94" w:rsidRDefault="00EF4A94" w:rsidP="00EF4A94">
    <w:pPr>
      <w:pStyle w:val="Header"/>
      <w:tabs>
        <w:tab w:val="left" w:pos="5440"/>
      </w:tabs>
    </w:pPr>
    <w:proofErr w:type="spellStart"/>
    <w:r>
      <w:t>Kyer</w:t>
    </w:r>
    <w:proofErr w:type="spellEnd"/>
    <w:r>
      <w:t xml:space="preserve"> Potts</w:t>
    </w:r>
    <w:r>
      <w:tab/>
    </w:r>
    <w:r w:rsidR="00AE4E98">
      <w:t>Programming 3</w:t>
    </w:r>
    <w:r>
      <w:tab/>
    </w:r>
    <w:r>
      <w:tab/>
      <w:t>AT</w:t>
    </w:r>
    <w:r w:rsidR="00AE4E98">
      <w:t>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4A8"/>
    <w:rsid w:val="0040515A"/>
    <w:rsid w:val="00452BEF"/>
    <w:rsid w:val="00A124A8"/>
    <w:rsid w:val="00AE4E98"/>
    <w:rsid w:val="00E40FA6"/>
    <w:rsid w:val="00EB1123"/>
    <w:rsid w:val="00EF4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F1B32"/>
  <w15:chartTrackingRefBased/>
  <w15:docId w15:val="{FC53DFCE-9C19-422A-BEDF-6F336FBE7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A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24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24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F4A9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F4A94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F4A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A94"/>
  </w:style>
  <w:style w:type="paragraph" w:styleId="Footer">
    <w:name w:val="footer"/>
    <w:basedOn w:val="Normal"/>
    <w:link w:val="FooterChar"/>
    <w:uiPriority w:val="99"/>
    <w:unhideWhenUsed/>
    <w:rsid w:val="00EF4A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A94"/>
  </w:style>
  <w:style w:type="character" w:customStyle="1" w:styleId="Heading1Char">
    <w:name w:val="Heading 1 Char"/>
    <w:basedOn w:val="DefaultParagraphFont"/>
    <w:link w:val="Heading1"/>
    <w:uiPriority w:val="9"/>
    <w:rsid w:val="00EF4A94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customStyle="1" w:styleId="TOC">
    <w:name w:val="TOC"/>
    <w:basedOn w:val="Heading1"/>
    <w:link w:val="TOCChar"/>
    <w:qFormat/>
    <w:rsid w:val="00EF4A94"/>
  </w:style>
  <w:style w:type="paragraph" w:styleId="TOC1">
    <w:name w:val="toc 1"/>
    <w:basedOn w:val="Normal"/>
    <w:next w:val="Normal"/>
    <w:autoRedefine/>
    <w:uiPriority w:val="39"/>
    <w:unhideWhenUsed/>
    <w:rsid w:val="00452BEF"/>
    <w:pPr>
      <w:spacing w:before="120" w:after="120"/>
    </w:pPr>
    <w:rPr>
      <w:rFonts w:cstheme="minorHAnsi"/>
      <w:b/>
      <w:bCs/>
      <w:caps/>
      <w:sz w:val="20"/>
      <w:szCs w:val="20"/>
    </w:rPr>
  </w:style>
  <w:style w:type="character" w:customStyle="1" w:styleId="TOCChar">
    <w:name w:val="TOC Char"/>
    <w:basedOn w:val="Heading1Char"/>
    <w:link w:val="TOC"/>
    <w:rsid w:val="00EF4A94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452BEF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52BEF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52BEF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452BEF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52BEF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52BEF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52BEF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52BEF"/>
    <w:pPr>
      <w:spacing w:after="0"/>
      <w:ind w:left="1760"/>
    </w:pPr>
    <w:rPr>
      <w:rFonts w:cstheme="minorHAns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124A8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24A8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B1123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ReportTemplate2.dotx" TargetMode="Externa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D0AE4E-CC15-439B-9963-8C2F7E106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ReportTemplate2.dotx</Template>
  <TotalTime>21</TotalTime>
  <Pages>10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30003389</Company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3</dc:title>
  <dc:subject>AT3 Project Test Documentation</dc:subject>
  <dc:creator>CITE</dc:creator>
  <cp:keywords/>
  <dc:description/>
  <cp:lastModifiedBy>CITE</cp:lastModifiedBy>
  <cp:revision>2</cp:revision>
  <dcterms:created xsi:type="dcterms:W3CDTF">2019-12-10T02:17:00Z</dcterms:created>
  <dcterms:modified xsi:type="dcterms:W3CDTF">2019-12-10T02:38:00Z</dcterms:modified>
</cp:coreProperties>
</file>