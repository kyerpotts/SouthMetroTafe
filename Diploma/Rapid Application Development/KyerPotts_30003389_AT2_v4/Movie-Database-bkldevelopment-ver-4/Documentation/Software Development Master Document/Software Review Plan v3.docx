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0D" w:rsidRDefault="004A1F0D" w:rsidP="000F2E6D">
      <w:pPr>
        <w:pStyle w:val="Heading1"/>
      </w:pPr>
      <w:bookmarkStart w:id="0" w:name="_Toc26859209"/>
      <w:r>
        <w:t>Software Review Plan</w:t>
      </w:r>
      <w:bookmarkEnd w:id="0"/>
    </w:p>
    <w:p w:rsidR="004A1F0D" w:rsidRDefault="004A1F0D" w:rsidP="00B41841">
      <w:pPr>
        <w:pStyle w:val="Heading2"/>
      </w:pPr>
      <w:bookmarkStart w:id="1" w:name="_Toc26859210"/>
      <w:r>
        <w:t>What is Software Review Plan?</w:t>
      </w:r>
      <w:bookmarkEnd w:id="1"/>
    </w:p>
    <w:p w:rsidR="004A1F0D" w:rsidRPr="004A452C" w:rsidRDefault="004A1F0D" w:rsidP="004A452C">
      <w:r>
        <w:t>A Software review plan is a document or process use to help examine and verify a software product by the parties involved such as the project managers, developers, customer, etc. The items which are reviewed can range from the documentation for the software such as system requirements, test plan, test case to the software itself such as the graphical user interface (GUI) design, code, etc.</w:t>
      </w:r>
    </w:p>
    <w:p w:rsidR="004A1F0D" w:rsidRDefault="004A1F0D" w:rsidP="00363FC7">
      <w:pPr>
        <w:pStyle w:val="Heading2"/>
      </w:pPr>
      <w:bookmarkStart w:id="2" w:name="_Toc26859211"/>
      <w:r>
        <w:t>Items to Review</w:t>
      </w:r>
      <w:bookmarkEnd w:id="2"/>
    </w:p>
    <w:p w:rsidR="004A1F0D" w:rsidRDefault="004A1F0D" w:rsidP="004A1F0D">
      <w:pPr>
        <w:pStyle w:val="ListParagraph"/>
        <w:numPr>
          <w:ilvl w:val="0"/>
          <w:numId w:val="17"/>
        </w:numPr>
      </w:pPr>
      <w:r>
        <w:t>Analysis Report.</w:t>
      </w:r>
    </w:p>
    <w:p w:rsidR="004A1F0D" w:rsidRDefault="004A1F0D" w:rsidP="004A1F0D">
      <w:pPr>
        <w:pStyle w:val="ListParagraph"/>
        <w:numPr>
          <w:ilvl w:val="0"/>
          <w:numId w:val="17"/>
        </w:numPr>
      </w:pPr>
      <w:r>
        <w:t>Meeting Minutes.</w:t>
      </w:r>
    </w:p>
    <w:p w:rsidR="004A1F0D" w:rsidRDefault="004A1F0D" w:rsidP="004A1F0D">
      <w:pPr>
        <w:pStyle w:val="ListParagraph"/>
        <w:numPr>
          <w:ilvl w:val="0"/>
          <w:numId w:val="17"/>
        </w:numPr>
      </w:pPr>
      <w:r>
        <w:t>Multi-Platform Report.</w:t>
      </w:r>
    </w:p>
    <w:p w:rsidR="004A1F0D" w:rsidRDefault="004A1F0D" w:rsidP="004A1F0D">
      <w:pPr>
        <w:pStyle w:val="ListParagraph"/>
        <w:numPr>
          <w:ilvl w:val="0"/>
          <w:numId w:val="17"/>
        </w:numPr>
      </w:pPr>
      <w:r>
        <w:t>Optimisation Report.</w:t>
      </w:r>
    </w:p>
    <w:p w:rsidR="004A1F0D" w:rsidRDefault="004A1F0D" w:rsidP="004A1F0D">
      <w:pPr>
        <w:pStyle w:val="ListParagraph"/>
        <w:numPr>
          <w:ilvl w:val="0"/>
          <w:numId w:val="17"/>
        </w:numPr>
      </w:pPr>
      <w:r>
        <w:t>Performance Report.</w:t>
      </w:r>
    </w:p>
    <w:p w:rsidR="004A1F0D" w:rsidRDefault="004A1F0D" w:rsidP="004A1F0D">
      <w:pPr>
        <w:pStyle w:val="ListParagraph"/>
        <w:numPr>
          <w:ilvl w:val="0"/>
          <w:numId w:val="17"/>
        </w:numPr>
      </w:pPr>
      <w:r>
        <w:t>Software Code.</w:t>
      </w:r>
    </w:p>
    <w:p w:rsidR="004A1F0D" w:rsidRDefault="004A1F0D" w:rsidP="004A1F0D">
      <w:pPr>
        <w:pStyle w:val="ListParagraph"/>
        <w:numPr>
          <w:ilvl w:val="1"/>
          <w:numId w:val="17"/>
        </w:numPr>
      </w:pPr>
      <w:r>
        <w:t>Movies can be searched by different search criteria.</w:t>
      </w:r>
    </w:p>
    <w:p w:rsidR="004A1F0D" w:rsidRDefault="004A1F0D" w:rsidP="004A1F0D">
      <w:pPr>
        <w:pStyle w:val="ListParagraph"/>
        <w:numPr>
          <w:ilvl w:val="1"/>
          <w:numId w:val="17"/>
        </w:numPr>
      </w:pPr>
      <w:r>
        <w:t>Subscribe and unsubscribe functionality.</w:t>
      </w:r>
    </w:p>
    <w:p w:rsidR="004A1F0D" w:rsidRDefault="004A1F0D" w:rsidP="004A1F0D">
      <w:pPr>
        <w:pStyle w:val="ListParagraph"/>
        <w:numPr>
          <w:ilvl w:val="1"/>
          <w:numId w:val="17"/>
        </w:numPr>
      </w:pPr>
      <w:r>
        <w:t>Membership portal.</w:t>
      </w:r>
    </w:p>
    <w:p w:rsidR="004A1F0D" w:rsidRDefault="004A1F0D" w:rsidP="004A1F0D">
      <w:pPr>
        <w:pStyle w:val="ListParagraph"/>
        <w:numPr>
          <w:ilvl w:val="1"/>
          <w:numId w:val="17"/>
        </w:numPr>
      </w:pPr>
      <w:r>
        <w:t>Administrative functions.</w:t>
      </w:r>
    </w:p>
    <w:p w:rsidR="004A1F0D" w:rsidRDefault="004A1F0D" w:rsidP="004A1F0D">
      <w:pPr>
        <w:pStyle w:val="ListParagraph"/>
        <w:numPr>
          <w:ilvl w:val="1"/>
          <w:numId w:val="17"/>
        </w:numPr>
      </w:pPr>
      <w:r>
        <w:t>Top 10 movies graph.</w:t>
      </w:r>
    </w:p>
    <w:p w:rsidR="004A1F0D" w:rsidRDefault="004A1F0D" w:rsidP="004A1F0D">
      <w:pPr>
        <w:pStyle w:val="ListParagraph"/>
        <w:numPr>
          <w:ilvl w:val="1"/>
          <w:numId w:val="17"/>
        </w:numPr>
      </w:pPr>
      <w:r>
        <w:t>Like/dislike functionality</w:t>
      </w:r>
      <w:r w:rsidR="00327BC5">
        <w:t xml:space="preserve"> and graph</w:t>
      </w:r>
      <w:r>
        <w:t>.</w:t>
      </w:r>
    </w:p>
    <w:p w:rsidR="004A1F0D" w:rsidRDefault="004A1F0D" w:rsidP="004A1F0D">
      <w:pPr>
        <w:pStyle w:val="ListParagraph"/>
        <w:numPr>
          <w:ilvl w:val="1"/>
          <w:numId w:val="17"/>
        </w:numPr>
      </w:pPr>
      <w:r w:rsidRPr="00F125FF">
        <w:t>Web Content Accessibility Guide (WCAG)</w:t>
      </w:r>
      <w:r>
        <w:t xml:space="preserve"> standards.</w:t>
      </w:r>
    </w:p>
    <w:p w:rsidR="004A1F0D" w:rsidRDefault="004A1F0D" w:rsidP="004A1F0D">
      <w:pPr>
        <w:pStyle w:val="ListParagraph"/>
        <w:numPr>
          <w:ilvl w:val="0"/>
          <w:numId w:val="17"/>
        </w:numPr>
      </w:pPr>
      <w:r>
        <w:t>Software Development Master Document.</w:t>
      </w:r>
    </w:p>
    <w:p w:rsidR="004A1F0D" w:rsidRDefault="004A1F0D" w:rsidP="004A1F0D">
      <w:pPr>
        <w:pStyle w:val="ListParagraph"/>
        <w:numPr>
          <w:ilvl w:val="0"/>
          <w:numId w:val="17"/>
        </w:numPr>
      </w:pPr>
      <w:r>
        <w:t>Software Requirements Specification.</w:t>
      </w:r>
    </w:p>
    <w:p w:rsidR="004A1F0D" w:rsidRDefault="004A1F0D" w:rsidP="004A1F0D">
      <w:pPr>
        <w:pStyle w:val="ListParagraph"/>
        <w:numPr>
          <w:ilvl w:val="0"/>
          <w:numId w:val="17"/>
        </w:numPr>
      </w:pPr>
      <w:r>
        <w:t>Software Review Plan.</w:t>
      </w:r>
    </w:p>
    <w:p w:rsidR="004A1F0D" w:rsidRDefault="004A1F0D" w:rsidP="004A1F0D">
      <w:pPr>
        <w:pStyle w:val="ListParagraph"/>
        <w:numPr>
          <w:ilvl w:val="0"/>
          <w:numId w:val="17"/>
        </w:numPr>
      </w:pPr>
      <w:r>
        <w:t>Software Testing Plan.</w:t>
      </w:r>
    </w:p>
    <w:p w:rsidR="004A1F0D" w:rsidRDefault="004A1F0D" w:rsidP="004A1F0D">
      <w:pPr>
        <w:pStyle w:val="ListParagraph"/>
        <w:numPr>
          <w:ilvl w:val="0"/>
          <w:numId w:val="17"/>
        </w:numPr>
      </w:pPr>
      <w:r>
        <w:t>Source Control Snapshot.</w:t>
      </w:r>
    </w:p>
    <w:p w:rsidR="004A1F0D" w:rsidRDefault="004A1F0D" w:rsidP="004A1F0D">
      <w:pPr>
        <w:pStyle w:val="ListParagraph"/>
        <w:numPr>
          <w:ilvl w:val="0"/>
          <w:numId w:val="17"/>
        </w:numPr>
      </w:pPr>
      <w:r>
        <w:t>Project Plan.</w:t>
      </w:r>
    </w:p>
    <w:p w:rsidR="004A1F0D" w:rsidRDefault="004A1F0D" w:rsidP="003722E1"/>
    <w:p w:rsidR="004A1F0D" w:rsidRDefault="004A1F0D" w:rsidP="003722E1"/>
    <w:p w:rsidR="004A1F0D" w:rsidRPr="00C45C81" w:rsidRDefault="004A1F0D" w:rsidP="00C45C81">
      <w:pPr>
        <w:pStyle w:val="ListParagraph"/>
        <w:sectPr w:rsidR="004A1F0D" w:rsidRPr="00C45C81"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p>
    <w:p w:rsidR="004A1F0D" w:rsidRDefault="004A1F0D" w:rsidP="00223D5B">
      <w:pPr>
        <w:pStyle w:val="Heading2"/>
      </w:pPr>
      <w:bookmarkStart w:id="3" w:name="_Toc26859212"/>
      <w:r>
        <w:lastRenderedPageBreak/>
        <w:t>Software Review Checklist</w:t>
      </w:r>
      <w:bookmarkEnd w:id="3"/>
    </w:p>
    <w:tbl>
      <w:tblPr>
        <w:tblStyle w:val="TableGrid"/>
        <w:tblW w:w="16390" w:type="dxa"/>
        <w:tblInd w:w="-1281" w:type="dxa"/>
        <w:tblLook w:val="04A0" w:firstRow="1" w:lastRow="0" w:firstColumn="1" w:lastColumn="0" w:noHBand="0" w:noVBand="1"/>
      </w:tblPr>
      <w:tblGrid>
        <w:gridCol w:w="2234"/>
        <w:gridCol w:w="7092"/>
        <w:gridCol w:w="5842"/>
        <w:gridCol w:w="1222"/>
      </w:tblGrid>
      <w:tr w:rsidR="004A1F0D" w:rsidTr="0055504A">
        <w:tc>
          <w:tcPr>
            <w:tcW w:w="2234" w:type="dxa"/>
          </w:tcPr>
          <w:p w:rsidR="004A1F0D" w:rsidRPr="008C3436" w:rsidRDefault="004A1F0D" w:rsidP="000F2E6D">
            <w:pPr>
              <w:jc w:val="center"/>
              <w:rPr>
                <w:b/>
              </w:rPr>
            </w:pPr>
            <w:r w:rsidRPr="008C3436">
              <w:rPr>
                <w:b/>
              </w:rPr>
              <w:t>Item to Review</w:t>
            </w:r>
          </w:p>
        </w:tc>
        <w:tc>
          <w:tcPr>
            <w:tcW w:w="7092" w:type="dxa"/>
          </w:tcPr>
          <w:p w:rsidR="004A1F0D" w:rsidRPr="008C3436" w:rsidRDefault="004A1F0D" w:rsidP="000F2E6D">
            <w:pPr>
              <w:jc w:val="center"/>
              <w:rPr>
                <w:b/>
              </w:rPr>
            </w:pPr>
            <w:r w:rsidRPr="008C3436">
              <w:rPr>
                <w:b/>
              </w:rPr>
              <w:t>What to Review</w:t>
            </w:r>
          </w:p>
        </w:tc>
        <w:tc>
          <w:tcPr>
            <w:tcW w:w="5842" w:type="dxa"/>
          </w:tcPr>
          <w:p w:rsidR="004A1F0D" w:rsidRPr="008C3436" w:rsidRDefault="004A1F0D" w:rsidP="000F2E6D">
            <w:pPr>
              <w:jc w:val="center"/>
              <w:rPr>
                <w:b/>
              </w:rPr>
            </w:pPr>
            <w:r>
              <w:rPr>
                <w:b/>
              </w:rPr>
              <w:t xml:space="preserve">Reviewer </w:t>
            </w:r>
            <w:r w:rsidRPr="008C3436">
              <w:rPr>
                <w:b/>
              </w:rPr>
              <w:t>Notes</w:t>
            </w:r>
          </w:p>
        </w:tc>
        <w:tc>
          <w:tcPr>
            <w:tcW w:w="1222" w:type="dxa"/>
          </w:tcPr>
          <w:p w:rsidR="004A1F0D" w:rsidRPr="008C3436" w:rsidRDefault="004A1F0D" w:rsidP="000F2E6D">
            <w:pPr>
              <w:jc w:val="center"/>
              <w:rPr>
                <w:b/>
              </w:rPr>
            </w:pPr>
            <w:r w:rsidRPr="008C3436">
              <w:rPr>
                <w:b/>
              </w:rPr>
              <w:t>Reviewed</w:t>
            </w:r>
          </w:p>
        </w:tc>
      </w:tr>
      <w:tr w:rsidR="004A1F0D" w:rsidTr="0055504A">
        <w:tc>
          <w:tcPr>
            <w:tcW w:w="2234" w:type="dxa"/>
          </w:tcPr>
          <w:p w:rsidR="004A1F0D" w:rsidRDefault="004A1F0D" w:rsidP="00C73A1C">
            <w:r w:rsidRPr="00335682">
              <w:t>Analysis Report</w:t>
            </w:r>
          </w:p>
        </w:tc>
        <w:tc>
          <w:tcPr>
            <w:tcW w:w="7092" w:type="dxa"/>
          </w:tcPr>
          <w:p w:rsidR="004A1F0D" w:rsidRDefault="004A1F0D" w:rsidP="000F2E6D">
            <w:r>
              <w:t>Analysis Report has been written and meets the requirements.</w:t>
            </w:r>
          </w:p>
        </w:tc>
        <w:tc>
          <w:tcPr>
            <w:tcW w:w="5842" w:type="dxa"/>
          </w:tcPr>
          <w:p w:rsidR="004A1F0D" w:rsidRDefault="004A1F0D" w:rsidP="00C73A1C"/>
        </w:tc>
        <w:sdt>
          <w:sdtPr>
            <w:id w:val="-209803675"/>
            <w14:checkbox>
              <w14:checked w14:val="1"/>
              <w14:checkedState w14:val="2612" w14:font="MS Gothic"/>
              <w14:uncheckedState w14:val="2610" w14:font="MS Gothic"/>
            </w14:checkbox>
          </w:sdtPr>
          <w:sdtContent>
            <w:tc>
              <w:tcPr>
                <w:tcW w:w="1222" w:type="dxa"/>
              </w:tcPr>
              <w:p w:rsidR="004A1F0D" w:rsidRDefault="000F2E6D" w:rsidP="000F2E6D">
                <w:pPr>
                  <w:jc w:val="center"/>
                </w:pPr>
                <w:r>
                  <w:rPr>
                    <w:rFonts w:ascii="MS Gothic" w:eastAsia="MS Gothic" w:hAnsi="MS Gothic" w:hint="eastAsia"/>
                  </w:rPr>
                  <w:t>☒</w:t>
                </w:r>
              </w:p>
            </w:tc>
          </w:sdtContent>
        </w:sdt>
      </w:tr>
      <w:tr w:rsidR="004A1F0D" w:rsidTr="0055504A">
        <w:tc>
          <w:tcPr>
            <w:tcW w:w="2234" w:type="dxa"/>
          </w:tcPr>
          <w:p w:rsidR="004A1F0D" w:rsidRDefault="004A1F0D" w:rsidP="00C73A1C">
            <w:r w:rsidRPr="00335682">
              <w:t>Meeting Minutes</w:t>
            </w:r>
          </w:p>
        </w:tc>
        <w:tc>
          <w:tcPr>
            <w:tcW w:w="7092" w:type="dxa"/>
          </w:tcPr>
          <w:p w:rsidR="004A1F0D" w:rsidRDefault="004A1F0D" w:rsidP="00C73A1C">
            <w:r>
              <w:t>Meeting minutes have been documented.</w:t>
            </w:r>
          </w:p>
        </w:tc>
        <w:tc>
          <w:tcPr>
            <w:tcW w:w="5842" w:type="dxa"/>
          </w:tcPr>
          <w:p w:rsidR="004A1F0D" w:rsidRDefault="004A1F0D" w:rsidP="00C73A1C"/>
        </w:tc>
        <w:sdt>
          <w:sdtPr>
            <w:id w:val="-1834521528"/>
            <w14:checkbox>
              <w14:checked w14:val="1"/>
              <w14:checkedState w14:val="2612" w14:font="MS Gothic"/>
              <w14:uncheckedState w14:val="2610" w14:font="MS Gothic"/>
            </w14:checkbox>
          </w:sdtPr>
          <w:sdtContent>
            <w:tc>
              <w:tcPr>
                <w:tcW w:w="1222" w:type="dxa"/>
              </w:tcPr>
              <w:p w:rsidR="004A1F0D" w:rsidRDefault="000F2E6D" w:rsidP="000F2E6D">
                <w:pPr>
                  <w:jc w:val="center"/>
                </w:pPr>
                <w:r>
                  <w:rPr>
                    <w:rFonts w:ascii="MS Gothic" w:eastAsia="MS Gothic" w:hAnsi="MS Gothic" w:hint="eastAsia"/>
                  </w:rPr>
                  <w:t>☒</w:t>
                </w:r>
              </w:p>
            </w:tc>
          </w:sdtContent>
        </w:sdt>
      </w:tr>
      <w:tr w:rsidR="004A1F0D" w:rsidTr="0055504A">
        <w:tc>
          <w:tcPr>
            <w:tcW w:w="2234" w:type="dxa"/>
          </w:tcPr>
          <w:p w:rsidR="004A1F0D" w:rsidRDefault="004A1F0D" w:rsidP="00C73A1C">
            <w:r w:rsidRPr="00335682">
              <w:t>Multi-Platform Report</w:t>
            </w:r>
          </w:p>
        </w:tc>
        <w:tc>
          <w:tcPr>
            <w:tcW w:w="7092" w:type="dxa"/>
          </w:tcPr>
          <w:p w:rsidR="004A1F0D" w:rsidRDefault="004A1F0D" w:rsidP="00C73A1C">
            <w:r w:rsidRPr="00335682">
              <w:t>Multi-Platform Report</w:t>
            </w:r>
            <w:r>
              <w:t xml:space="preserve"> has been written and meets the requirements.</w:t>
            </w:r>
          </w:p>
        </w:tc>
        <w:tc>
          <w:tcPr>
            <w:tcW w:w="5842" w:type="dxa"/>
          </w:tcPr>
          <w:p w:rsidR="004A1F0D" w:rsidRDefault="004A1F0D" w:rsidP="00C73A1C"/>
        </w:tc>
        <w:sdt>
          <w:sdtPr>
            <w:id w:val="1521824492"/>
            <w14:checkbox>
              <w14:checked w14:val="1"/>
              <w14:checkedState w14:val="2612" w14:font="MS Gothic"/>
              <w14:uncheckedState w14:val="2610" w14:font="MS Gothic"/>
            </w14:checkbox>
          </w:sdtPr>
          <w:sdtContent>
            <w:tc>
              <w:tcPr>
                <w:tcW w:w="1222" w:type="dxa"/>
              </w:tcPr>
              <w:p w:rsidR="004A1F0D" w:rsidRDefault="000F2E6D" w:rsidP="000F2E6D">
                <w:pPr>
                  <w:jc w:val="center"/>
                </w:pPr>
                <w:r>
                  <w:rPr>
                    <w:rFonts w:ascii="MS Gothic" w:eastAsia="MS Gothic" w:hAnsi="MS Gothic" w:hint="eastAsia"/>
                  </w:rPr>
                  <w:t>☒</w:t>
                </w:r>
              </w:p>
            </w:tc>
          </w:sdtContent>
        </w:sdt>
      </w:tr>
      <w:tr w:rsidR="004A1F0D" w:rsidTr="0055504A">
        <w:tc>
          <w:tcPr>
            <w:tcW w:w="2234" w:type="dxa"/>
          </w:tcPr>
          <w:p w:rsidR="004A1F0D" w:rsidRPr="00335682" w:rsidRDefault="004A1F0D" w:rsidP="00D444A3">
            <w:r w:rsidRPr="00DD318B">
              <w:t>Optimisation Report.</w:t>
            </w:r>
          </w:p>
        </w:tc>
        <w:tc>
          <w:tcPr>
            <w:tcW w:w="7092" w:type="dxa"/>
          </w:tcPr>
          <w:p w:rsidR="004A1F0D" w:rsidRDefault="004A1F0D" w:rsidP="00360B0C">
            <w:r w:rsidRPr="00DD318B">
              <w:t>Optimisation Report</w:t>
            </w:r>
            <w:r w:rsidRPr="00335682">
              <w:t xml:space="preserve"> </w:t>
            </w:r>
            <w:r>
              <w:t>has been written and meets the requirements.</w:t>
            </w:r>
          </w:p>
        </w:tc>
        <w:tc>
          <w:tcPr>
            <w:tcW w:w="5842" w:type="dxa"/>
          </w:tcPr>
          <w:p w:rsidR="004A1F0D" w:rsidRDefault="004A1F0D" w:rsidP="00D444A3"/>
        </w:tc>
        <w:sdt>
          <w:sdtPr>
            <w:id w:val="1489061472"/>
            <w14:checkbox>
              <w14:checked w14:val="1"/>
              <w14:checkedState w14:val="2612" w14:font="MS Gothic"/>
              <w14:uncheckedState w14:val="2610" w14:font="MS Gothic"/>
            </w14:checkbox>
          </w:sdtPr>
          <w:sdtContent>
            <w:tc>
              <w:tcPr>
                <w:tcW w:w="1222" w:type="dxa"/>
              </w:tcPr>
              <w:p w:rsidR="004A1F0D" w:rsidRDefault="000F2E6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Performance Report</w:t>
            </w:r>
          </w:p>
        </w:tc>
        <w:tc>
          <w:tcPr>
            <w:tcW w:w="7092" w:type="dxa"/>
          </w:tcPr>
          <w:p w:rsidR="004A1F0D" w:rsidRDefault="004A1F0D" w:rsidP="00D444A3">
            <w:r>
              <w:t>Performance Report has been written and meets the requirements.</w:t>
            </w:r>
          </w:p>
        </w:tc>
        <w:tc>
          <w:tcPr>
            <w:tcW w:w="5842" w:type="dxa"/>
          </w:tcPr>
          <w:p w:rsidR="004A1F0D" w:rsidRDefault="004A1F0D" w:rsidP="00D444A3"/>
        </w:tc>
        <w:sdt>
          <w:sdtPr>
            <w:id w:val="-849644084"/>
            <w14:checkbox>
              <w14:checked w14:val="1"/>
              <w14:checkedState w14:val="2612" w14:font="MS Gothic"/>
              <w14:uncheckedState w14:val="2610" w14:font="MS Gothic"/>
            </w14:checkbox>
          </w:sdtPr>
          <w:sdtContent>
            <w:tc>
              <w:tcPr>
                <w:tcW w:w="1222" w:type="dxa"/>
              </w:tcPr>
              <w:p w:rsidR="004A1F0D" w:rsidRDefault="000F2E6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Code</w:t>
            </w:r>
          </w:p>
        </w:tc>
        <w:tc>
          <w:tcPr>
            <w:tcW w:w="7092" w:type="dxa"/>
          </w:tcPr>
          <w:p w:rsidR="004A1F0D" w:rsidRDefault="004A1F0D" w:rsidP="00D444A3">
            <w:r w:rsidRPr="00335682">
              <w:t>Software Code</w:t>
            </w:r>
            <w:r>
              <w:t xml:space="preserve"> has been written and meets the requirements.</w:t>
            </w:r>
          </w:p>
          <w:p w:rsidR="004A1F0D" w:rsidRDefault="004A1F0D" w:rsidP="004A1F0D">
            <w:pPr>
              <w:pStyle w:val="ListParagraph"/>
              <w:numPr>
                <w:ilvl w:val="1"/>
                <w:numId w:val="17"/>
              </w:numPr>
            </w:pPr>
            <w:r>
              <w:t xml:space="preserve">Movies can be searched by different search criteria. </w:t>
            </w:r>
          </w:p>
          <w:p w:rsidR="004A1F0D" w:rsidRDefault="004A1F0D" w:rsidP="004A1F0D">
            <w:pPr>
              <w:pStyle w:val="ListParagraph"/>
              <w:numPr>
                <w:ilvl w:val="1"/>
                <w:numId w:val="17"/>
              </w:numPr>
            </w:pPr>
            <w:r>
              <w:t>Subscribe and unsubscribe functionality.</w:t>
            </w:r>
          </w:p>
          <w:p w:rsidR="004A1F0D" w:rsidRDefault="004A1F0D" w:rsidP="004A1F0D">
            <w:pPr>
              <w:pStyle w:val="ListParagraph"/>
              <w:numPr>
                <w:ilvl w:val="1"/>
                <w:numId w:val="17"/>
              </w:numPr>
            </w:pPr>
            <w:r>
              <w:t>Membership portal.</w:t>
            </w:r>
          </w:p>
          <w:p w:rsidR="004A1F0D" w:rsidRDefault="004A1F0D" w:rsidP="004A1F0D">
            <w:pPr>
              <w:pStyle w:val="ListParagraph"/>
              <w:numPr>
                <w:ilvl w:val="1"/>
                <w:numId w:val="17"/>
              </w:numPr>
            </w:pPr>
            <w:r>
              <w:t>Administrative functions.</w:t>
            </w:r>
          </w:p>
          <w:p w:rsidR="004A1F0D" w:rsidRDefault="004A1F0D" w:rsidP="004A1F0D">
            <w:pPr>
              <w:pStyle w:val="ListParagraph"/>
              <w:numPr>
                <w:ilvl w:val="1"/>
                <w:numId w:val="17"/>
              </w:numPr>
            </w:pPr>
            <w:r>
              <w:t>Top 10 movies graph.</w:t>
            </w:r>
          </w:p>
          <w:p w:rsidR="004A1F0D" w:rsidRDefault="004A1F0D" w:rsidP="004A1F0D">
            <w:pPr>
              <w:pStyle w:val="ListParagraph"/>
              <w:numPr>
                <w:ilvl w:val="1"/>
                <w:numId w:val="17"/>
              </w:numPr>
            </w:pPr>
            <w:r>
              <w:t>Like/dislike functionality</w:t>
            </w:r>
            <w:r w:rsidR="00772D1B">
              <w:t xml:space="preserve"> and graph</w:t>
            </w:r>
            <w:r>
              <w:t>.</w:t>
            </w:r>
          </w:p>
          <w:p w:rsidR="004A1F0D" w:rsidRDefault="004A1F0D" w:rsidP="004A1F0D">
            <w:pPr>
              <w:pStyle w:val="ListParagraph"/>
              <w:numPr>
                <w:ilvl w:val="1"/>
                <w:numId w:val="17"/>
              </w:numPr>
            </w:pPr>
            <w:r w:rsidRPr="00F125FF">
              <w:t>Web Content Accessibility Guide (WCAG)</w:t>
            </w:r>
            <w:r>
              <w:t xml:space="preserve"> standards.</w:t>
            </w:r>
          </w:p>
        </w:tc>
        <w:tc>
          <w:tcPr>
            <w:tcW w:w="5842" w:type="dxa"/>
          </w:tcPr>
          <w:p w:rsidR="004A1F0D" w:rsidRDefault="004A1F0D" w:rsidP="00D444A3"/>
        </w:tc>
        <w:tc>
          <w:tcPr>
            <w:tcW w:w="1222" w:type="dxa"/>
          </w:tcPr>
          <w:sdt>
            <w:sdtPr>
              <w:id w:val="1867259116"/>
              <w14:checkbox>
                <w14:checked w14:val="0"/>
                <w14:checkedState w14:val="2612" w14:font="MS Gothic"/>
                <w14:uncheckedState w14:val="2610" w14:font="MS Gothic"/>
              </w14:checkbox>
            </w:sdtPr>
            <w:sdtContent>
              <w:p w:rsidR="004A1F0D" w:rsidRDefault="004A1F0D" w:rsidP="00D444A3">
                <w:pPr>
                  <w:jc w:val="center"/>
                </w:pPr>
                <w:r>
                  <w:rPr>
                    <w:rFonts w:ascii="MS Gothic" w:eastAsia="MS Gothic" w:hAnsi="MS Gothic" w:hint="eastAsia"/>
                  </w:rPr>
                  <w:t>☐</w:t>
                </w:r>
              </w:p>
            </w:sdtContent>
          </w:sdt>
          <w:p w:rsidR="004A1F0D" w:rsidRDefault="004A1F0D" w:rsidP="00D444A3">
            <w:pPr>
              <w:jc w:val="center"/>
            </w:pPr>
          </w:p>
        </w:tc>
      </w:tr>
      <w:tr w:rsidR="004A1F0D" w:rsidTr="0055504A">
        <w:tc>
          <w:tcPr>
            <w:tcW w:w="2234" w:type="dxa"/>
          </w:tcPr>
          <w:p w:rsidR="004A1F0D" w:rsidRDefault="004A1F0D" w:rsidP="00D444A3">
            <w:r w:rsidRPr="00335682">
              <w:t>Software Development Master Document</w:t>
            </w:r>
          </w:p>
        </w:tc>
        <w:tc>
          <w:tcPr>
            <w:tcW w:w="7092" w:type="dxa"/>
          </w:tcPr>
          <w:p w:rsidR="004A1F0D" w:rsidRDefault="004A1F0D" w:rsidP="00D444A3">
            <w:r w:rsidRPr="00335682">
              <w:t>Software Development Master Document</w:t>
            </w:r>
            <w:r>
              <w:t xml:space="preserve"> has been written and formatted correctly.</w:t>
            </w:r>
          </w:p>
        </w:tc>
        <w:tc>
          <w:tcPr>
            <w:tcW w:w="5842" w:type="dxa"/>
          </w:tcPr>
          <w:p w:rsidR="004A1F0D" w:rsidRDefault="004A1F0D" w:rsidP="00D444A3"/>
        </w:tc>
        <w:sdt>
          <w:sdtPr>
            <w:id w:val="-527959989"/>
            <w14:checkbox>
              <w14:checked w14:val="1"/>
              <w14:checkedState w14:val="2612" w14:font="MS Gothic"/>
              <w14:uncheckedState w14:val="2610" w14:font="MS Gothic"/>
            </w14:checkbox>
          </w:sdtPr>
          <w:sdtContent>
            <w:tc>
              <w:tcPr>
                <w:tcW w:w="1222" w:type="dxa"/>
              </w:tcPr>
              <w:p w:rsidR="004A1F0D" w:rsidRDefault="000F2E6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Requirements Specification</w:t>
            </w:r>
          </w:p>
        </w:tc>
        <w:tc>
          <w:tcPr>
            <w:tcW w:w="7092" w:type="dxa"/>
          </w:tcPr>
          <w:p w:rsidR="004A1F0D" w:rsidRDefault="004A1F0D" w:rsidP="00D444A3">
            <w:r w:rsidRPr="00335682">
              <w:t>Software Requirements Specification</w:t>
            </w:r>
            <w:r>
              <w:t xml:space="preserve"> has been written and formatted correctly.</w:t>
            </w:r>
          </w:p>
        </w:tc>
        <w:tc>
          <w:tcPr>
            <w:tcW w:w="5842" w:type="dxa"/>
          </w:tcPr>
          <w:p w:rsidR="004A1F0D" w:rsidRDefault="004A1F0D" w:rsidP="00D444A3"/>
        </w:tc>
        <w:sdt>
          <w:sdtPr>
            <w:id w:val="1188721190"/>
            <w14:checkbox>
              <w14:checked w14:val="1"/>
              <w14:checkedState w14:val="2612" w14:font="MS Gothic"/>
              <w14:uncheckedState w14:val="2610" w14:font="MS Gothic"/>
            </w14:checkbox>
          </w:sdtPr>
          <w:sdtContent>
            <w:tc>
              <w:tcPr>
                <w:tcW w:w="1222" w:type="dxa"/>
              </w:tcPr>
              <w:p w:rsidR="004A1F0D" w:rsidRDefault="000F2E6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Review Plan</w:t>
            </w:r>
          </w:p>
        </w:tc>
        <w:tc>
          <w:tcPr>
            <w:tcW w:w="7092" w:type="dxa"/>
          </w:tcPr>
          <w:p w:rsidR="004A1F0D" w:rsidRDefault="004A1F0D" w:rsidP="00D444A3">
            <w:r w:rsidRPr="00335682">
              <w:t>Software Review Plan</w:t>
            </w:r>
            <w:r>
              <w:t xml:space="preserve"> has been written and meets the requirements.</w:t>
            </w:r>
          </w:p>
        </w:tc>
        <w:tc>
          <w:tcPr>
            <w:tcW w:w="5842" w:type="dxa"/>
          </w:tcPr>
          <w:p w:rsidR="004A1F0D" w:rsidRDefault="004A1F0D" w:rsidP="00D444A3"/>
        </w:tc>
        <w:sdt>
          <w:sdtPr>
            <w:id w:val="1759334567"/>
            <w14:checkbox>
              <w14:checked w14:val="1"/>
              <w14:checkedState w14:val="2612" w14:font="MS Gothic"/>
              <w14:uncheckedState w14:val="2610" w14:font="MS Gothic"/>
            </w14:checkbox>
          </w:sdtPr>
          <w:sdtContent>
            <w:tc>
              <w:tcPr>
                <w:tcW w:w="1222" w:type="dxa"/>
              </w:tcPr>
              <w:p w:rsidR="004A1F0D" w:rsidRDefault="000F2E6D" w:rsidP="00D444A3">
                <w:pPr>
                  <w:jc w:val="center"/>
                </w:pPr>
                <w:r>
                  <w:rPr>
                    <w:rFonts w:ascii="MS Gothic" w:eastAsia="MS Gothic" w:hAnsi="MS Gothic" w:hint="eastAsia"/>
                  </w:rPr>
                  <w:t>☒</w:t>
                </w:r>
              </w:p>
            </w:tc>
          </w:sdtContent>
        </w:sdt>
      </w:tr>
      <w:tr w:rsidR="004A1F0D" w:rsidTr="0055504A">
        <w:tc>
          <w:tcPr>
            <w:tcW w:w="2234" w:type="dxa"/>
          </w:tcPr>
          <w:p w:rsidR="004A1F0D" w:rsidRDefault="004A1F0D" w:rsidP="00D444A3">
            <w:r w:rsidRPr="00335682">
              <w:t>Software Testing Plan</w:t>
            </w:r>
          </w:p>
        </w:tc>
        <w:tc>
          <w:tcPr>
            <w:tcW w:w="7092" w:type="dxa"/>
          </w:tcPr>
          <w:p w:rsidR="004A1F0D" w:rsidRDefault="004A1F0D" w:rsidP="00D444A3">
            <w:r w:rsidRPr="00335682">
              <w:t>Software Testing Plan</w:t>
            </w:r>
            <w:r>
              <w:t xml:space="preserve"> has been written and meets the requirements.</w:t>
            </w:r>
          </w:p>
        </w:tc>
        <w:tc>
          <w:tcPr>
            <w:tcW w:w="5842" w:type="dxa"/>
          </w:tcPr>
          <w:p w:rsidR="004A1F0D" w:rsidRDefault="004A1F0D" w:rsidP="00D444A3"/>
        </w:tc>
        <w:sdt>
          <w:sdtPr>
            <w:id w:val="1899169060"/>
            <w14:checkbox>
              <w14:checked w14:val="1"/>
              <w14:checkedState w14:val="2612" w14:font="MS Gothic"/>
              <w14:uncheckedState w14:val="2610" w14:font="MS Gothic"/>
            </w14:checkbox>
          </w:sdtPr>
          <w:sdtContent>
            <w:tc>
              <w:tcPr>
                <w:tcW w:w="1222" w:type="dxa"/>
              </w:tcPr>
              <w:p w:rsidR="004A1F0D" w:rsidRDefault="000F2E6D" w:rsidP="00D444A3">
                <w:pPr>
                  <w:jc w:val="center"/>
                </w:pPr>
                <w:r>
                  <w:rPr>
                    <w:rFonts w:ascii="MS Gothic" w:eastAsia="MS Gothic" w:hAnsi="MS Gothic" w:hint="eastAsia"/>
                  </w:rPr>
                  <w:t>☒</w:t>
                </w:r>
              </w:p>
            </w:tc>
          </w:sdtContent>
        </w:sdt>
      </w:tr>
      <w:tr w:rsidR="004A1F0D" w:rsidTr="0055504A">
        <w:tc>
          <w:tcPr>
            <w:tcW w:w="2234" w:type="dxa"/>
          </w:tcPr>
          <w:p w:rsidR="004A1F0D" w:rsidRPr="00335682" w:rsidRDefault="004A1F0D" w:rsidP="00D444A3">
            <w:r w:rsidRPr="00335682">
              <w:t>Source Control Snapshot</w:t>
            </w:r>
          </w:p>
        </w:tc>
        <w:tc>
          <w:tcPr>
            <w:tcW w:w="7092" w:type="dxa"/>
          </w:tcPr>
          <w:p w:rsidR="004A1F0D" w:rsidRDefault="004A1F0D" w:rsidP="00D444A3">
            <w:r w:rsidRPr="00335682">
              <w:t>Source Control Snapshot</w:t>
            </w:r>
            <w:r>
              <w:t xml:space="preserve"> has been written and meets the requirements.</w:t>
            </w:r>
          </w:p>
        </w:tc>
        <w:tc>
          <w:tcPr>
            <w:tcW w:w="5842" w:type="dxa"/>
          </w:tcPr>
          <w:p w:rsidR="004A1F0D" w:rsidRDefault="004A1F0D" w:rsidP="00D444A3"/>
        </w:tc>
        <w:sdt>
          <w:sdtPr>
            <w:id w:val="816995896"/>
            <w14:checkbox>
              <w14:checked w14:val="1"/>
              <w14:checkedState w14:val="2612" w14:font="MS Gothic"/>
              <w14:uncheckedState w14:val="2610" w14:font="MS Gothic"/>
            </w14:checkbox>
          </w:sdtPr>
          <w:sdtContent>
            <w:tc>
              <w:tcPr>
                <w:tcW w:w="1222" w:type="dxa"/>
              </w:tcPr>
              <w:p w:rsidR="004A1F0D" w:rsidRDefault="000F2E6D" w:rsidP="00D444A3">
                <w:pPr>
                  <w:jc w:val="center"/>
                </w:pPr>
                <w:r>
                  <w:rPr>
                    <w:rFonts w:ascii="MS Gothic" w:eastAsia="MS Gothic" w:hAnsi="MS Gothic" w:hint="eastAsia"/>
                  </w:rPr>
                  <w:t>☒</w:t>
                </w:r>
              </w:p>
            </w:tc>
          </w:sdtContent>
        </w:sdt>
      </w:tr>
      <w:tr w:rsidR="004A1F0D" w:rsidTr="0055504A">
        <w:tc>
          <w:tcPr>
            <w:tcW w:w="2234" w:type="dxa"/>
          </w:tcPr>
          <w:p w:rsidR="004A1F0D" w:rsidRPr="00360B0C" w:rsidRDefault="004A1F0D" w:rsidP="00360B0C">
            <w:r w:rsidRPr="00360B0C">
              <w:t>Project Plan.</w:t>
            </w:r>
          </w:p>
        </w:tc>
        <w:tc>
          <w:tcPr>
            <w:tcW w:w="7092" w:type="dxa"/>
          </w:tcPr>
          <w:p w:rsidR="004A1F0D" w:rsidRPr="00335682" w:rsidRDefault="004A1F0D" w:rsidP="00D444A3">
            <w:r w:rsidRPr="00360B0C">
              <w:t>Project P</w:t>
            </w:r>
            <w:r>
              <w:t>lan</w:t>
            </w:r>
            <w:r w:rsidRPr="00335682">
              <w:t xml:space="preserve"> </w:t>
            </w:r>
            <w:r>
              <w:t>has been written and meets the requirements.</w:t>
            </w:r>
          </w:p>
        </w:tc>
        <w:tc>
          <w:tcPr>
            <w:tcW w:w="5842" w:type="dxa"/>
          </w:tcPr>
          <w:p w:rsidR="004A1F0D" w:rsidRDefault="004A1F0D" w:rsidP="00D444A3"/>
        </w:tc>
        <w:sdt>
          <w:sdtPr>
            <w:id w:val="-839009111"/>
            <w14:checkbox>
              <w14:checked w14:val="1"/>
              <w14:checkedState w14:val="2612" w14:font="MS Gothic"/>
              <w14:uncheckedState w14:val="2610" w14:font="MS Gothic"/>
            </w14:checkbox>
          </w:sdtPr>
          <w:sdtContent>
            <w:tc>
              <w:tcPr>
                <w:tcW w:w="1222" w:type="dxa"/>
              </w:tcPr>
              <w:p w:rsidR="004A1F0D" w:rsidRDefault="000F2E6D" w:rsidP="00D444A3">
                <w:pPr>
                  <w:jc w:val="center"/>
                </w:pPr>
                <w:r>
                  <w:rPr>
                    <w:rFonts w:ascii="MS Gothic" w:eastAsia="MS Gothic" w:hAnsi="MS Gothic" w:hint="eastAsia"/>
                  </w:rPr>
                  <w:t>☒</w:t>
                </w:r>
              </w:p>
            </w:tc>
          </w:sdtContent>
        </w:sdt>
      </w:tr>
    </w:tbl>
    <w:p w:rsidR="003A254B" w:rsidRDefault="003A254B" w:rsidP="00C73A1C">
      <w:pPr>
        <w:sectPr w:rsidR="003A254B" w:rsidSect="00CE7A8F">
          <w:pgSz w:w="16838" w:h="11906" w:orient="landscape"/>
          <w:pgMar w:top="1440" w:right="1440" w:bottom="1440" w:left="1440" w:header="708" w:footer="708" w:gutter="0"/>
          <w:cols w:space="708"/>
          <w:docGrid w:linePitch="360"/>
        </w:sectPr>
      </w:pPr>
    </w:p>
    <w:p w:rsidR="003A254B" w:rsidRDefault="003A254B" w:rsidP="003A254B">
      <w:pPr>
        <w:pStyle w:val="Heading2"/>
      </w:pPr>
      <w:r>
        <w:lastRenderedPageBreak/>
        <w:t xml:space="preserve">How the team ensured the development quality of the software during the three sprints (test plans, </w:t>
      </w:r>
      <w:proofErr w:type="spellStart"/>
      <w:r>
        <w:t>etc</w:t>
      </w:r>
      <w:proofErr w:type="spellEnd"/>
      <w:r>
        <w:t>).</w:t>
      </w:r>
    </w:p>
    <w:p w:rsidR="003A254B" w:rsidRDefault="003A254B" w:rsidP="003A254B">
      <w:r>
        <w:t xml:space="preserve">The quality of the software was ensure by the use of team meetings which helped plan and decide which roles and tasks each team member had to completed, testing plans for each sprint which ensure the implemented features worked correctly, writing of reports which ensure that the requirements and the usages of the software were clearly defined. </w:t>
      </w:r>
    </w:p>
    <w:p w:rsidR="00846FED" w:rsidRDefault="003A254B" w:rsidP="003A254B">
      <w:pPr>
        <w:pStyle w:val="Heading2"/>
      </w:pPr>
      <w:r>
        <w:t>What processes were utilised to ensure adequate control of the quality of the development process.</w:t>
      </w:r>
    </w:p>
    <w:p w:rsidR="00846FED" w:rsidRDefault="009E2212" w:rsidP="00846FED">
      <w:r>
        <w:t>The CITE QM processes were implemented throughout the development of the project. These processes included but were not limited to:</w:t>
      </w:r>
    </w:p>
    <w:p w:rsidR="009E2212" w:rsidRDefault="009E2212" w:rsidP="009E2212">
      <w:pPr>
        <w:pStyle w:val="ListParagraph"/>
        <w:numPr>
          <w:ilvl w:val="0"/>
          <w:numId w:val="12"/>
        </w:numPr>
      </w:pPr>
      <w:r>
        <w:t>Quality Planning – Planning and documentation that follow industry accepted standards, regulations, procedures, guidelines and tools to be implemented during the project life cycle</w:t>
      </w:r>
    </w:p>
    <w:p w:rsidR="009E2212" w:rsidRDefault="009E2212" w:rsidP="009E2212">
      <w:pPr>
        <w:pStyle w:val="ListParagraph"/>
        <w:numPr>
          <w:ilvl w:val="0"/>
          <w:numId w:val="12"/>
        </w:numPr>
      </w:pPr>
      <w:r>
        <w:t>Quality Assurance – Evaluation processes will be used to ensure that all the product complies with client requirements</w:t>
      </w:r>
    </w:p>
    <w:p w:rsidR="009E2212" w:rsidRDefault="009E2212" w:rsidP="009E2212">
      <w:pPr>
        <w:pStyle w:val="ListParagraph"/>
        <w:numPr>
          <w:ilvl w:val="0"/>
          <w:numId w:val="12"/>
        </w:numPr>
      </w:pPr>
      <w:r>
        <w:t>Quality Control – Performance measurement practices are employed to identify faults and bugs during construction and build phases to ensure that all iterations are of a satisfactory standard upon demonstration</w:t>
      </w:r>
    </w:p>
    <w:p w:rsidR="009E2212" w:rsidRDefault="009E2212" w:rsidP="009E2212">
      <w:pPr>
        <w:pStyle w:val="ListParagraph"/>
        <w:numPr>
          <w:ilvl w:val="0"/>
          <w:numId w:val="12"/>
        </w:numPr>
      </w:pPr>
      <w:r>
        <w:t>Initiation and Planning – The Movie Database application will be provided with all accompanying documentation that meet industry acceptable standards</w:t>
      </w:r>
    </w:p>
    <w:p w:rsidR="009E2212" w:rsidRDefault="009E2212" w:rsidP="009E2212">
      <w:pPr>
        <w:pStyle w:val="ListParagraph"/>
        <w:numPr>
          <w:ilvl w:val="0"/>
          <w:numId w:val="12"/>
        </w:numPr>
      </w:pPr>
      <w:r>
        <w:t>First Review – All deliverables will be tested accordingly to the Software Development Testing Plan</w:t>
      </w:r>
    </w:p>
    <w:p w:rsidR="009E2212" w:rsidRDefault="009E2212" w:rsidP="009E2212">
      <w:pPr>
        <w:pStyle w:val="ListParagraph"/>
        <w:numPr>
          <w:ilvl w:val="0"/>
          <w:numId w:val="12"/>
        </w:numPr>
      </w:pPr>
      <w:r>
        <w:t>Iteration Audits – Tests will be performed on Iterative builds to ensure that all requirements are met without fault when demonstrated at the end of each sprint</w:t>
      </w:r>
    </w:p>
    <w:p w:rsidR="009E2212" w:rsidRPr="00846FED" w:rsidRDefault="009E2212" w:rsidP="000F2E6D">
      <w:pPr>
        <w:pStyle w:val="ListParagraph"/>
        <w:numPr>
          <w:ilvl w:val="0"/>
          <w:numId w:val="12"/>
        </w:numPr>
      </w:pPr>
      <w:r>
        <w:t>Verification and Validation – Verification testing practices will be implemented throughout each sprint to ensure a high-quality product is delivered. Validation testing practices will ensure that the product comprehensively complies with all end user and client requirements.</w:t>
      </w:r>
    </w:p>
    <w:p w:rsidR="003A254B" w:rsidRDefault="003A254B" w:rsidP="003A254B">
      <w:pPr>
        <w:pStyle w:val="Heading2"/>
      </w:pPr>
      <w:r>
        <w:t>Describe the code testing process.</w:t>
      </w:r>
    </w:p>
    <w:p w:rsidR="003A254B" w:rsidRDefault="00846FED" w:rsidP="003A254B">
      <w:r>
        <w:t>During each sprint a testing plan was written and completed which helped to verify the features being implemented worked correctly. If a feature was found to not be working as intended it was reviewed, re-coded and re-tested.</w:t>
      </w:r>
    </w:p>
    <w:p w:rsidR="00846FED" w:rsidRDefault="00846FED" w:rsidP="003A254B">
      <w:r>
        <w:t>After the software was fully developed the testing plan was ran through again verifying all components and features worked correctly.</w:t>
      </w:r>
    </w:p>
    <w:p w:rsidR="00846FED" w:rsidRPr="003A254B" w:rsidRDefault="00846FED" w:rsidP="003A254B">
      <w:r>
        <w:t>Finally a Software Review Plan was written and completed to verify that all require features had been included in the final product.</w:t>
      </w:r>
    </w:p>
    <w:p w:rsidR="003A254B" w:rsidRDefault="003A254B" w:rsidP="003A254B">
      <w:pPr>
        <w:pStyle w:val="Heading2"/>
      </w:pPr>
      <w:r>
        <w:t>How can the software be supported for future modification and refinements (comments, code documentation, development plans).</w:t>
      </w:r>
    </w:p>
    <w:p w:rsidR="003A254B" w:rsidRDefault="002E16A9" w:rsidP="003A254B">
      <w:r>
        <w:t>Th</w:t>
      </w:r>
      <w:r w:rsidR="00E6022B">
        <w:t xml:space="preserve">e software can </w:t>
      </w:r>
      <w:r w:rsidR="007D33EF">
        <w:t>be supported in the future by further comments through the code, creating a code documentation which explains each page and/file thoroughly and clearly, further code formatting and review.</w:t>
      </w:r>
    </w:p>
    <w:p w:rsidR="00FF49AC" w:rsidRDefault="00FF49AC" w:rsidP="003A254B">
      <w:r>
        <w:t>All previous versions of the code are store within GitHub making it easier for historical code lookup.</w:t>
      </w:r>
    </w:p>
    <w:p w:rsidR="00FF49AC" w:rsidRDefault="00FF49AC" w:rsidP="003A254B">
      <w:r>
        <w:t>Further development plans could include</w:t>
      </w:r>
    </w:p>
    <w:p w:rsidR="00FF49AC" w:rsidRDefault="00D95D25" w:rsidP="00FF49AC">
      <w:pPr>
        <w:pStyle w:val="ListParagraph"/>
        <w:numPr>
          <w:ilvl w:val="0"/>
          <w:numId w:val="19"/>
        </w:numPr>
      </w:pPr>
      <w:r>
        <w:lastRenderedPageBreak/>
        <w:t>Updated</w:t>
      </w:r>
      <w:r w:rsidR="00FF49AC">
        <w:t xml:space="preserve"> subscribe and unsubscribe function which allows the user to select which subscription they want to unsubscribe from.</w:t>
      </w:r>
    </w:p>
    <w:p w:rsidR="00FF49AC" w:rsidRDefault="00D95D25" w:rsidP="00FF49AC">
      <w:pPr>
        <w:pStyle w:val="ListParagraph"/>
        <w:numPr>
          <w:ilvl w:val="0"/>
          <w:numId w:val="19"/>
        </w:numPr>
      </w:pPr>
      <w:r>
        <w:t>Updated</w:t>
      </w:r>
      <w:r w:rsidR="00FF49AC">
        <w:t xml:space="preserve"> like and dislike GUI and graph graphic.</w:t>
      </w:r>
    </w:p>
    <w:p w:rsidR="00FF49AC" w:rsidRDefault="006A64AC" w:rsidP="00FF49AC">
      <w:pPr>
        <w:pStyle w:val="ListParagraph"/>
        <w:numPr>
          <w:ilvl w:val="0"/>
          <w:numId w:val="19"/>
        </w:numPr>
      </w:pPr>
      <w:r>
        <w:t>Wildcard searching which would allow for non-exact searching.</w:t>
      </w:r>
    </w:p>
    <w:p w:rsidR="00D95D25" w:rsidRDefault="00D95D25" w:rsidP="00FF49AC">
      <w:pPr>
        <w:pStyle w:val="ListParagraph"/>
        <w:numPr>
          <w:ilvl w:val="0"/>
          <w:numId w:val="19"/>
        </w:numPr>
      </w:pPr>
      <w:r>
        <w:t>Updated user creation function which allows users to create their own account.</w:t>
      </w:r>
    </w:p>
    <w:p w:rsidR="000072ED" w:rsidRDefault="003E54D1" w:rsidP="004F6CBF">
      <w:pPr>
        <w:pStyle w:val="ListParagraph"/>
        <w:numPr>
          <w:ilvl w:val="0"/>
          <w:numId w:val="19"/>
        </w:numPr>
      </w:pPr>
      <w:r>
        <w:t>More administrator functionality</w:t>
      </w:r>
    </w:p>
    <w:p w:rsidR="004A1F0D" w:rsidRDefault="003A254B" w:rsidP="003A254B">
      <w:pPr>
        <w:pStyle w:val="Heading2"/>
      </w:pPr>
      <w:bookmarkStart w:id="4" w:name="_GoBack"/>
      <w:bookmarkEnd w:id="4"/>
      <w:r>
        <w:t>Provide a mapping of the user requirement to the final software product (did you meet the clients expectations and requirements).</w:t>
      </w:r>
    </w:p>
    <w:p w:rsidR="0047597B" w:rsidRDefault="0047597B" w:rsidP="00D17153">
      <w:pPr>
        <w:pStyle w:val="Heading3"/>
      </w:pPr>
      <w:r>
        <w:t>Movies can be searche</w:t>
      </w:r>
      <w:r w:rsidR="00D17153">
        <w:t>d by different search criteria.</w:t>
      </w:r>
    </w:p>
    <w:p w:rsidR="00B35C1B" w:rsidRDefault="00D17153" w:rsidP="00D17153">
      <w:r>
        <w:t>Movies can be search by di</w:t>
      </w:r>
      <w:r w:rsidR="00B35C1B">
        <w:t>fferent search criteria such as</w:t>
      </w:r>
    </w:p>
    <w:p w:rsidR="00B35C1B" w:rsidRDefault="00D17153" w:rsidP="00D17153">
      <w:pPr>
        <w:pStyle w:val="ListParagraph"/>
        <w:numPr>
          <w:ilvl w:val="0"/>
          <w:numId w:val="20"/>
        </w:numPr>
      </w:pPr>
      <w:r>
        <w:t xml:space="preserve">Genre (Comedy or </w:t>
      </w:r>
      <w:proofErr w:type="spellStart"/>
      <w:r>
        <w:t>SciFi</w:t>
      </w:r>
      <w:proofErr w:type="spellEnd"/>
      <w:r>
        <w:t>) with Rating (PG) in 1995</w:t>
      </w:r>
    </w:p>
    <w:p w:rsidR="00B35C1B" w:rsidRDefault="00D17153" w:rsidP="00D17153">
      <w:pPr>
        <w:pStyle w:val="ListParagraph"/>
        <w:numPr>
          <w:ilvl w:val="0"/>
          <w:numId w:val="20"/>
        </w:numPr>
      </w:pPr>
      <w:r>
        <w:t>Title with Genre</w:t>
      </w:r>
    </w:p>
    <w:p w:rsidR="00D17153" w:rsidRPr="00D17153" w:rsidRDefault="00D17153" w:rsidP="00D17153">
      <w:pPr>
        <w:pStyle w:val="ListParagraph"/>
        <w:numPr>
          <w:ilvl w:val="0"/>
          <w:numId w:val="20"/>
        </w:numPr>
      </w:pPr>
      <w:r>
        <w:t>Title only</w:t>
      </w:r>
    </w:p>
    <w:p w:rsidR="0047597B" w:rsidRDefault="0047597B" w:rsidP="00D17153">
      <w:pPr>
        <w:pStyle w:val="Heading3"/>
      </w:pPr>
      <w:r>
        <w:t>Subscribe and unsubscribe functionality.</w:t>
      </w:r>
    </w:p>
    <w:p w:rsidR="00531C2E" w:rsidRDefault="00531C2E" w:rsidP="00531C2E">
      <w:r>
        <w:t>Users can subscribe by using an email address and their full name.</w:t>
      </w:r>
    </w:p>
    <w:p w:rsidR="002D6FEE" w:rsidRDefault="002D6FEE" w:rsidP="00531C2E">
      <w:r>
        <w:t>Users can unsubscribe by entering an email address</w:t>
      </w:r>
    </w:p>
    <w:p w:rsidR="00531C2E" w:rsidRPr="00531C2E" w:rsidRDefault="002D6FEE" w:rsidP="00531C2E">
      <w:r>
        <w:t>The administrator then needs to run the unsubscribe clean-up which removes all users who have opted to unsubscribe.</w:t>
      </w:r>
    </w:p>
    <w:p w:rsidR="0047597B" w:rsidRDefault="0047597B" w:rsidP="00D17153">
      <w:pPr>
        <w:pStyle w:val="Heading3"/>
      </w:pPr>
      <w:r>
        <w:t>Membership portal.</w:t>
      </w:r>
    </w:p>
    <w:p w:rsidR="00B319F4" w:rsidRPr="00B319F4" w:rsidRDefault="00B319F4" w:rsidP="00B319F4">
      <w:r>
        <w:t>User account can be created by the administrator</w:t>
      </w:r>
      <w:r w:rsidR="00B22FED">
        <w:t xml:space="preserve"> which allows a user to login and use the sites features such as searching for a movie, liking or disliking a movie, etc.</w:t>
      </w:r>
    </w:p>
    <w:p w:rsidR="0047597B" w:rsidRDefault="0047597B" w:rsidP="00D17153">
      <w:pPr>
        <w:pStyle w:val="Heading3"/>
      </w:pPr>
      <w:r>
        <w:t>Administrative functions.</w:t>
      </w:r>
    </w:p>
    <w:p w:rsidR="001C3223" w:rsidRDefault="001C3223" w:rsidP="001C3223">
      <w:r>
        <w:t>Administrators can:</w:t>
      </w:r>
    </w:p>
    <w:p w:rsidR="00417334" w:rsidRDefault="00417334" w:rsidP="001C3223">
      <w:pPr>
        <w:pStyle w:val="ListParagraph"/>
        <w:numPr>
          <w:ilvl w:val="0"/>
          <w:numId w:val="21"/>
        </w:numPr>
      </w:pPr>
      <w:r>
        <w:t>Login with an administrator account.</w:t>
      </w:r>
    </w:p>
    <w:p w:rsidR="001C3223" w:rsidRDefault="001C3223" w:rsidP="001C3223">
      <w:pPr>
        <w:pStyle w:val="ListParagraph"/>
        <w:numPr>
          <w:ilvl w:val="0"/>
          <w:numId w:val="21"/>
        </w:numPr>
      </w:pPr>
      <w:r>
        <w:t>View the user which have opted to unsubscribe.</w:t>
      </w:r>
    </w:p>
    <w:p w:rsidR="00417334" w:rsidRPr="001C3223" w:rsidRDefault="001C3223" w:rsidP="00417334">
      <w:pPr>
        <w:pStyle w:val="ListParagraph"/>
        <w:numPr>
          <w:ilvl w:val="0"/>
          <w:numId w:val="21"/>
        </w:numPr>
      </w:pPr>
      <w:r>
        <w:t>Clean-up the users which have opted to unsubscribe</w:t>
      </w:r>
      <w:r w:rsidR="004E5460">
        <w:t>.</w:t>
      </w:r>
    </w:p>
    <w:p w:rsidR="0047597B" w:rsidRDefault="0047597B" w:rsidP="00D17153">
      <w:pPr>
        <w:pStyle w:val="Heading3"/>
      </w:pPr>
      <w:r>
        <w:t>Top 10 movies graph.</w:t>
      </w:r>
    </w:p>
    <w:p w:rsidR="00102B76" w:rsidRPr="00102B76" w:rsidRDefault="00102B76" w:rsidP="00102B76">
      <w:r>
        <w:t>A top 10 movies graph can be displayed which the movies ID and how many searches there have been for it.</w:t>
      </w:r>
    </w:p>
    <w:p w:rsidR="0047597B" w:rsidRDefault="0047597B" w:rsidP="00D17153">
      <w:pPr>
        <w:pStyle w:val="Heading3"/>
      </w:pPr>
      <w:r>
        <w:t>Like/dislike functionality</w:t>
      </w:r>
      <w:r w:rsidR="004C44CA">
        <w:t xml:space="preserve"> and graph</w:t>
      </w:r>
      <w:r>
        <w:t>.</w:t>
      </w:r>
    </w:p>
    <w:p w:rsidR="00AE23ED" w:rsidRPr="00AE23ED" w:rsidRDefault="00AE23ED" w:rsidP="00AE23ED">
      <w:r>
        <w:t>Users can enter a movie title and either like or dislike the movie which will then show a graph which shows the like to dislike ration in a pie graph.</w:t>
      </w:r>
    </w:p>
    <w:p w:rsidR="003A254B" w:rsidRDefault="0047597B" w:rsidP="00D17153">
      <w:pPr>
        <w:pStyle w:val="Heading3"/>
      </w:pPr>
      <w:r w:rsidRPr="00F125FF">
        <w:t>Web Content Accessibility Guide (WCAG)</w:t>
      </w:r>
      <w:r>
        <w:t xml:space="preserve"> standards.</w:t>
      </w:r>
    </w:p>
    <w:p w:rsidR="00A27827" w:rsidRDefault="00A27827" w:rsidP="00A27827">
      <w:r w:rsidRPr="00A27827">
        <w:t>Web Content Acces</w:t>
      </w:r>
      <w:r>
        <w:t>sibility Guide (WCAG) standards have been introduced and included in the product.</w:t>
      </w:r>
    </w:p>
    <w:p w:rsidR="00A27827" w:rsidRDefault="00FC19E2" w:rsidP="00A27827">
      <w:r>
        <w:t>Usage of colour and a</w:t>
      </w:r>
      <w:r w:rsidR="00A27827">
        <w:t xml:space="preserve"> colour theme</w:t>
      </w:r>
      <w:r>
        <w:t xml:space="preserve"> has been implemented to stop the clashing of colours such as red and blue.</w:t>
      </w:r>
    </w:p>
    <w:p w:rsidR="00FC19E2" w:rsidRDefault="000F2E6D" w:rsidP="00A27827">
      <w:hyperlink r:id="rId12" w:history="1">
        <w:r w:rsidR="00FC19E2">
          <w:rPr>
            <w:rStyle w:val="Hyperlink"/>
          </w:rPr>
          <w:t>https://www.w3.org/TR/UNDERSTANDING-WCAG20/visual-audio-contrast-without-color.html</w:t>
        </w:r>
      </w:hyperlink>
    </w:p>
    <w:p w:rsidR="00FC19E2" w:rsidRDefault="00FC19E2" w:rsidP="00FC19E2">
      <w:r>
        <w:lastRenderedPageBreak/>
        <w:t>G196: Using a text alternative on one item within a group of images that describes all items in the group</w:t>
      </w:r>
    </w:p>
    <w:p w:rsidR="00FC19E2" w:rsidRDefault="000F2E6D" w:rsidP="00FC19E2">
      <w:hyperlink r:id="rId13" w:history="1">
        <w:r w:rsidR="003B427A" w:rsidRPr="007D6C32">
          <w:rPr>
            <w:rStyle w:val="Hyperlink"/>
          </w:rPr>
          <w:t>https://www.w3.org/WAI/WCAG21/Techniques/general/G196.html</w:t>
        </w:r>
      </w:hyperlink>
      <w:r w:rsidR="003B427A">
        <w:t xml:space="preserve"> </w:t>
      </w:r>
    </w:p>
    <w:p w:rsidR="00FC19E2" w:rsidRPr="00A27827" w:rsidRDefault="003B427A" w:rsidP="00FC19E2">
      <w:r>
        <w:t xml:space="preserve">Text alternatives (alt tags such as </w:t>
      </w:r>
      <w:r w:rsidR="00A42937" w:rsidRPr="00A42937">
        <w:rPr>
          <w:i/>
        </w:rPr>
        <w:t>a</w:t>
      </w:r>
      <w:r w:rsidRPr="00A42937">
        <w:rPr>
          <w:i/>
        </w:rPr>
        <w:t>lt="3 out of 5 stars"</w:t>
      </w:r>
      <w:r>
        <w:t>) have been used to make the site usable by screen readers.</w:t>
      </w:r>
    </w:p>
    <w:p w:rsidR="003A254B" w:rsidRDefault="003A254B" w:rsidP="00C73A1C"/>
    <w:p w:rsidR="003A254B" w:rsidRDefault="003A254B" w:rsidP="00C73A1C">
      <w:pPr>
        <w:sectPr w:rsidR="003A254B" w:rsidSect="0047597B">
          <w:pgSz w:w="11906" w:h="16838"/>
          <w:pgMar w:top="1440" w:right="1440" w:bottom="1440" w:left="1440" w:header="708" w:footer="708" w:gutter="0"/>
          <w:cols w:space="708"/>
          <w:docGrid w:linePitch="360"/>
        </w:sectPr>
      </w:pPr>
    </w:p>
    <w:p w:rsidR="00C73A1C" w:rsidRPr="00C73A1C" w:rsidRDefault="00C73A1C" w:rsidP="00C73A1C"/>
    <w:sectPr w:rsidR="00C73A1C" w:rsidRPr="00C73A1C" w:rsidSect="00CE7A8F">
      <w:headerReference w:type="default" r:id="rId14"/>
      <w:footerReference w:type="default" r:id="rId15"/>
      <w:headerReference w:type="first" r:id="rId16"/>
      <w:footerReference w:type="first" r:id="rId1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744" w:rsidRDefault="00A24744" w:rsidP="00EF4A94">
      <w:pPr>
        <w:spacing w:after="0" w:line="240" w:lineRule="auto"/>
      </w:pPr>
      <w:r>
        <w:separator/>
      </w:r>
    </w:p>
  </w:endnote>
  <w:endnote w:type="continuationSeparator" w:id="0">
    <w:p w:rsidR="00A24744" w:rsidRDefault="00A24744"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406380"/>
      <w:docPartObj>
        <w:docPartGallery w:val="Page Numbers (Bottom of Page)"/>
        <w:docPartUnique/>
      </w:docPartObj>
    </w:sdtPr>
    <w:sdtEndPr>
      <w:rPr>
        <w:noProof/>
      </w:rPr>
    </w:sdtEndPr>
    <w:sdtContent>
      <w:p w:rsidR="000F2E6D" w:rsidRDefault="000F2E6D">
        <w:pPr>
          <w:pStyle w:val="Footer"/>
          <w:jc w:val="center"/>
        </w:pPr>
        <w:r>
          <w:fldChar w:fldCharType="begin"/>
        </w:r>
        <w:r>
          <w:instrText xml:space="preserve"> PAGE   \* MERGEFORMAT </w:instrText>
        </w:r>
        <w:r>
          <w:fldChar w:fldCharType="separate"/>
        </w:r>
        <w:r w:rsidR="000072ED">
          <w:rPr>
            <w:noProof/>
          </w:rPr>
          <w:t>4</w:t>
        </w:r>
        <w:r>
          <w:rPr>
            <w:noProof/>
          </w:rPr>
          <w:fldChar w:fldCharType="end"/>
        </w:r>
      </w:p>
    </w:sdtContent>
  </w:sdt>
  <w:p w:rsidR="000F2E6D" w:rsidRDefault="000F2E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673466"/>
      <w:docPartObj>
        <w:docPartGallery w:val="Page Numbers (Bottom of Page)"/>
        <w:docPartUnique/>
      </w:docPartObj>
    </w:sdtPr>
    <w:sdtEndPr>
      <w:rPr>
        <w:noProof/>
      </w:rPr>
    </w:sdtEndPr>
    <w:sdtContent>
      <w:p w:rsidR="000F2E6D" w:rsidRDefault="000F2E6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F2E6D" w:rsidRDefault="000F2E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0F2E6D" w:rsidRDefault="000F2E6D">
        <w:pPr>
          <w:pStyle w:val="Footer"/>
          <w:jc w:val="center"/>
        </w:pPr>
        <w:r>
          <w:fldChar w:fldCharType="begin"/>
        </w:r>
        <w:r>
          <w:instrText xml:space="preserve"> PAGE   \* MERGEFORMAT </w:instrText>
        </w:r>
        <w:r>
          <w:fldChar w:fldCharType="separate"/>
        </w:r>
        <w:r w:rsidR="000072ED">
          <w:rPr>
            <w:noProof/>
          </w:rPr>
          <w:t>6</w:t>
        </w:r>
        <w:r>
          <w:rPr>
            <w:noProof/>
          </w:rPr>
          <w:fldChar w:fldCharType="end"/>
        </w:r>
      </w:p>
    </w:sdtContent>
  </w:sdt>
  <w:p w:rsidR="000F2E6D" w:rsidRDefault="000F2E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0F2E6D" w:rsidRDefault="000F2E6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F2E6D" w:rsidRDefault="000F2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744" w:rsidRDefault="00A24744" w:rsidP="00EF4A94">
      <w:pPr>
        <w:spacing w:after="0" w:line="240" w:lineRule="auto"/>
      </w:pPr>
      <w:r>
        <w:separator/>
      </w:r>
    </w:p>
  </w:footnote>
  <w:footnote w:type="continuationSeparator" w:id="0">
    <w:p w:rsidR="00A24744" w:rsidRDefault="00A24744"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E6D" w:rsidRDefault="000F2E6D" w:rsidP="008C37DB">
    <w:pPr>
      <w:pStyle w:val="Header"/>
      <w:tabs>
        <w:tab w:val="left" w:pos="5440"/>
      </w:tabs>
    </w:pPr>
    <w:proofErr w:type="spellStart"/>
    <w:r>
      <w:t>Kyer</w:t>
    </w:r>
    <w:proofErr w:type="spellEnd"/>
    <w:r>
      <w:t xml:space="preserve"> Potts, Luke Gough, Brandon Price</w:t>
    </w:r>
    <w:r>
      <w:tab/>
      <w:t>CITE</w:t>
    </w:r>
    <w:r>
      <w:tab/>
    </w:r>
    <w:r>
      <w:tab/>
      <w:t>AT2</w:t>
    </w:r>
  </w:p>
  <w:p w:rsidR="000F2E6D" w:rsidRDefault="000F2E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E6D" w:rsidRDefault="000F2E6D" w:rsidP="00EF4A94">
    <w:pPr>
      <w:pStyle w:val="Header"/>
      <w:tabs>
        <w:tab w:val="left" w:pos="5440"/>
      </w:tabs>
    </w:pPr>
    <w:proofErr w:type="spellStart"/>
    <w:r>
      <w:t>Kyer</w:t>
    </w:r>
    <w:proofErr w:type="spellEnd"/>
    <w:r>
      <w:t xml:space="preserve">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E6D" w:rsidRDefault="000F2E6D" w:rsidP="008C37DB">
    <w:pPr>
      <w:pStyle w:val="Header"/>
      <w:tabs>
        <w:tab w:val="left" w:pos="5440"/>
      </w:tabs>
    </w:pPr>
    <w:proofErr w:type="spellStart"/>
    <w:r>
      <w:t>Kyer</w:t>
    </w:r>
    <w:proofErr w:type="spellEnd"/>
    <w:r>
      <w:t xml:space="preserve"> Potts, Luke Gough, Brandon Price</w:t>
    </w:r>
    <w:r>
      <w:tab/>
      <w:t>CITE</w:t>
    </w:r>
    <w:r>
      <w:tab/>
    </w:r>
    <w:r>
      <w:tab/>
      <w:t>AT2</w:t>
    </w:r>
  </w:p>
  <w:p w:rsidR="000F2E6D" w:rsidRDefault="000F2E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E6D" w:rsidRDefault="000F2E6D" w:rsidP="00EF4A94">
    <w:pPr>
      <w:pStyle w:val="Header"/>
      <w:tabs>
        <w:tab w:val="left" w:pos="5440"/>
      </w:tabs>
    </w:pPr>
    <w:proofErr w:type="spellStart"/>
    <w:r>
      <w:t>Kyer</w:t>
    </w:r>
    <w:proofErr w:type="spellEnd"/>
    <w:r>
      <w:t xml:space="preserve">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4771E4"/>
    <w:multiLevelType w:val="hybridMultilevel"/>
    <w:tmpl w:val="F7E0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3036C"/>
    <w:multiLevelType w:val="hybridMultilevel"/>
    <w:tmpl w:val="D2D2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07054"/>
    <w:multiLevelType w:val="hybridMultilevel"/>
    <w:tmpl w:val="788AAC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943FB9"/>
    <w:multiLevelType w:val="hybridMultilevel"/>
    <w:tmpl w:val="D6E23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4A41F6"/>
    <w:multiLevelType w:val="hybridMultilevel"/>
    <w:tmpl w:val="96024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DF57ED"/>
    <w:multiLevelType w:val="hybridMultilevel"/>
    <w:tmpl w:val="F370A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8"/>
  </w:num>
  <w:num w:numId="4">
    <w:abstractNumId w:val="13"/>
  </w:num>
  <w:num w:numId="5">
    <w:abstractNumId w:val="19"/>
  </w:num>
  <w:num w:numId="6">
    <w:abstractNumId w:val="9"/>
  </w:num>
  <w:num w:numId="7">
    <w:abstractNumId w:val="6"/>
  </w:num>
  <w:num w:numId="8">
    <w:abstractNumId w:val="15"/>
  </w:num>
  <w:num w:numId="9">
    <w:abstractNumId w:val="4"/>
  </w:num>
  <w:num w:numId="10">
    <w:abstractNumId w:val="11"/>
  </w:num>
  <w:num w:numId="11">
    <w:abstractNumId w:val="0"/>
  </w:num>
  <w:num w:numId="12">
    <w:abstractNumId w:val="5"/>
  </w:num>
  <w:num w:numId="13">
    <w:abstractNumId w:val="8"/>
  </w:num>
  <w:num w:numId="14">
    <w:abstractNumId w:val="20"/>
  </w:num>
  <w:num w:numId="15">
    <w:abstractNumId w:val="14"/>
  </w:num>
  <w:num w:numId="16">
    <w:abstractNumId w:val="17"/>
  </w:num>
  <w:num w:numId="17">
    <w:abstractNumId w:val="12"/>
  </w:num>
  <w:num w:numId="18">
    <w:abstractNumId w:val="3"/>
  </w:num>
  <w:num w:numId="19">
    <w:abstractNumId w:val="1"/>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072ED"/>
    <w:rsid w:val="000170CD"/>
    <w:rsid w:val="000314C1"/>
    <w:rsid w:val="000C0C3E"/>
    <w:rsid w:val="000C42E4"/>
    <w:rsid w:val="000C5738"/>
    <w:rsid w:val="000E449D"/>
    <w:rsid w:val="000F121D"/>
    <w:rsid w:val="000F2E6D"/>
    <w:rsid w:val="00102B76"/>
    <w:rsid w:val="00111132"/>
    <w:rsid w:val="00197191"/>
    <w:rsid w:val="001A5A77"/>
    <w:rsid w:val="001B67C5"/>
    <w:rsid w:val="001C3223"/>
    <w:rsid w:val="001E24C6"/>
    <w:rsid w:val="002047AF"/>
    <w:rsid w:val="00214C7E"/>
    <w:rsid w:val="00223D5B"/>
    <w:rsid w:val="00251E2B"/>
    <w:rsid w:val="00257B08"/>
    <w:rsid w:val="002632F2"/>
    <w:rsid w:val="002741BD"/>
    <w:rsid w:val="00284256"/>
    <w:rsid w:val="00296460"/>
    <w:rsid w:val="002D6FEE"/>
    <w:rsid w:val="002E16A9"/>
    <w:rsid w:val="002F21BE"/>
    <w:rsid w:val="002F6C8F"/>
    <w:rsid w:val="00302F10"/>
    <w:rsid w:val="00327BC5"/>
    <w:rsid w:val="003341E9"/>
    <w:rsid w:val="003505C5"/>
    <w:rsid w:val="00353C4D"/>
    <w:rsid w:val="00360B0C"/>
    <w:rsid w:val="00363FC7"/>
    <w:rsid w:val="003715A7"/>
    <w:rsid w:val="003722E1"/>
    <w:rsid w:val="00390E93"/>
    <w:rsid w:val="00396645"/>
    <w:rsid w:val="003A254B"/>
    <w:rsid w:val="003A6695"/>
    <w:rsid w:val="003B2F17"/>
    <w:rsid w:val="003B427A"/>
    <w:rsid w:val="003C3920"/>
    <w:rsid w:val="003E54D1"/>
    <w:rsid w:val="0040512A"/>
    <w:rsid w:val="0040515A"/>
    <w:rsid w:val="00407B43"/>
    <w:rsid w:val="00415B96"/>
    <w:rsid w:val="004168E6"/>
    <w:rsid w:val="00417334"/>
    <w:rsid w:val="00424D11"/>
    <w:rsid w:val="00452BEF"/>
    <w:rsid w:val="004542F3"/>
    <w:rsid w:val="00462283"/>
    <w:rsid w:val="00465E1C"/>
    <w:rsid w:val="0047597B"/>
    <w:rsid w:val="004A1F0D"/>
    <w:rsid w:val="004A2793"/>
    <w:rsid w:val="004A452C"/>
    <w:rsid w:val="004B128D"/>
    <w:rsid w:val="004C44CA"/>
    <w:rsid w:val="004E5460"/>
    <w:rsid w:val="00510B97"/>
    <w:rsid w:val="00524A0F"/>
    <w:rsid w:val="00527389"/>
    <w:rsid w:val="00531C2E"/>
    <w:rsid w:val="005349BD"/>
    <w:rsid w:val="0055504A"/>
    <w:rsid w:val="00557C8C"/>
    <w:rsid w:val="00595F21"/>
    <w:rsid w:val="005E5D85"/>
    <w:rsid w:val="00611A2F"/>
    <w:rsid w:val="00627492"/>
    <w:rsid w:val="00631EDF"/>
    <w:rsid w:val="006376CF"/>
    <w:rsid w:val="00660554"/>
    <w:rsid w:val="00681F2F"/>
    <w:rsid w:val="006A64AC"/>
    <w:rsid w:val="006B6E65"/>
    <w:rsid w:val="00706966"/>
    <w:rsid w:val="007074FE"/>
    <w:rsid w:val="00714D68"/>
    <w:rsid w:val="00716950"/>
    <w:rsid w:val="00731B21"/>
    <w:rsid w:val="00772D1B"/>
    <w:rsid w:val="007A2DED"/>
    <w:rsid w:val="007D33EF"/>
    <w:rsid w:val="007E044B"/>
    <w:rsid w:val="008058DE"/>
    <w:rsid w:val="00810FC6"/>
    <w:rsid w:val="008122E8"/>
    <w:rsid w:val="00814125"/>
    <w:rsid w:val="00846FED"/>
    <w:rsid w:val="008520D3"/>
    <w:rsid w:val="0086625D"/>
    <w:rsid w:val="008A3A1E"/>
    <w:rsid w:val="008C37DB"/>
    <w:rsid w:val="008C7667"/>
    <w:rsid w:val="008C7740"/>
    <w:rsid w:val="008D06B9"/>
    <w:rsid w:val="00915D52"/>
    <w:rsid w:val="009771AE"/>
    <w:rsid w:val="009C6A88"/>
    <w:rsid w:val="009D7D78"/>
    <w:rsid w:val="009E2212"/>
    <w:rsid w:val="00A16C8D"/>
    <w:rsid w:val="00A24744"/>
    <w:rsid w:val="00A27827"/>
    <w:rsid w:val="00A42937"/>
    <w:rsid w:val="00A53003"/>
    <w:rsid w:val="00A56FEF"/>
    <w:rsid w:val="00A73987"/>
    <w:rsid w:val="00A90CD7"/>
    <w:rsid w:val="00AA4F21"/>
    <w:rsid w:val="00AB03C0"/>
    <w:rsid w:val="00AC425E"/>
    <w:rsid w:val="00AC53CB"/>
    <w:rsid w:val="00AC79CC"/>
    <w:rsid w:val="00AD2C37"/>
    <w:rsid w:val="00AD59AF"/>
    <w:rsid w:val="00AE23ED"/>
    <w:rsid w:val="00AE7061"/>
    <w:rsid w:val="00AF30A8"/>
    <w:rsid w:val="00B22FED"/>
    <w:rsid w:val="00B319F4"/>
    <w:rsid w:val="00B35C1B"/>
    <w:rsid w:val="00B41841"/>
    <w:rsid w:val="00B4314B"/>
    <w:rsid w:val="00B51C04"/>
    <w:rsid w:val="00B618BE"/>
    <w:rsid w:val="00B626DA"/>
    <w:rsid w:val="00B71BB0"/>
    <w:rsid w:val="00B85260"/>
    <w:rsid w:val="00B93508"/>
    <w:rsid w:val="00BC4020"/>
    <w:rsid w:val="00BC76CC"/>
    <w:rsid w:val="00BC7C6D"/>
    <w:rsid w:val="00BF5127"/>
    <w:rsid w:val="00C06E42"/>
    <w:rsid w:val="00C1797F"/>
    <w:rsid w:val="00C24006"/>
    <w:rsid w:val="00C26613"/>
    <w:rsid w:val="00C426F0"/>
    <w:rsid w:val="00C45C81"/>
    <w:rsid w:val="00C53813"/>
    <w:rsid w:val="00C63D02"/>
    <w:rsid w:val="00C73A1C"/>
    <w:rsid w:val="00C80252"/>
    <w:rsid w:val="00C8287A"/>
    <w:rsid w:val="00CA1284"/>
    <w:rsid w:val="00CB0E30"/>
    <w:rsid w:val="00CC2769"/>
    <w:rsid w:val="00CC703A"/>
    <w:rsid w:val="00CE7A8F"/>
    <w:rsid w:val="00D17153"/>
    <w:rsid w:val="00D444A3"/>
    <w:rsid w:val="00D53495"/>
    <w:rsid w:val="00D90B19"/>
    <w:rsid w:val="00D95D25"/>
    <w:rsid w:val="00D95F90"/>
    <w:rsid w:val="00DB4883"/>
    <w:rsid w:val="00DD318B"/>
    <w:rsid w:val="00DF0183"/>
    <w:rsid w:val="00E0223F"/>
    <w:rsid w:val="00E3028C"/>
    <w:rsid w:val="00E46340"/>
    <w:rsid w:val="00E6022B"/>
    <w:rsid w:val="00E64840"/>
    <w:rsid w:val="00E850EC"/>
    <w:rsid w:val="00EA1703"/>
    <w:rsid w:val="00EC0628"/>
    <w:rsid w:val="00EE7527"/>
    <w:rsid w:val="00EF3688"/>
    <w:rsid w:val="00EF4A94"/>
    <w:rsid w:val="00EF5BA0"/>
    <w:rsid w:val="00F03454"/>
    <w:rsid w:val="00F125FF"/>
    <w:rsid w:val="00F36395"/>
    <w:rsid w:val="00F37561"/>
    <w:rsid w:val="00F6355D"/>
    <w:rsid w:val="00F904E1"/>
    <w:rsid w:val="00F908C7"/>
    <w:rsid w:val="00FC19E2"/>
    <w:rsid w:val="00FE04C9"/>
    <w:rsid w:val="00FF49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D922"/>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table" w:styleId="TableGrid">
    <w:name w:val="Table Grid"/>
    <w:basedOn w:val="TableNormal"/>
    <w:uiPriority w:val="39"/>
    <w:rsid w:val="000E449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3.org/WAI/WCAG21/Techniques/general/G196.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UNDERSTANDING-WCAG20/visual-audio-contrast-without-color.html"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61941-4B36-429E-B7DB-32A6BF5C6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185</TotalTime>
  <Pages>6</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CITE</cp:lastModifiedBy>
  <cp:revision>77</cp:revision>
  <dcterms:created xsi:type="dcterms:W3CDTF">2019-11-07T20:34:00Z</dcterms:created>
  <dcterms:modified xsi:type="dcterms:W3CDTF">2019-12-10T03:21:00Z</dcterms:modified>
</cp:coreProperties>
</file>