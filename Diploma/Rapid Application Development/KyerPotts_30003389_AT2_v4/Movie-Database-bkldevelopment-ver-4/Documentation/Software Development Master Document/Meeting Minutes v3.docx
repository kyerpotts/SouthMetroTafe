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76" w:rsidRDefault="00F53276" w:rsidP="0054231A">
      <w:pPr>
        <w:pStyle w:val="Heading1"/>
      </w:pPr>
      <w:bookmarkStart w:id="0" w:name="_Toc24446166"/>
      <w:bookmarkStart w:id="1" w:name="_Toc26859184"/>
      <w:r>
        <w:t>Meeting Minutes</w:t>
      </w:r>
      <w:bookmarkEnd w:id="1"/>
    </w:p>
    <w:p w:rsidR="00F53276" w:rsidRDefault="00F53276" w:rsidP="005C394B">
      <w:pPr>
        <w:pStyle w:val="Heading2"/>
      </w:pPr>
      <w:bookmarkStart w:id="2" w:name="_Toc26859185"/>
      <w:r>
        <w:t>5/11/2019 Meeting Minutes</w:t>
      </w:r>
      <w:bookmarkEnd w:id="0"/>
      <w:bookmarkEnd w:id="2"/>
    </w:p>
    <w:p w:rsidR="00F53276" w:rsidRDefault="00F53276" w:rsidP="00AE18E0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F53276" w:rsidRDefault="00F53276" w:rsidP="00F53276">
      <w:pPr>
        <w:pStyle w:val="ListParagraph"/>
        <w:numPr>
          <w:ilvl w:val="0"/>
          <w:numId w:val="6"/>
        </w:numPr>
      </w:pPr>
      <w:r>
        <w:t>Brandon Price.</w:t>
      </w:r>
    </w:p>
    <w:p w:rsidR="00F53276" w:rsidRDefault="00F53276" w:rsidP="00F53276">
      <w:pPr>
        <w:pStyle w:val="ListParagraph"/>
        <w:numPr>
          <w:ilvl w:val="0"/>
          <w:numId w:val="6"/>
        </w:numPr>
      </w:pPr>
      <w:r>
        <w:t>Kyer Potts.</w:t>
      </w:r>
    </w:p>
    <w:p w:rsidR="00F53276" w:rsidRPr="00AE18E0" w:rsidRDefault="00F53276" w:rsidP="00F53276">
      <w:pPr>
        <w:pStyle w:val="ListParagraph"/>
        <w:numPr>
          <w:ilvl w:val="0"/>
          <w:numId w:val="6"/>
        </w:numPr>
      </w:pPr>
      <w:r>
        <w:t>Brandon Price.</w:t>
      </w:r>
    </w:p>
    <w:p w:rsidR="00F53276" w:rsidRPr="00AE18E0" w:rsidRDefault="00F53276" w:rsidP="00AE18E0">
      <w:pPr>
        <w:rPr>
          <w:b/>
          <w:lang w:val="en-AU"/>
        </w:rPr>
      </w:pPr>
      <w:r w:rsidRPr="00AE18E0">
        <w:rPr>
          <w:b/>
          <w:lang w:val="en-AU"/>
        </w:rPr>
        <w:t>Agenda Items</w:t>
      </w:r>
    </w:p>
    <w:p w:rsidR="00F53276" w:rsidRDefault="00F53276" w:rsidP="00F53276">
      <w:pPr>
        <w:pStyle w:val="ListParagraph"/>
        <w:numPr>
          <w:ilvl w:val="0"/>
          <w:numId w:val="7"/>
        </w:numPr>
      </w:pPr>
      <w:r>
        <w:t>Team name (BKL Development).</w:t>
      </w:r>
    </w:p>
    <w:p w:rsidR="00F53276" w:rsidRDefault="00F53276" w:rsidP="00F53276">
      <w:pPr>
        <w:pStyle w:val="ListParagraph"/>
        <w:numPr>
          <w:ilvl w:val="0"/>
          <w:numId w:val="7"/>
        </w:numPr>
      </w:pPr>
      <w:r>
        <w:t>Communication media (Discord).</w:t>
      </w:r>
    </w:p>
    <w:p w:rsidR="00F53276" w:rsidRDefault="00F53276" w:rsidP="00F53276">
      <w:pPr>
        <w:pStyle w:val="ListParagraph"/>
        <w:numPr>
          <w:ilvl w:val="0"/>
          <w:numId w:val="7"/>
        </w:numPr>
      </w:pPr>
      <w:r>
        <w:t>Source Control (GitHub, with an addition Outlook account for account verification).</w:t>
      </w:r>
    </w:p>
    <w:p w:rsidR="00F53276" w:rsidRDefault="00F53276" w:rsidP="00F53276">
      <w:pPr>
        <w:pStyle w:val="ListParagraph"/>
        <w:numPr>
          <w:ilvl w:val="0"/>
          <w:numId w:val="7"/>
        </w:numPr>
      </w:pPr>
      <w:r>
        <w:t>Front end (HTML, CSS &amp; Bootstrap).</w:t>
      </w:r>
    </w:p>
    <w:p w:rsidR="00F53276" w:rsidRDefault="00F53276" w:rsidP="00F53276">
      <w:pPr>
        <w:pStyle w:val="ListParagraph"/>
        <w:numPr>
          <w:ilvl w:val="0"/>
          <w:numId w:val="7"/>
        </w:numPr>
      </w:pPr>
      <w:r>
        <w:t>Back end (XAMPP, PHP &amp; MySQL).</w:t>
      </w:r>
    </w:p>
    <w:p w:rsidR="00F53276" w:rsidRPr="001B26B1" w:rsidRDefault="00F53276" w:rsidP="00F53276">
      <w:pPr>
        <w:pStyle w:val="ListParagraph"/>
        <w:numPr>
          <w:ilvl w:val="0"/>
          <w:numId w:val="7"/>
        </w:numPr>
      </w:pPr>
      <w:r>
        <w:t>Documentation templates and standards.</w:t>
      </w:r>
    </w:p>
    <w:p w:rsidR="00F53276" w:rsidRDefault="00F53276" w:rsidP="005C394B">
      <w:pPr>
        <w:pStyle w:val="Heading2"/>
      </w:pPr>
      <w:bookmarkStart w:id="3" w:name="_Toc24446167"/>
      <w:bookmarkStart w:id="4" w:name="_Toc26859186"/>
      <w:r>
        <w:t>6/11/2019 Meeting Minutes</w:t>
      </w:r>
      <w:bookmarkEnd w:id="3"/>
      <w:bookmarkEnd w:id="4"/>
    </w:p>
    <w:p w:rsidR="00F53276" w:rsidRDefault="00F53276" w:rsidP="001B26B1">
      <w:pPr>
        <w:rPr>
          <w:b/>
          <w:lang w:val="en-AU"/>
        </w:rPr>
      </w:pPr>
      <w:r w:rsidRPr="001B26B1">
        <w:rPr>
          <w:b/>
          <w:lang w:val="en-AU"/>
        </w:rPr>
        <w:t>Attendance</w:t>
      </w:r>
    </w:p>
    <w:p w:rsidR="00F53276" w:rsidRDefault="00F53276" w:rsidP="00F53276">
      <w:pPr>
        <w:pStyle w:val="ListParagraph"/>
        <w:numPr>
          <w:ilvl w:val="0"/>
          <w:numId w:val="8"/>
        </w:numPr>
      </w:pPr>
      <w:r w:rsidRPr="001B26B1">
        <w:t>Bra</w:t>
      </w:r>
      <w:r>
        <w:t>n</w:t>
      </w:r>
      <w:r w:rsidRPr="001B26B1">
        <w:t>don Price</w:t>
      </w:r>
      <w:r>
        <w:t>.</w:t>
      </w:r>
    </w:p>
    <w:p w:rsidR="00F53276" w:rsidRDefault="00F53276" w:rsidP="00F53276">
      <w:pPr>
        <w:pStyle w:val="ListParagraph"/>
        <w:numPr>
          <w:ilvl w:val="0"/>
          <w:numId w:val="8"/>
        </w:numPr>
      </w:pPr>
      <w:r>
        <w:t>Kyer Potts.</w:t>
      </w:r>
    </w:p>
    <w:p w:rsidR="00F53276" w:rsidRDefault="00F53276" w:rsidP="00F53276">
      <w:pPr>
        <w:pStyle w:val="ListParagraph"/>
        <w:numPr>
          <w:ilvl w:val="0"/>
          <w:numId w:val="8"/>
        </w:numPr>
      </w:pPr>
      <w:r>
        <w:t>Luke Gough.</w:t>
      </w:r>
    </w:p>
    <w:p w:rsidR="00F53276" w:rsidRPr="001B26B1" w:rsidRDefault="00F53276" w:rsidP="001B26B1">
      <w:pPr>
        <w:rPr>
          <w:b/>
        </w:rPr>
      </w:pPr>
      <w:r>
        <w:rPr>
          <w:b/>
        </w:rPr>
        <w:t>Agenda Items</w:t>
      </w:r>
    </w:p>
    <w:p w:rsidR="00F53276" w:rsidRDefault="00F53276" w:rsidP="00F53276">
      <w:pPr>
        <w:pStyle w:val="ListParagraph"/>
        <w:numPr>
          <w:ilvl w:val="0"/>
          <w:numId w:val="3"/>
        </w:numPr>
      </w:pPr>
      <w:r>
        <w:t>Decided Sprint One team roles.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Scrum Master – Kyer Potts.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Programming – Luke Gough.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Testing – Brandon Price.</w:t>
      </w:r>
    </w:p>
    <w:p w:rsidR="00F53276" w:rsidRDefault="00F53276" w:rsidP="00F53276">
      <w:pPr>
        <w:pStyle w:val="ListParagraph"/>
        <w:numPr>
          <w:ilvl w:val="0"/>
          <w:numId w:val="3"/>
        </w:numPr>
      </w:pPr>
      <w:r>
        <w:t>Configure and code Sprint One prototype.</w:t>
      </w:r>
    </w:p>
    <w:p w:rsidR="00F53276" w:rsidRDefault="00F53276" w:rsidP="00F53276">
      <w:pPr>
        <w:pStyle w:val="ListParagraph"/>
        <w:numPr>
          <w:ilvl w:val="0"/>
          <w:numId w:val="3"/>
        </w:numPr>
      </w:pPr>
      <w:r>
        <w:t>Outline and write base and Sprint One documentation.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Agile Project Plan.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Analysis Report.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Meeting Minutes.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Multi-Platform Report.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Software Development Master Document.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Software Requirements Specification (SRS).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Software Testing Plan.</w:t>
      </w:r>
    </w:p>
    <w:p w:rsidR="00F53276" w:rsidRDefault="00F53276" w:rsidP="00F53276">
      <w:pPr>
        <w:pStyle w:val="ListParagraph"/>
        <w:numPr>
          <w:ilvl w:val="1"/>
          <w:numId w:val="3"/>
        </w:numPr>
      </w:pPr>
      <w:r>
        <w:t>Source Control Snapshot.</w:t>
      </w:r>
    </w:p>
    <w:p w:rsidR="00F53276" w:rsidRDefault="00F53276" w:rsidP="005C394B"/>
    <w:p w:rsidR="00F53276" w:rsidRPr="005C394B" w:rsidRDefault="00F53276" w:rsidP="005C394B">
      <w:pPr>
        <w:sectPr w:rsidR="00F53276" w:rsidRPr="005C394B">
          <w:headerReference w:type="first" r:id="rId7"/>
          <w:footerReference w:type="firs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53276" w:rsidRDefault="00F53276" w:rsidP="005C394B">
      <w:pPr>
        <w:pStyle w:val="Heading2"/>
      </w:pPr>
      <w:bookmarkStart w:id="5" w:name="_Toc26859187"/>
      <w:r>
        <w:t>12/11/2019 Meeting Minutes</w:t>
      </w:r>
      <w:bookmarkEnd w:id="5"/>
    </w:p>
    <w:p w:rsidR="00F53276" w:rsidRDefault="00F53276" w:rsidP="001605D7">
      <w:pPr>
        <w:rPr>
          <w:b/>
        </w:rPr>
      </w:pPr>
      <w:r>
        <w:rPr>
          <w:b/>
        </w:rPr>
        <w:t>Attendance</w:t>
      </w:r>
    </w:p>
    <w:p w:rsidR="00F53276" w:rsidRDefault="00F53276" w:rsidP="00F53276">
      <w:pPr>
        <w:pStyle w:val="ListParagraph"/>
        <w:numPr>
          <w:ilvl w:val="0"/>
          <w:numId w:val="9"/>
        </w:numPr>
      </w:pPr>
      <w:r>
        <w:t>Kyer Potts.</w:t>
      </w:r>
    </w:p>
    <w:p w:rsidR="00F53276" w:rsidRDefault="00F53276" w:rsidP="00F53276">
      <w:pPr>
        <w:pStyle w:val="ListParagraph"/>
        <w:numPr>
          <w:ilvl w:val="0"/>
          <w:numId w:val="9"/>
        </w:numPr>
      </w:pPr>
      <w:r>
        <w:t>Luke Gough</w:t>
      </w:r>
    </w:p>
    <w:p w:rsidR="00F53276" w:rsidRPr="001605D7" w:rsidRDefault="00F53276" w:rsidP="001605D7">
      <w:pPr>
        <w:rPr>
          <w:b/>
        </w:rPr>
      </w:pPr>
      <w:r w:rsidRPr="001605D7">
        <w:rPr>
          <w:b/>
        </w:rPr>
        <w:t>Agenda Items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Update of Agile Project Plan.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Update Software Development Master Document.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Update Source Control.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Review and demonstration of Sprint Two prototype to client.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Discussion about missing documentation (Software Testing Plan) due to Brandon Price being absent.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Decided Sprint Two team roles.</w:t>
      </w:r>
    </w:p>
    <w:p w:rsidR="00F53276" w:rsidRDefault="00F53276" w:rsidP="00F53276">
      <w:pPr>
        <w:pStyle w:val="ListParagraph"/>
        <w:numPr>
          <w:ilvl w:val="1"/>
          <w:numId w:val="5"/>
        </w:numPr>
      </w:pPr>
      <w:r>
        <w:t>Scrum Master – Luke Gough.</w:t>
      </w:r>
    </w:p>
    <w:p w:rsidR="00F53276" w:rsidRDefault="00F53276" w:rsidP="00F53276">
      <w:pPr>
        <w:pStyle w:val="ListParagraph"/>
        <w:numPr>
          <w:ilvl w:val="1"/>
          <w:numId w:val="5"/>
        </w:numPr>
      </w:pPr>
      <w:r>
        <w:t>Programming – Kyer Potts.</w:t>
      </w:r>
    </w:p>
    <w:p w:rsidR="00F53276" w:rsidRDefault="00F53276" w:rsidP="00F53276">
      <w:pPr>
        <w:pStyle w:val="ListParagraph"/>
        <w:numPr>
          <w:ilvl w:val="1"/>
          <w:numId w:val="5"/>
        </w:numPr>
      </w:pPr>
      <w:r>
        <w:t>Testing – Brandon Price.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Update configuration and code of Sprint One to match Sprint Two’s requirements and create Sprint Two’s prototype.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Update documentation with Sprint Two requirements.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Outline and write Sprint Tow documentation.</w:t>
      </w:r>
    </w:p>
    <w:p w:rsidR="00F53276" w:rsidRDefault="00F53276" w:rsidP="00F53276">
      <w:pPr>
        <w:pStyle w:val="ListParagraph"/>
        <w:numPr>
          <w:ilvl w:val="1"/>
          <w:numId w:val="5"/>
        </w:numPr>
      </w:pPr>
      <w:r>
        <w:t>Performance Report.</w:t>
      </w:r>
    </w:p>
    <w:p w:rsidR="00F53276" w:rsidRDefault="00F53276" w:rsidP="00F53276">
      <w:pPr>
        <w:pStyle w:val="ListParagraph"/>
        <w:numPr>
          <w:ilvl w:val="1"/>
          <w:numId w:val="5"/>
        </w:numPr>
      </w:pPr>
      <w:r>
        <w:t>Software Review Plan.</w:t>
      </w:r>
    </w:p>
    <w:p w:rsidR="00F53276" w:rsidRDefault="00F53276" w:rsidP="00F53276">
      <w:pPr>
        <w:pStyle w:val="ListParagraph"/>
        <w:numPr>
          <w:ilvl w:val="0"/>
          <w:numId w:val="5"/>
        </w:numPr>
      </w:pPr>
      <w:r>
        <w:t>Update Sprint One documentation as required.</w:t>
      </w:r>
    </w:p>
    <w:p w:rsidR="00F53276" w:rsidRDefault="00F53276" w:rsidP="00CA1F4B"/>
    <w:p w:rsidR="00F53276" w:rsidRDefault="00F53276" w:rsidP="00CA1F4B">
      <w:pPr>
        <w:pStyle w:val="Heading2"/>
      </w:pPr>
      <w:bookmarkStart w:id="6" w:name="_Toc26859188"/>
      <w:r>
        <w:t>19/11/2019 Meeting Minutes</w:t>
      </w:r>
      <w:bookmarkEnd w:id="6"/>
    </w:p>
    <w:p w:rsidR="00F53276" w:rsidRDefault="00F53276" w:rsidP="00CA1F4B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F53276" w:rsidRDefault="00F53276" w:rsidP="00F53276">
      <w:pPr>
        <w:pStyle w:val="ListParagraph"/>
        <w:numPr>
          <w:ilvl w:val="0"/>
          <w:numId w:val="11"/>
        </w:numPr>
      </w:pPr>
      <w:r>
        <w:t>Brandon Price</w:t>
      </w:r>
    </w:p>
    <w:p w:rsidR="00F53276" w:rsidRDefault="00F53276" w:rsidP="00F53276">
      <w:pPr>
        <w:pStyle w:val="ListParagraph"/>
        <w:numPr>
          <w:ilvl w:val="0"/>
          <w:numId w:val="11"/>
        </w:numPr>
      </w:pPr>
      <w:r>
        <w:t>Kyer Potts</w:t>
      </w:r>
    </w:p>
    <w:p w:rsidR="00F53276" w:rsidRDefault="00F53276" w:rsidP="00F53276">
      <w:pPr>
        <w:pStyle w:val="ListParagraph"/>
        <w:numPr>
          <w:ilvl w:val="0"/>
          <w:numId w:val="11"/>
        </w:numPr>
      </w:pPr>
      <w:r>
        <w:t>Luke Gough</w:t>
      </w:r>
    </w:p>
    <w:p w:rsidR="00F53276" w:rsidRDefault="00F53276" w:rsidP="00CA1F4B">
      <w:pPr>
        <w:rPr>
          <w:b/>
        </w:rPr>
      </w:pPr>
      <w:r>
        <w:rPr>
          <w:b/>
        </w:rPr>
        <w:t>Agenda Items</w:t>
      </w:r>
    </w:p>
    <w:p w:rsidR="00F53276" w:rsidRDefault="00F53276" w:rsidP="00F53276">
      <w:pPr>
        <w:pStyle w:val="ListParagraph"/>
        <w:numPr>
          <w:ilvl w:val="0"/>
          <w:numId w:val="12"/>
        </w:numPr>
      </w:pPr>
      <w:r>
        <w:t>Decided Sprint Two team roles.</w:t>
      </w:r>
    </w:p>
    <w:p w:rsidR="00F53276" w:rsidRDefault="00F53276" w:rsidP="00F53276">
      <w:pPr>
        <w:pStyle w:val="ListParagraph"/>
        <w:numPr>
          <w:ilvl w:val="1"/>
          <w:numId w:val="12"/>
        </w:numPr>
      </w:pPr>
      <w:r>
        <w:t>Scrum Master – Brandon Price.</w:t>
      </w:r>
    </w:p>
    <w:p w:rsidR="00F53276" w:rsidRDefault="00F53276" w:rsidP="00F53276">
      <w:pPr>
        <w:pStyle w:val="ListParagraph"/>
        <w:numPr>
          <w:ilvl w:val="1"/>
          <w:numId w:val="12"/>
        </w:numPr>
      </w:pPr>
      <w:r>
        <w:t>Programming – Brandon Price.</w:t>
      </w:r>
    </w:p>
    <w:p w:rsidR="00F53276" w:rsidRDefault="00F53276" w:rsidP="00F53276">
      <w:pPr>
        <w:pStyle w:val="ListParagraph"/>
        <w:numPr>
          <w:ilvl w:val="1"/>
          <w:numId w:val="12"/>
        </w:numPr>
      </w:pPr>
      <w:r>
        <w:t>Testing – Luke Gough</w:t>
      </w:r>
    </w:p>
    <w:p w:rsidR="00F53276" w:rsidRDefault="00F53276" w:rsidP="00F53276">
      <w:pPr>
        <w:pStyle w:val="ListParagraph"/>
        <w:numPr>
          <w:ilvl w:val="1"/>
          <w:numId w:val="12"/>
        </w:numPr>
      </w:pPr>
      <w:r>
        <w:t>Documentation – Kyer Potts.</w:t>
      </w:r>
    </w:p>
    <w:p w:rsidR="00F53276" w:rsidRDefault="00F53276" w:rsidP="00F53276">
      <w:pPr>
        <w:pStyle w:val="ListParagraph"/>
        <w:numPr>
          <w:ilvl w:val="0"/>
          <w:numId w:val="12"/>
        </w:numPr>
      </w:pPr>
      <w:r>
        <w:t>Update Documentation</w:t>
      </w:r>
    </w:p>
    <w:p w:rsidR="00F53276" w:rsidRDefault="00F53276" w:rsidP="00F53276">
      <w:pPr>
        <w:pStyle w:val="ListParagraph"/>
        <w:numPr>
          <w:ilvl w:val="0"/>
          <w:numId w:val="12"/>
        </w:numPr>
      </w:pPr>
      <w:r>
        <w:t>Review and demonstration of Sprint Three prototype to client.</w:t>
      </w:r>
    </w:p>
    <w:p w:rsidR="00F53276" w:rsidRDefault="00F53276" w:rsidP="00F53276">
      <w:pPr>
        <w:pStyle w:val="ListParagraph"/>
        <w:numPr>
          <w:ilvl w:val="0"/>
          <w:numId w:val="12"/>
        </w:numPr>
        <w:sectPr w:rsidR="00F5327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Update configuration and code of Sprint One to match Sprint Two’s requirements and create Sprint Two’s prototype.</w:t>
      </w:r>
    </w:p>
    <w:p w:rsidR="0028682D" w:rsidRDefault="0028682D" w:rsidP="0028682D">
      <w:pPr>
        <w:pStyle w:val="ListParagraph"/>
        <w:numPr>
          <w:ilvl w:val="0"/>
          <w:numId w:val="12"/>
        </w:numPr>
      </w:pPr>
    </w:p>
    <w:sectPr w:rsidR="0028682D"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B17" w:rsidRDefault="00207B17">
      <w:pPr>
        <w:spacing w:after="0" w:line="240" w:lineRule="auto"/>
      </w:pPr>
      <w:r>
        <w:separator/>
      </w:r>
    </w:p>
  </w:endnote>
  <w:endnote w:type="continuationSeparator" w:id="0">
    <w:p w:rsidR="00207B17" w:rsidRDefault="0020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0648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276" w:rsidRDefault="00F532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53276" w:rsidRDefault="00F53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207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B17" w:rsidRDefault="00207B17">
      <w:pPr>
        <w:spacing w:after="0" w:line="240" w:lineRule="auto"/>
      </w:pPr>
      <w:r>
        <w:separator/>
      </w:r>
    </w:p>
  </w:footnote>
  <w:footnote w:type="continuationSeparator" w:id="0">
    <w:p w:rsidR="00207B17" w:rsidRDefault="0020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76" w:rsidRDefault="00F5327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287"/>
    <w:multiLevelType w:val="hybridMultilevel"/>
    <w:tmpl w:val="4234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C79AE"/>
    <w:multiLevelType w:val="hybridMultilevel"/>
    <w:tmpl w:val="987E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17C35"/>
    <w:multiLevelType w:val="hybridMultilevel"/>
    <w:tmpl w:val="7B3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428A6"/>
    <w:multiLevelType w:val="hybridMultilevel"/>
    <w:tmpl w:val="3F2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73D12"/>
    <w:multiLevelType w:val="hybridMultilevel"/>
    <w:tmpl w:val="648A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5"/>
    <w:rsid w:val="00032A1A"/>
    <w:rsid w:val="00092149"/>
    <w:rsid w:val="000A6DCE"/>
    <w:rsid w:val="000C68D7"/>
    <w:rsid w:val="00114F74"/>
    <w:rsid w:val="001524F4"/>
    <w:rsid w:val="0015620D"/>
    <w:rsid w:val="001605D7"/>
    <w:rsid w:val="001652C9"/>
    <w:rsid w:val="001B26B1"/>
    <w:rsid w:val="001C55E5"/>
    <w:rsid w:val="001D2860"/>
    <w:rsid w:val="001E33E2"/>
    <w:rsid w:val="0020559E"/>
    <w:rsid w:val="00207B17"/>
    <w:rsid w:val="002209AD"/>
    <w:rsid w:val="002372A6"/>
    <w:rsid w:val="00267DB1"/>
    <w:rsid w:val="00274841"/>
    <w:rsid w:val="002807D6"/>
    <w:rsid w:val="00281795"/>
    <w:rsid w:val="0028682D"/>
    <w:rsid w:val="00294D5D"/>
    <w:rsid w:val="002B0FC3"/>
    <w:rsid w:val="003833A4"/>
    <w:rsid w:val="003F01E9"/>
    <w:rsid w:val="00461796"/>
    <w:rsid w:val="00470478"/>
    <w:rsid w:val="00481498"/>
    <w:rsid w:val="004F109B"/>
    <w:rsid w:val="00510432"/>
    <w:rsid w:val="00574F42"/>
    <w:rsid w:val="0060243D"/>
    <w:rsid w:val="0061140B"/>
    <w:rsid w:val="00626AED"/>
    <w:rsid w:val="006435F9"/>
    <w:rsid w:val="00705FA8"/>
    <w:rsid w:val="00711961"/>
    <w:rsid w:val="00816DF1"/>
    <w:rsid w:val="00825630"/>
    <w:rsid w:val="008311F5"/>
    <w:rsid w:val="008E2DE6"/>
    <w:rsid w:val="008E4D31"/>
    <w:rsid w:val="009354FE"/>
    <w:rsid w:val="009D6762"/>
    <w:rsid w:val="009F323D"/>
    <w:rsid w:val="00A570A3"/>
    <w:rsid w:val="00AE09F6"/>
    <w:rsid w:val="00AE18E0"/>
    <w:rsid w:val="00B02140"/>
    <w:rsid w:val="00B20954"/>
    <w:rsid w:val="00B2175B"/>
    <w:rsid w:val="00B53C1A"/>
    <w:rsid w:val="00BB0143"/>
    <w:rsid w:val="00BF1E41"/>
    <w:rsid w:val="00C41199"/>
    <w:rsid w:val="00C531EA"/>
    <w:rsid w:val="00C80B60"/>
    <w:rsid w:val="00CA1F4B"/>
    <w:rsid w:val="00D134D0"/>
    <w:rsid w:val="00D24833"/>
    <w:rsid w:val="00D40DB6"/>
    <w:rsid w:val="00DC3568"/>
    <w:rsid w:val="00DD6529"/>
    <w:rsid w:val="00DE5205"/>
    <w:rsid w:val="00E5646C"/>
    <w:rsid w:val="00E83C1E"/>
    <w:rsid w:val="00EC3FBB"/>
    <w:rsid w:val="00ED0E60"/>
    <w:rsid w:val="00F53276"/>
    <w:rsid w:val="00F54CD6"/>
    <w:rsid w:val="00F63B4C"/>
    <w:rsid w:val="00F67313"/>
    <w:rsid w:val="00FD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11961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40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luke gough</cp:lastModifiedBy>
  <cp:revision>25</cp:revision>
  <dcterms:created xsi:type="dcterms:W3CDTF">2019-11-06T09:57:00Z</dcterms:created>
  <dcterms:modified xsi:type="dcterms:W3CDTF">2019-12-09T14:14:00Z</dcterms:modified>
</cp:coreProperties>
</file>