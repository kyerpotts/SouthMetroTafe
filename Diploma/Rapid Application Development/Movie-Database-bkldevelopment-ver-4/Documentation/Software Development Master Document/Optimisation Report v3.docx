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328D" w:rsidRPr="00716950" w:rsidRDefault="0063786D" w:rsidP="00716950">
      <w:pPr>
        <w:pStyle w:val="Heading1"/>
      </w:pPr>
      <w:r>
        <w:t>Optimisation Report</w:t>
      </w:r>
    </w:p>
    <w:p w:rsidR="00C7328D" w:rsidRDefault="00C7328D" w:rsidP="00CE535D">
      <w:pPr>
        <w:pStyle w:val="Heading2"/>
      </w:pPr>
      <w:bookmarkStart w:id="0" w:name="_Toc25649852"/>
      <w:r>
        <w:t>HTML</w:t>
      </w:r>
      <w:bookmarkEnd w:id="0"/>
    </w:p>
    <w:p w:rsidR="00C7328D" w:rsidRDefault="00C7328D" w:rsidP="007C7617">
      <w:pPr>
        <w:pStyle w:val="Heading3"/>
      </w:pPr>
      <w:bookmarkStart w:id="1" w:name="_Toc25649854"/>
      <w:r w:rsidRPr="007C7617">
        <w:t>Web Page Analyzer</w:t>
      </w:r>
      <w:bookmarkEnd w:id="1"/>
    </w:p>
    <w:p w:rsidR="00C7328D" w:rsidRDefault="009264D3" w:rsidP="00842F3E">
      <w:hyperlink r:id="rId8" w:history="1">
        <w:r w:rsidR="00C7328D" w:rsidRPr="007C7617">
          <w:rPr>
            <w:rStyle w:val="Hyperlink"/>
          </w:rPr>
          <w:t>Web Page Analyzer</w:t>
        </w:r>
      </w:hyperlink>
      <w:r w:rsidR="00C7328D">
        <w:t xml:space="preserve"> can be used to calculate the page size, composition, download time, </w:t>
      </w:r>
      <w:r w:rsidR="00C7328D" w:rsidRPr="00AC4D46">
        <w:t xml:space="preserve">size of individual elements and </w:t>
      </w:r>
      <w:r w:rsidR="00C7328D">
        <w:t xml:space="preserve">then </w:t>
      </w:r>
      <w:r w:rsidR="00C7328D" w:rsidRPr="00AC4D46">
        <w:t>sums up each type of web page component</w:t>
      </w:r>
      <w:r w:rsidR="00C7328D">
        <w:t>. It can also provide information and advice on how to improve/optimise the page load time.</w:t>
      </w:r>
    </w:p>
    <w:p w:rsidR="006E3F4A" w:rsidRDefault="006E3F4A" w:rsidP="00842F3E">
      <w:r>
        <w:rPr>
          <w:noProof/>
          <w:lang w:val="en-US"/>
        </w:rPr>
        <w:drawing>
          <wp:inline distT="0" distB="0" distL="0" distR="0" wp14:anchorId="7879C5DB" wp14:editId="08DEDE4D">
            <wp:extent cx="5731510" cy="31045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04515"/>
                    </a:xfrm>
                    <a:prstGeom prst="rect">
                      <a:avLst/>
                    </a:prstGeom>
                  </pic:spPr>
                </pic:pic>
              </a:graphicData>
            </a:graphic>
          </wp:inline>
        </w:drawing>
      </w:r>
    </w:p>
    <w:p w:rsidR="006E3F4A" w:rsidRPr="00CE535D" w:rsidRDefault="006E3F4A" w:rsidP="00842F3E">
      <w:r>
        <w:rPr>
          <w:noProof/>
          <w:lang w:val="en-US"/>
        </w:rPr>
        <w:drawing>
          <wp:inline distT="0" distB="0" distL="0" distR="0" wp14:anchorId="3EEB7974" wp14:editId="40C2C55F">
            <wp:extent cx="5731510" cy="31045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04515"/>
                    </a:xfrm>
                    <a:prstGeom prst="rect">
                      <a:avLst/>
                    </a:prstGeom>
                  </pic:spPr>
                </pic:pic>
              </a:graphicData>
            </a:graphic>
          </wp:inline>
        </w:drawing>
      </w:r>
    </w:p>
    <w:p w:rsidR="00C7328D" w:rsidRDefault="00C7328D" w:rsidP="00B950E7">
      <w:pPr>
        <w:pStyle w:val="Heading3"/>
      </w:pPr>
      <w:r>
        <w:br w:type="page"/>
      </w:r>
    </w:p>
    <w:p w:rsidR="00A46BD8" w:rsidRDefault="008D4D59" w:rsidP="008D4D59">
      <w:pPr>
        <w:pStyle w:val="Heading3"/>
      </w:pPr>
      <w:r>
        <w:lastRenderedPageBreak/>
        <w:t>HTML Code Beautifier</w:t>
      </w:r>
    </w:p>
    <w:p w:rsidR="008D4D59" w:rsidRDefault="008D4D59" w:rsidP="008D4D59">
      <w:hyperlink r:id="rId11" w:history="1">
        <w:r w:rsidRPr="008D4D59">
          <w:rPr>
            <w:rStyle w:val="Hyperlink"/>
          </w:rPr>
          <w:t>HTML Code Beautifier</w:t>
        </w:r>
      </w:hyperlink>
      <w:r>
        <w:t xml:space="preserve"> is a HTML optimisation tool that cleans up and formats HTML code for the purpose of readability and format control. The HTML code beautifier can receive direct code snippets, or a live web address and will output the beautified code in a copiable output box.</w:t>
      </w:r>
    </w:p>
    <w:p w:rsidR="008D4D59" w:rsidRDefault="008D4D59" w:rsidP="008D4D59">
      <w:r>
        <w:rPr>
          <w:noProof/>
        </w:rPr>
        <w:drawing>
          <wp:inline distT="0" distB="0" distL="0" distR="0" wp14:anchorId="5FE6BED3" wp14:editId="43AC9CC8">
            <wp:extent cx="5731510" cy="51009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100955"/>
                    </a:xfrm>
                    <a:prstGeom prst="rect">
                      <a:avLst/>
                    </a:prstGeom>
                  </pic:spPr>
                </pic:pic>
              </a:graphicData>
            </a:graphic>
          </wp:inline>
        </w:drawing>
      </w:r>
    </w:p>
    <w:p w:rsidR="008D4D59" w:rsidRDefault="008D4D59" w:rsidP="008D4D59">
      <w:r>
        <w:br w:type="page"/>
      </w:r>
    </w:p>
    <w:p w:rsidR="00C7328D" w:rsidRDefault="00C7328D" w:rsidP="00CE535D">
      <w:pPr>
        <w:pStyle w:val="Heading2"/>
      </w:pPr>
      <w:bookmarkStart w:id="2" w:name="_Toc25649857"/>
      <w:bookmarkStart w:id="3" w:name="_GoBack"/>
      <w:bookmarkEnd w:id="3"/>
      <w:r>
        <w:lastRenderedPageBreak/>
        <w:t>CSS</w:t>
      </w:r>
      <w:bookmarkEnd w:id="2"/>
    </w:p>
    <w:p w:rsidR="00C7328D" w:rsidRDefault="00C7328D" w:rsidP="00CE535D">
      <w:pPr>
        <w:pStyle w:val="Heading3"/>
      </w:pPr>
      <w:bookmarkStart w:id="4" w:name="_Toc25649859"/>
      <w:r w:rsidRPr="00CE535D">
        <w:t>Code</w:t>
      </w:r>
      <w:r>
        <w:t xml:space="preserve"> B</w:t>
      </w:r>
      <w:r w:rsidRPr="00CE535D">
        <w:t>eautifier</w:t>
      </w:r>
      <w:bookmarkEnd w:id="4"/>
    </w:p>
    <w:p w:rsidR="00C7328D" w:rsidRDefault="009264D3" w:rsidP="00CE535D">
      <w:hyperlink r:id="rId13" w:history="1">
        <w:r w:rsidR="00C7328D" w:rsidRPr="00FF5DFD">
          <w:rPr>
            <w:rStyle w:val="Hyperlink"/>
          </w:rPr>
          <w:t xml:space="preserve">Code </w:t>
        </w:r>
        <w:proofErr w:type="spellStart"/>
        <w:r w:rsidR="00C7328D" w:rsidRPr="00FF5DFD">
          <w:rPr>
            <w:rStyle w:val="Hyperlink"/>
          </w:rPr>
          <w:t>Beautifer</w:t>
        </w:r>
        <w:proofErr w:type="spellEnd"/>
      </w:hyperlink>
      <w:r w:rsidR="00C7328D">
        <w:t xml:space="preserve"> is a CSS optimisation tool which can be used to clean the chosen CSS file. It has multiple options which the user can select from and allows you to insert your CSS code via a link or direct upload.</w:t>
      </w:r>
    </w:p>
    <w:p w:rsidR="006012EF" w:rsidRDefault="006012EF" w:rsidP="00CE535D"/>
    <w:p w:rsidR="006012EF" w:rsidRDefault="006012EF" w:rsidP="00CE535D">
      <w:r>
        <w:t>The code beautifier made the following changes to the CSS code</w:t>
      </w:r>
    </w:p>
    <w:p w:rsidR="006012EF" w:rsidRPr="006012EF" w:rsidRDefault="006012EF" w:rsidP="006012EF">
      <w:pPr>
        <w:pStyle w:val="ListParagraph"/>
        <w:numPr>
          <w:ilvl w:val="0"/>
          <w:numId w:val="20"/>
        </w:numPr>
        <w:rPr>
          <w:rFonts w:cstheme="minorHAnsi"/>
        </w:rPr>
      </w:pPr>
      <w:r w:rsidRPr="006012EF">
        <w:rPr>
          <w:rFonts w:cstheme="minorHAnsi"/>
          <w:shd w:val="clear" w:color="auto" w:fill="FCFCFC"/>
        </w:rPr>
        <w:t xml:space="preserve">Optimised </w:t>
      </w:r>
      <w:proofErr w:type="spellStart"/>
      <w:r w:rsidRPr="006012EF">
        <w:rPr>
          <w:rFonts w:cstheme="minorHAnsi"/>
          <w:shd w:val="clear" w:color="auto" w:fill="FCFCFC"/>
        </w:rPr>
        <w:t>color</w:t>
      </w:r>
      <w:proofErr w:type="spellEnd"/>
      <w:r w:rsidRPr="006012EF">
        <w:rPr>
          <w:rFonts w:cstheme="minorHAnsi"/>
          <w:shd w:val="clear" w:color="auto" w:fill="FCFCFC"/>
        </w:rPr>
        <w:t>: Changed "white" to "#FFF"</w:t>
      </w:r>
    </w:p>
    <w:p w:rsidR="006012EF" w:rsidRPr="006012EF" w:rsidRDefault="006012EF" w:rsidP="006012EF">
      <w:pPr>
        <w:pStyle w:val="ListParagraph"/>
        <w:numPr>
          <w:ilvl w:val="0"/>
          <w:numId w:val="20"/>
        </w:numPr>
        <w:rPr>
          <w:rFonts w:cstheme="minorHAnsi"/>
        </w:rPr>
      </w:pPr>
      <w:r w:rsidRPr="006012EF">
        <w:rPr>
          <w:rFonts w:cstheme="minorHAnsi"/>
          <w:shd w:val="clear" w:color="auto" w:fill="FCFCFC"/>
        </w:rPr>
        <w:t>Optimised number: Changed "0px" to "0"</w:t>
      </w:r>
    </w:p>
    <w:p w:rsidR="006012EF" w:rsidRPr="006012EF" w:rsidRDefault="006012EF" w:rsidP="006012EF">
      <w:pPr>
        <w:pStyle w:val="ListParagraph"/>
        <w:numPr>
          <w:ilvl w:val="0"/>
          <w:numId w:val="20"/>
        </w:numPr>
        <w:rPr>
          <w:rFonts w:cstheme="minorHAnsi"/>
        </w:rPr>
      </w:pPr>
      <w:r w:rsidRPr="006012EF">
        <w:rPr>
          <w:rFonts w:cstheme="minorHAnsi"/>
          <w:shd w:val="clear" w:color="auto" w:fill="FCFCFC"/>
        </w:rPr>
        <w:t>Invalid property in CSS2.1: border-radius</w:t>
      </w:r>
    </w:p>
    <w:p w:rsidR="006012EF" w:rsidRPr="006012EF" w:rsidRDefault="006012EF" w:rsidP="006012EF">
      <w:pPr>
        <w:pStyle w:val="ListParagraph"/>
        <w:numPr>
          <w:ilvl w:val="0"/>
          <w:numId w:val="20"/>
        </w:numPr>
        <w:rPr>
          <w:rFonts w:cstheme="minorHAnsi"/>
        </w:rPr>
      </w:pPr>
      <w:r w:rsidRPr="006012EF">
        <w:rPr>
          <w:rFonts w:cstheme="minorHAnsi"/>
          <w:shd w:val="clear" w:color="auto" w:fill="FCFCFC"/>
        </w:rPr>
        <w:t xml:space="preserve">Fixed invalid </w:t>
      </w:r>
      <w:proofErr w:type="spellStart"/>
      <w:r w:rsidRPr="006012EF">
        <w:rPr>
          <w:rFonts w:cstheme="minorHAnsi"/>
          <w:shd w:val="clear" w:color="auto" w:fill="FCFCFC"/>
        </w:rPr>
        <w:t>color</w:t>
      </w:r>
      <w:proofErr w:type="spellEnd"/>
      <w:r w:rsidRPr="006012EF">
        <w:rPr>
          <w:rFonts w:cstheme="minorHAnsi"/>
          <w:shd w:val="clear" w:color="auto" w:fill="FCFCFC"/>
        </w:rPr>
        <w:t xml:space="preserve"> name: Changed "</w:t>
      </w:r>
      <w:proofErr w:type="spellStart"/>
      <w:r w:rsidRPr="006012EF">
        <w:rPr>
          <w:rFonts w:cstheme="minorHAnsi"/>
          <w:shd w:val="clear" w:color="auto" w:fill="FCFCFC"/>
        </w:rPr>
        <w:t>lightblue</w:t>
      </w:r>
      <w:proofErr w:type="spellEnd"/>
      <w:r w:rsidRPr="006012EF">
        <w:rPr>
          <w:rFonts w:cstheme="minorHAnsi"/>
          <w:shd w:val="clear" w:color="auto" w:fill="FCFCFC"/>
        </w:rPr>
        <w:t>" to "#ADD8E6"</w:t>
      </w:r>
    </w:p>
    <w:p w:rsidR="006012EF" w:rsidRPr="006012EF" w:rsidRDefault="006012EF" w:rsidP="006012EF">
      <w:pPr>
        <w:pStyle w:val="ListParagraph"/>
        <w:numPr>
          <w:ilvl w:val="0"/>
          <w:numId w:val="20"/>
        </w:numPr>
        <w:rPr>
          <w:rFonts w:cstheme="minorHAnsi"/>
        </w:rPr>
      </w:pPr>
      <w:r w:rsidRPr="006012EF">
        <w:rPr>
          <w:rFonts w:cstheme="minorHAnsi"/>
          <w:shd w:val="clear" w:color="auto" w:fill="FCFCFC"/>
        </w:rPr>
        <w:t xml:space="preserve">Optimised </w:t>
      </w:r>
      <w:proofErr w:type="spellStart"/>
      <w:r w:rsidRPr="006012EF">
        <w:rPr>
          <w:rFonts w:cstheme="minorHAnsi"/>
          <w:shd w:val="clear" w:color="auto" w:fill="FCFCFC"/>
        </w:rPr>
        <w:t>color</w:t>
      </w:r>
      <w:proofErr w:type="spellEnd"/>
      <w:r w:rsidRPr="006012EF">
        <w:rPr>
          <w:rFonts w:cstheme="minorHAnsi"/>
          <w:shd w:val="clear" w:color="auto" w:fill="FCFCFC"/>
        </w:rPr>
        <w:t>: Changed "white" to "#FFF"</w:t>
      </w:r>
    </w:p>
    <w:p w:rsidR="006012EF" w:rsidRPr="006012EF" w:rsidRDefault="006012EF" w:rsidP="006012EF">
      <w:pPr>
        <w:pStyle w:val="ListParagraph"/>
        <w:numPr>
          <w:ilvl w:val="0"/>
          <w:numId w:val="20"/>
        </w:numPr>
        <w:rPr>
          <w:rFonts w:cstheme="minorHAnsi"/>
        </w:rPr>
      </w:pPr>
      <w:r w:rsidRPr="006012EF">
        <w:rPr>
          <w:rFonts w:cstheme="minorHAnsi"/>
          <w:shd w:val="clear" w:color="auto" w:fill="FCFCFC"/>
        </w:rPr>
        <w:t xml:space="preserve">Optimised </w:t>
      </w:r>
      <w:proofErr w:type="spellStart"/>
      <w:r w:rsidRPr="006012EF">
        <w:rPr>
          <w:rFonts w:cstheme="minorHAnsi"/>
          <w:shd w:val="clear" w:color="auto" w:fill="FCFCFC"/>
        </w:rPr>
        <w:t>color</w:t>
      </w:r>
      <w:proofErr w:type="spellEnd"/>
      <w:r w:rsidRPr="006012EF">
        <w:rPr>
          <w:rFonts w:cstheme="minorHAnsi"/>
          <w:shd w:val="clear" w:color="auto" w:fill="FCFCFC"/>
        </w:rPr>
        <w:t>: Changed "black" to "#000"</w:t>
      </w:r>
    </w:p>
    <w:p w:rsidR="00C7328D" w:rsidRDefault="00C7328D" w:rsidP="00CE535D">
      <w:pPr>
        <w:pStyle w:val="Heading2"/>
      </w:pPr>
      <w:r>
        <w:br w:type="page"/>
      </w:r>
    </w:p>
    <w:p w:rsidR="00C7328D" w:rsidRDefault="00C7328D" w:rsidP="00CE535D">
      <w:pPr>
        <w:pStyle w:val="Heading2"/>
      </w:pPr>
      <w:bookmarkStart w:id="5" w:name="_Toc25649861"/>
      <w:r>
        <w:lastRenderedPageBreak/>
        <w:t>PHP</w:t>
      </w:r>
      <w:bookmarkEnd w:id="5"/>
    </w:p>
    <w:p w:rsidR="00034CAB" w:rsidRDefault="00034CAB" w:rsidP="00034CAB">
      <w:pPr>
        <w:pStyle w:val="Heading3"/>
      </w:pPr>
      <w:bookmarkStart w:id="6" w:name="_Toc25148510"/>
      <w:r w:rsidRPr="00067CC9">
        <w:t>PHP Code Beautifier</w:t>
      </w:r>
      <w:bookmarkEnd w:id="6"/>
    </w:p>
    <w:p w:rsidR="00034CAB" w:rsidRDefault="009264D3" w:rsidP="00034CAB">
      <w:hyperlink r:id="rId14" w:history="1">
        <w:r w:rsidR="00034CAB" w:rsidRPr="00067CC9">
          <w:rPr>
            <w:rStyle w:val="Hyperlink"/>
          </w:rPr>
          <w:t>PHP Code Beautifier</w:t>
        </w:r>
      </w:hyperlink>
      <w:r w:rsidR="00034CAB">
        <w:t xml:space="preserve"> can be used to format PHP code so it can be viewed nicely.</w:t>
      </w:r>
    </w:p>
    <w:p w:rsidR="00034CAB" w:rsidRDefault="00034CAB" w:rsidP="00034CAB">
      <w:r>
        <w:t>The code is uploaded into a text box and then submitted to the beautifier, it then generates the beautified php code in a read only text box which can then be copied and used to replace the original code written.</w:t>
      </w:r>
    </w:p>
    <w:p w:rsidR="006E3F4A" w:rsidRDefault="00034CAB" w:rsidP="000C2B68">
      <w:r>
        <w:rPr>
          <w:noProof/>
          <w:lang w:val="en-US"/>
        </w:rPr>
        <w:drawing>
          <wp:inline distT="0" distB="0" distL="0" distR="0" wp14:anchorId="64ED3057" wp14:editId="2D908B35">
            <wp:extent cx="5731510" cy="31045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04515"/>
                    </a:xfrm>
                    <a:prstGeom prst="rect">
                      <a:avLst/>
                    </a:prstGeom>
                  </pic:spPr>
                </pic:pic>
              </a:graphicData>
            </a:graphic>
          </wp:inline>
        </w:drawing>
      </w:r>
    </w:p>
    <w:p w:rsidR="00034CAB" w:rsidRDefault="00034CAB" w:rsidP="000C2B68"/>
    <w:p w:rsidR="006E3F4A" w:rsidRDefault="006E3F4A" w:rsidP="005B7689">
      <w:pPr>
        <w:sectPr w:rsidR="006E3F4A" w:rsidSect="008C37DB">
          <w:headerReference w:type="default" r:id="rId16"/>
          <w:footerReference w:type="default" r:id="rId17"/>
          <w:headerReference w:type="first" r:id="rId18"/>
          <w:footerReference w:type="first" r:id="rId19"/>
          <w:pgSz w:w="11906" w:h="16838"/>
          <w:pgMar w:top="1440" w:right="1440" w:bottom="1440" w:left="1440" w:header="708" w:footer="708" w:gutter="0"/>
          <w:cols w:space="708"/>
          <w:docGrid w:linePitch="360"/>
        </w:sectPr>
      </w:pPr>
    </w:p>
    <w:p w:rsidR="00A22156" w:rsidRPr="00090FAC" w:rsidRDefault="00A22156" w:rsidP="005B7689"/>
    <w:sectPr w:rsidR="00A22156" w:rsidRPr="00090FAC" w:rsidSect="008C37DB">
      <w:headerReference w:type="default"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64D3" w:rsidRDefault="009264D3" w:rsidP="00EF4A94">
      <w:pPr>
        <w:spacing w:after="0" w:line="240" w:lineRule="auto"/>
      </w:pPr>
      <w:r>
        <w:separator/>
      </w:r>
    </w:p>
  </w:endnote>
  <w:endnote w:type="continuationSeparator" w:id="0">
    <w:p w:rsidR="009264D3" w:rsidRDefault="009264D3" w:rsidP="00EF4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2641150"/>
      <w:docPartObj>
        <w:docPartGallery w:val="Page Numbers (Bottom of Page)"/>
        <w:docPartUnique/>
      </w:docPartObj>
    </w:sdtPr>
    <w:sdtEndPr>
      <w:rPr>
        <w:noProof/>
      </w:rPr>
    </w:sdtEndPr>
    <w:sdtContent>
      <w:p w:rsidR="00C7328D" w:rsidRDefault="00C7328D">
        <w:pPr>
          <w:pStyle w:val="Footer"/>
          <w:jc w:val="center"/>
        </w:pPr>
        <w:r>
          <w:fldChar w:fldCharType="begin"/>
        </w:r>
        <w:r>
          <w:instrText xml:space="preserve"> PAGE   \* MERGEFORMAT </w:instrText>
        </w:r>
        <w:r>
          <w:fldChar w:fldCharType="separate"/>
        </w:r>
        <w:r w:rsidR="00034CAB">
          <w:rPr>
            <w:noProof/>
          </w:rPr>
          <w:t>3</w:t>
        </w:r>
        <w:r>
          <w:rPr>
            <w:noProof/>
          </w:rPr>
          <w:fldChar w:fldCharType="end"/>
        </w:r>
      </w:p>
    </w:sdtContent>
  </w:sdt>
  <w:p w:rsidR="00C7328D" w:rsidRDefault="00C732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3379596"/>
      <w:docPartObj>
        <w:docPartGallery w:val="Page Numbers (Bottom of Page)"/>
        <w:docPartUnique/>
      </w:docPartObj>
    </w:sdtPr>
    <w:sdtEndPr>
      <w:rPr>
        <w:noProof/>
      </w:rPr>
    </w:sdtEndPr>
    <w:sdtContent>
      <w:p w:rsidR="00C7328D" w:rsidRDefault="00C7328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C7328D" w:rsidRDefault="00C732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5224802"/>
      <w:docPartObj>
        <w:docPartGallery w:val="Page Numbers (Bottom of Page)"/>
        <w:docPartUnique/>
      </w:docPartObj>
    </w:sdtPr>
    <w:sdtEndPr>
      <w:rPr>
        <w:noProof/>
      </w:rPr>
    </w:sdtEndPr>
    <w:sdtContent>
      <w:p w:rsidR="008C37DB" w:rsidRDefault="008C37DB">
        <w:pPr>
          <w:pStyle w:val="Footer"/>
          <w:jc w:val="center"/>
        </w:pPr>
        <w:r>
          <w:fldChar w:fldCharType="begin"/>
        </w:r>
        <w:r>
          <w:instrText xml:space="preserve"> PAGE   \* MERGEFORMAT </w:instrText>
        </w:r>
        <w:r>
          <w:fldChar w:fldCharType="separate"/>
        </w:r>
        <w:r w:rsidR="00034CAB">
          <w:rPr>
            <w:noProof/>
          </w:rPr>
          <w:t>4</w:t>
        </w:r>
        <w:r>
          <w:rPr>
            <w:noProof/>
          </w:rPr>
          <w:fldChar w:fldCharType="end"/>
        </w:r>
      </w:p>
    </w:sdtContent>
  </w:sdt>
  <w:p w:rsidR="008C37DB" w:rsidRDefault="008C37D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3773255"/>
      <w:docPartObj>
        <w:docPartGallery w:val="Page Numbers (Bottom of Page)"/>
        <w:docPartUnique/>
      </w:docPartObj>
    </w:sdtPr>
    <w:sdtEndPr>
      <w:rPr>
        <w:noProof/>
      </w:rPr>
    </w:sdtEndPr>
    <w:sdtContent>
      <w:p w:rsidR="00EF4A94" w:rsidRDefault="00EF4A94">
        <w:pPr>
          <w:pStyle w:val="Footer"/>
          <w:jc w:val="center"/>
        </w:pPr>
        <w:r>
          <w:fldChar w:fldCharType="begin"/>
        </w:r>
        <w:r>
          <w:instrText xml:space="preserve"> PAGE   \* MERGEFORMAT </w:instrText>
        </w:r>
        <w:r>
          <w:fldChar w:fldCharType="separate"/>
        </w:r>
        <w:r w:rsidR="008C37DB">
          <w:rPr>
            <w:noProof/>
          </w:rPr>
          <w:t>1</w:t>
        </w:r>
        <w:r>
          <w:rPr>
            <w:noProof/>
          </w:rPr>
          <w:fldChar w:fldCharType="end"/>
        </w:r>
      </w:p>
    </w:sdtContent>
  </w:sdt>
  <w:p w:rsidR="00EF4A94" w:rsidRDefault="00EF4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64D3" w:rsidRDefault="009264D3" w:rsidP="00EF4A94">
      <w:pPr>
        <w:spacing w:after="0" w:line="240" w:lineRule="auto"/>
      </w:pPr>
      <w:r>
        <w:separator/>
      </w:r>
    </w:p>
  </w:footnote>
  <w:footnote w:type="continuationSeparator" w:id="0">
    <w:p w:rsidR="009264D3" w:rsidRDefault="009264D3" w:rsidP="00EF4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28D" w:rsidRDefault="00C7328D" w:rsidP="008C37DB">
    <w:pPr>
      <w:pStyle w:val="Header"/>
      <w:tabs>
        <w:tab w:val="left" w:pos="5440"/>
      </w:tabs>
    </w:pPr>
    <w:r>
      <w:t>Kyer Potts, Luke Gough, Brandon Price</w:t>
    </w:r>
    <w:r>
      <w:tab/>
      <w:t>CITE</w:t>
    </w:r>
    <w:r>
      <w:tab/>
    </w:r>
    <w:r>
      <w:tab/>
      <w:t>AT2</w:t>
    </w:r>
  </w:p>
  <w:p w:rsidR="00C7328D" w:rsidRDefault="00C732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28D" w:rsidRDefault="00C7328D" w:rsidP="00EF4A94">
    <w:pPr>
      <w:pStyle w:val="Header"/>
      <w:tabs>
        <w:tab w:val="left" w:pos="5440"/>
      </w:tabs>
    </w:pPr>
    <w:r>
      <w:t>Kyer Potts</w:t>
    </w:r>
    <w:r>
      <w:tab/>
      <w:t>Organisation</w:t>
    </w:r>
    <w:r>
      <w:tab/>
    </w:r>
    <w:r>
      <w:tab/>
      <w:t>AT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7DB" w:rsidRDefault="008C37DB" w:rsidP="008C37DB">
    <w:pPr>
      <w:pStyle w:val="Header"/>
      <w:tabs>
        <w:tab w:val="left" w:pos="5440"/>
      </w:tabs>
    </w:pPr>
    <w:r>
      <w:t>Kyer Potts, Luke Gough, Brandon Price</w:t>
    </w:r>
    <w:r>
      <w:tab/>
      <w:t>CITE</w:t>
    </w:r>
    <w:r>
      <w:tab/>
    </w:r>
    <w:r>
      <w:tab/>
      <w:t>AT2</w:t>
    </w:r>
  </w:p>
  <w:p w:rsidR="008C37DB" w:rsidRDefault="008C37D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4A94" w:rsidRDefault="00EF4A94" w:rsidP="00EF4A94">
    <w:pPr>
      <w:pStyle w:val="Header"/>
      <w:tabs>
        <w:tab w:val="left" w:pos="5440"/>
      </w:tabs>
    </w:pPr>
    <w:r>
      <w:t>Kyer Potts</w:t>
    </w:r>
    <w:r>
      <w:tab/>
      <w:t>Organisation</w:t>
    </w:r>
    <w:r>
      <w:tab/>
    </w:r>
    <w:r>
      <w:tab/>
      <w:t>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70770"/>
    <w:multiLevelType w:val="hybridMultilevel"/>
    <w:tmpl w:val="ED00AE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4A70B8"/>
    <w:multiLevelType w:val="hybridMultilevel"/>
    <w:tmpl w:val="069CCB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154EF3"/>
    <w:multiLevelType w:val="hybridMultilevel"/>
    <w:tmpl w:val="EE560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C156BA"/>
    <w:multiLevelType w:val="hybridMultilevel"/>
    <w:tmpl w:val="EDF213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E9A773E"/>
    <w:multiLevelType w:val="hybridMultilevel"/>
    <w:tmpl w:val="A1A6D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A80238"/>
    <w:multiLevelType w:val="hybridMultilevel"/>
    <w:tmpl w:val="890656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AEF2EC1"/>
    <w:multiLevelType w:val="hybridMultilevel"/>
    <w:tmpl w:val="CFD83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D87262F"/>
    <w:multiLevelType w:val="hybridMultilevel"/>
    <w:tmpl w:val="110698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5E17C8"/>
    <w:multiLevelType w:val="hybridMultilevel"/>
    <w:tmpl w:val="ED8A79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E2357AF"/>
    <w:multiLevelType w:val="hybridMultilevel"/>
    <w:tmpl w:val="20060F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13228F8"/>
    <w:multiLevelType w:val="hybridMultilevel"/>
    <w:tmpl w:val="C01681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BE06A9D"/>
    <w:multiLevelType w:val="hybridMultilevel"/>
    <w:tmpl w:val="BB7E49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C6262D8"/>
    <w:multiLevelType w:val="hybridMultilevel"/>
    <w:tmpl w:val="6CA0AE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25655F8"/>
    <w:multiLevelType w:val="hybridMultilevel"/>
    <w:tmpl w:val="95321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BAF61CA"/>
    <w:multiLevelType w:val="hybridMultilevel"/>
    <w:tmpl w:val="B2921F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DD30C46"/>
    <w:multiLevelType w:val="hybridMultilevel"/>
    <w:tmpl w:val="0700D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0357A42"/>
    <w:multiLevelType w:val="hybridMultilevel"/>
    <w:tmpl w:val="0D4A1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68A55C2"/>
    <w:multiLevelType w:val="hybridMultilevel"/>
    <w:tmpl w:val="68564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7554544"/>
    <w:multiLevelType w:val="hybridMultilevel"/>
    <w:tmpl w:val="1A045F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DBD7D2D"/>
    <w:multiLevelType w:val="hybridMultilevel"/>
    <w:tmpl w:val="EC90DE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17"/>
  </w:num>
  <w:num w:numId="4">
    <w:abstractNumId w:val="12"/>
  </w:num>
  <w:num w:numId="5">
    <w:abstractNumId w:val="18"/>
  </w:num>
  <w:num w:numId="6">
    <w:abstractNumId w:val="10"/>
  </w:num>
  <w:num w:numId="7">
    <w:abstractNumId w:val="3"/>
  </w:num>
  <w:num w:numId="8">
    <w:abstractNumId w:val="15"/>
  </w:num>
  <w:num w:numId="9">
    <w:abstractNumId w:val="1"/>
  </w:num>
  <w:num w:numId="10">
    <w:abstractNumId w:val="11"/>
  </w:num>
  <w:num w:numId="11">
    <w:abstractNumId w:val="0"/>
  </w:num>
  <w:num w:numId="12">
    <w:abstractNumId w:val="2"/>
  </w:num>
  <w:num w:numId="13">
    <w:abstractNumId w:val="8"/>
  </w:num>
  <w:num w:numId="14">
    <w:abstractNumId w:val="19"/>
  </w:num>
  <w:num w:numId="15">
    <w:abstractNumId w:val="13"/>
  </w:num>
  <w:num w:numId="16">
    <w:abstractNumId w:val="5"/>
  </w:num>
  <w:num w:numId="17">
    <w:abstractNumId w:val="9"/>
  </w:num>
  <w:num w:numId="18">
    <w:abstractNumId w:val="14"/>
  </w:num>
  <w:num w:numId="19">
    <w:abstractNumId w:val="7"/>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28D"/>
    <w:rsid w:val="00003E2D"/>
    <w:rsid w:val="000170CD"/>
    <w:rsid w:val="00034CAB"/>
    <w:rsid w:val="00067CC9"/>
    <w:rsid w:val="00090FAC"/>
    <w:rsid w:val="0009514F"/>
    <w:rsid w:val="000A164F"/>
    <w:rsid w:val="000B5B2D"/>
    <w:rsid w:val="000C2B68"/>
    <w:rsid w:val="0012504E"/>
    <w:rsid w:val="001420DB"/>
    <w:rsid w:val="00145898"/>
    <w:rsid w:val="001B67C5"/>
    <w:rsid w:val="001C3AC1"/>
    <w:rsid w:val="001C6E1F"/>
    <w:rsid w:val="001F2BA9"/>
    <w:rsid w:val="00214C7E"/>
    <w:rsid w:val="00215BC6"/>
    <w:rsid w:val="002161FA"/>
    <w:rsid w:val="00284256"/>
    <w:rsid w:val="0029102E"/>
    <w:rsid w:val="002F4DD8"/>
    <w:rsid w:val="002F6C8F"/>
    <w:rsid w:val="0030224C"/>
    <w:rsid w:val="00337D6C"/>
    <w:rsid w:val="003715A7"/>
    <w:rsid w:val="00383802"/>
    <w:rsid w:val="00384C86"/>
    <w:rsid w:val="00392EA7"/>
    <w:rsid w:val="0039570D"/>
    <w:rsid w:val="003A6695"/>
    <w:rsid w:val="003B2F17"/>
    <w:rsid w:val="0040515A"/>
    <w:rsid w:val="004168E6"/>
    <w:rsid w:val="0043796C"/>
    <w:rsid w:val="00445DD5"/>
    <w:rsid w:val="00452BEF"/>
    <w:rsid w:val="00462283"/>
    <w:rsid w:val="00465E1C"/>
    <w:rsid w:val="00484B10"/>
    <w:rsid w:val="004B128D"/>
    <w:rsid w:val="004C170A"/>
    <w:rsid w:val="00510B97"/>
    <w:rsid w:val="005206EC"/>
    <w:rsid w:val="00520955"/>
    <w:rsid w:val="005434AD"/>
    <w:rsid w:val="00555FBC"/>
    <w:rsid w:val="00557C8C"/>
    <w:rsid w:val="005658C0"/>
    <w:rsid w:val="005A5599"/>
    <w:rsid w:val="005B7689"/>
    <w:rsid w:val="005D21FE"/>
    <w:rsid w:val="006012EF"/>
    <w:rsid w:val="0063786D"/>
    <w:rsid w:val="00653AE6"/>
    <w:rsid w:val="00681F2F"/>
    <w:rsid w:val="00692F94"/>
    <w:rsid w:val="006A25D4"/>
    <w:rsid w:val="006B6E65"/>
    <w:rsid w:val="006C1F89"/>
    <w:rsid w:val="006D0281"/>
    <w:rsid w:val="006E3F4A"/>
    <w:rsid w:val="006F4CC6"/>
    <w:rsid w:val="00716950"/>
    <w:rsid w:val="00724F74"/>
    <w:rsid w:val="00731B21"/>
    <w:rsid w:val="00752E17"/>
    <w:rsid w:val="00764B41"/>
    <w:rsid w:val="007C7617"/>
    <w:rsid w:val="008122E8"/>
    <w:rsid w:val="00833AA1"/>
    <w:rsid w:val="00837CD3"/>
    <w:rsid w:val="00842F3E"/>
    <w:rsid w:val="00845029"/>
    <w:rsid w:val="0086625D"/>
    <w:rsid w:val="0087087F"/>
    <w:rsid w:val="008A3A1E"/>
    <w:rsid w:val="008A6D53"/>
    <w:rsid w:val="008C37DB"/>
    <w:rsid w:val="008C7740"/>
    <w:rsid w:val="008D4D59"/>
    <w:rsid w:val="008E41B0"/>
    <w:rsid w:val="00915D52"/>
    <w:rsid w:val="00917AB7"/>
    <w:rsid w:val="009264D3"/>
    <w:rsid w:val="009771AE"/>
    <w:rsid w:val="009A7194"/>
    <w:rsid w:val="009F6F74"/>
    <w:rsid w:val="00A15B22"/>
    <w:rsid w:val="00A22156"/>
    <w:rsid w:val="00A46BD8"/>
    <w:rsid w:val="00A735B3"/>
    <w:rsid w:val="00AB03C0"/>
    <w:rsid w:val="00AC425E"/>
    <w:rsid w:val="00AC4D46"/>
    <w:rsid w:val="00B52FDC"/>
    <w:rsid w:val="00B950E7"/>
    <w:rsid w:val="00BC51CF"/>
    <w:rsid w:val="00BE673B"/>
    <w:rsid w:val="00C22A1A"/>
    <w:rsid w:val="00C63D02"/>
    <w:rsid w:val="00C7328D"/>
    <w:rsid w:val="00CE535D"/>
    <w:rsid w:val="00D240F4"/>
    <w:rsid w:val="00D41BD0"/>
    <w:rsid w:val="00DB4883"/>
    <w:rsid w:val="00DF4070"/>
    <w:rsid w:val="00E0223F"/>
    <w:rsid w:val="00E267B6"/>
    <w:rsid w:val="00E41C5E"/>
    <w:rsid w:val="00E81B08"/>
    <w:rsid w:val="00EA2EDD"/>
    <w:rsid w:val="00EA54C1"/>
    <w:rsid w:val="00EB3541"/>
    <w:rsid w:val="00EC0628"/>
    <w:rsid w:val="00EF4A94"/>
    <w:rsid w:val="00EF6FBC"/>
    <w:rsid w:val="00F53067"/>
    <w:rsid w:val="00F72328"/>
    <w:rsid w:val="00F76CC1"/>
    <w:rsid w:val="00F76E28"/>
    <w:rsid w:val="00F85AAD"/>
    <w:rsid w:val="00F904E1"/>
    <w:rsid w:val="00FE04C9"/>
    <w:rsid w:val="00FF4094"/>
    <w:rsid w:val="00FF5D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16C80"/>
  <w15:chartTrackingRefBased/>
  <w15:docId w15:val="{48D2537E-1946-44C6-8D18-DA1ED719C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A94"/>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4B128D"/>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unhideWhenUsed/>
    <w:qFormat/>
    <w:rsid w:val="0028425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4A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4A94"/>
    <w:rPr>
      <w:rFonts w:eastAsiaTheme="minorEastAsia"/>
      <w:lang w:val="en-US"/>
    </w:rPr>
  </w:style>
  <w:style w:type="paragraph" w:styleId="Header">
    <w:name w:val="header"/>
    <w:basedOn w:val="Normal"/>
    <w:link w:val="HeaderChar"/>
    <w:uiPriority w:val="99"/>
    <w:unhideWhenUsed/>
    <w:rsid w:val="00EF4A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A94"/>
  </w:style>
  <w:style w:type="paragraph" w:styleId="Footer">
    <w:name w:val="footer"/>
    <w:basedOn w:val="Normal"/>
    <w:link w:val="FooterChar"/>
    <w:uiPriority w:val="99"/>
    <w:unhideWhenUsed/>
    <w:rsid w:val="00EF4A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A94"/>
  </w:style>
  <w:style w:type="character" w:customStyle="1" w:styleId="Heading1Char">
    <w:name w:val="Heading 1 Char"/>
    <w:basedOn w:val="DefaultParagraphFont"/>
    <w:link w:val="Heading1"/>
    <w:uiPriority w:val="9"/>
    <w:rsid w:val="00EF4A94"/>
    <w:rPr>
      <w:rFonts w:asciiTheme="majorHAnsi" w:eastAsiaTheme="majorEastAsia" w:hAnsiTheme="majorHAnsi" w:cstheme="majorBidi"/>
      <w:color w:val="3E762A" w:themeColor="accent1" w:themeShade="BF"/>
      <w:sz w:val="32"/>
      <w:szCs w:val="32"/>
    </w:rPr>
  </w:style>
  <w:style w:type="paragraph" w:customStyle="1" w:styleId="TOC">
    <w:name w:val="TOC"/>
    <w:basedOn w:val="Heading1"/>
    <w:link w:val="TOCChar"/>
    <w:qFormat/>
    <w:rsid w:val="00EF4A94"/>
  </w:style>
  <w:style w:type="paragraph" w:styleId="TOC1">
    <w:name w:val="toc 1"/>
    <w:basedOn w:val="Normal"/>
    <w:next w:val="Normal"/>
    <w:autoRedefine/>
    <w:uiPriority w:val="39"/>
    <w:unhideWhenUsed/>
    <w:rsid w:val="00452BEF"/>
    <w:pPr>
      <w:spacing w:before="120" w:after="120"/>
    </w:pPr>
    <w:rPr>
      <w:rFonts w:cstheme="minorHAnsi"/>
      <w:b/>
      <w:bCs/>
      <w:caps/>
      <w:sz w:val="20"/>
      <w:szCs w:val="20"/>
    </w:rPr>
  </w:style>
  <w:style w:type="character" w:customStyle="1" w:styleId="TOCChar">
    <w:name w:val="TOC Char"/>
    <w:basedOn w:val="Heading1Char"/>
    <w:link w:val="TOC"/>
    <w:rsid w:val="00EF4A94"/>
    <w:rPr>
      <w:rFonts w:asciiTheme="majorHAnsi" w:eastAsiaTheme="majorEastAsia" w:hAnsiTheme="majorHAnsi" w:cstheme="majorBidi"/>
      <w:color w:val="3E762A" w:themeColor="accent1" w:themeShade="BF"/>
      <w:sz w:val="32"/>
      <w:szCs w:val="32"/>
    </w:rPr>
  </w:style>
  <w:style w:type="paragraph" w:styleId="TOC2">
    <w:name w:val="toc 2"/>
    <w:basedOn w:val="Normal"/>
    <w:next w:val="Normal"/>
    <w:autoRedefine/>
    <w:uiPriority w:val="39"/>
    <w:unhideWhenUsed/>
    <w:rsid w:val="00452BEF"/>
    <w:pPr>
      <w:spacing w:after="0"/>
      <w:ind w:left="220"/>
    </w:pPr>
    <w:rPr>
      <w:rFonts w:cstheme="minorHAnsi"/>
      <w:smallCaps/>
      <w:sz w:val="20"/>
      <w:szCs w:val="20"/>
    </w:rPr>
  </w:style>
  <w:style w:type="paragraph" w:styleId="TOC3">
    <w:name w:val="toc 3"/>
    <w:basedOn w:val="Normal"/>
    <w:next w:val="Normal"/>
    <w:autoRedefine/>
    <w:uiPriority w:val="39"/>
    <w:unhideWhenUsed/>
    <w:rsid w:val="00452BEF"/>
    <w:pPr>
      <w:spacing w:after="0"/>
      <w:ind w:left="440"/>
    </w:pPr>
    <w:rPr>
      <w:rFonts w:cstheme="minorHAnsi"/>
      <w:i/>
      <w:iCs/>
      <w:sz w:val="20"/>
      <w:szCs w:val="20"/>
    </w:rPr>
  </w:style>
  <w:style w:type="paragraph" w:styleId="TOC4">
    <w:name w:val="toc 4"/>
    <w:basedOn w:val="Normal"/>
    <w:next w:val="Normal"/>
    <w:autoRedefine/>
    <w:uiPriority w:val="39"/>
    <w:unhideWhenUsed/>
    <w:rsid w:val="00452BEF"/>
    <w:pPr>
      <w:spacing w:after="0"/>
      <w:ind w:left="660"/>
    </w:pPr>
    <w:rPr>
      <w:rFonts w:cstheme="minorHAnsi"/>
      <w:sz w:val="18"/>
      <w:szCs w:val="18"/>
    </w:rPr>
  </w:style>
  <w:style w:type="paragraph" w:styleId="TOC5">
    <w:name w:val="toc 5"/>
    <w:basedOn w:val="Normal"/>
    <w:next w:val="Normal"/>
    <w:autoRedefine/>
    <w:uiPriority w:val="39"/>
    <w:unhideWhenUsed/>
    <w:rsid w:val="00452BEF"/>
    <w:pPr>
      <w:spacing w:after="0"/>
      <w:ind w:left="880"/>
    </w:pPr>
    <w:rPr>
      <w:rFonts w:cstheme="minorHAnsi"/>
      <w:sz w:val="18"/>
      <w:szCs w:val="18"/>
    </w:rPr>
  </w:style>
  <w:style w:type="paragraph" w:styleId="TOC6">
    <w:name w:val="toc 6"/>
    <w:basedOn w:val="Normal"/>
    <w:next w:val="Normal"/>
    <w:autoRedefine/>
    <w:uiPriority w:val="39"/>
    <w:unhideWhenUsed/>
    <w:rsid w:val="00452BEF"/>
    <w:pPr>
      <w:spacing w:after="0"/>
      <w:ind w:left="1100"/>
    </w:pPr>
    <w:rPr>
      <w:rFonts w:cstheme="minorHAnsi"/>
      <w:sz w:val="18"/>
      <w:szCs w:val="18"/>
    </w:rPr>
  </w:style>
  <w:style w:type="paragraph" w:styleId="TOC7">
    <w:name w:val="toc 7"/>
    <w:basedOn w:val="Normal"/>
    <w:next w:val="Normal"/>
    <w:autoRedefine/>
    <w:uiPriority w:val="39"/>
    <w:unhideWhenUsed/>
    <w:rsid w:val="00452BEF"/>
    <w:pPr>
      <w:spacing w:after="0"/>
      <w:ind w:left="1320"/>
    </w:pPr>
    <w:rPr>
      <w:rFonts w:cstheme="minorHAnsi"/>
      <w:sz w:val="18"/>
      <w:szCs w:val="18"/>
    </w:rPr>
  </w:style>
  <w:style w:type="paragraph" w:styleId="TOC8">
    <w:name w:val="toc 8"/>
    <w:basedOn w:val="Normal"/>
    <w:next w:val="Normal"/>
    <w:autoRedefine/>
    <w:uiPriority w:val="39"/>
    <w:unhideWhenUsed/>
    <w:rsid w:val="00452BEF"/>
    <w:pPr>
      <w:spacing w:after="0"/>
      <w:ind w:left="1540"/>
    </w:pPr>
    <w:rPr>
      <w:rFonts w:cstheme="minorHAnsi"/>
      <w:sz w:val="18"/>
      <w:szCs w:val="18"/>
    </w:rPr>
  </w:style>
  <w:style w:type="paragraph" w:styleId="TOC9">
    <w:name w:val="toc 9"/>
    <w:basedOn w:val="Normal"/>
    <w:next w:val="Normal"/>
    <w:autoRedefine/>
    <w:uiPriority w:val="39"/>
    <w:unhideWhenUsed/>
    <w:rsid w:val="00452BEF"/>
    <w:pPr>
      <w:spacing w:after="0"/>
      <w:ind w:left="1760"/>
    </w:pPr>
    <w:rPr>
      <w:rFonts w:cstheme="minorHAnsi"/>
      <w:sz w:val="18"/>
      <w:szCs w:val="18"/>
    </w:rPr>
  </w:style>
  <w:style w:type="character" w:customStyle="1" w:styleId="Heading2Char">
    <w:name w:val="Heading 2 Char"/>
    <w:basedOn w:val="DefaultParagraphFont"/>
    <w:link w:val="Heading2"/>
    <w:uiPriority w:val="9"/>
    <w:rsid w:val="004B128D"/>
    <w:rPr>
      <w:rFonts w:asciiTheme="majorHAnsi" w:eastAsiaTheme="majorEastAsia" w:hAnsiTheme="majorHAnsi" w:cstheme="majorBidi"/>
      <w:color w:val="3E762A" w:themeColor="accent1" w:themeShade="BF"/>
      <w:sz w:val="26"/>
      <w:szCs w:val="26"/>
    </w:rPr>
  </w:style>
  <w:style w:type="paragraph" w:styleId="ListParagraph">
    <w:name w:val="List Paragraph"/>
    <w:basedOn w:val="Normal"/>
    <w:uiPriority w:val="34"/>
    <w:qFormat/>
    <w:rsid w:val="0086625D"/>
    <w:pPr>
      <w:ind w:left="720"/>
      <w:contextualSpacing/>
    </w:pPr>
  </w:style>
  <w:style w:type="character" w:customStyle="1" w:styleId="Heading3Char">
    <w:name w:val="Heading 3 Char"/>
    <w:basedOn w:val="DefaultParagraphFont"/>
    <w:link w:val="Heading3"/>
    <w:uiPriority w:val="9"/>
    <w:rsid w:val="00284256"/>
    <w:rPr>
      <w:rFonts w:asciiTheme="majorHAnsi" w:eastAsiaTheme="majorEastAsia" w:hAnsiTheme="majorHAnsi" w:cstheme="majorBidi"/>
      <w:color w:val="294E1C" w:themeColor="accent1" w:themeShade="7F"/>
      <w:sz w:val="24"/>
      <w:szCs w:val="24"/>
    </w:rPr>
  </w:style>
  <w:style w:type="character" w:styleId="Hyperlink">
    <w:name w:val="Hyperlink"/>
    <w:basedOn w:val="DefaultParagraphFont"/>
    <w:uiPriority w:val="99"/>
    <w:unhideWhenUsed/>
    <w:rsid w:val="004C170A"/>
    <w:rPr>
      <w:color w:val="6B9F25" w:themeColor="hyperlink"/>
      <w:u w:val="single"/>
    </w:rPr>
  </w:style>
  <w:style w:type="character" w:styleId="FollowedHyperlink">
    <w:name w:val="FollowedHyperlink"/>
    <w:basedOn w:val="DefaultParagraphFont"/>
    <w:uiPriority w:val="99"/>
    <w:semiHidden/>
    <w:unhideWhenUsed/>
    <w:rsid w:val="00145898"/>
    <w:rPr>
      <w:color w:val="BA6906" w:themeColor="followedHyperlink"/>
      <w:u w:val="single"/>
    </w:rPr>
  </w:style>
  <w:style w:type="paragraph" w:styleId="BalloonText">
    <w:name w:val="Balloon Text"/>
    <w:basedOn w:val="Normal"/>
    <w:link w:val="BalloonTextChar"/>
    <w:uiPriority w:val="99"/>
    <w:semiHidden/>
    <w:unhideWhenUsed/>
    <w:rsid w:val="00A46B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6BD8"/>
    <w:rPr>
      <w:rFonts w:ascii="Segoe UI" w:hAnsi="Segoe UI" w:cs="Segoe UI"/>
      <w:sz w:val="18"/>
      <w:szCs w:val="18"/>
    </w:rPr>
  </w:style>
  <w:style w:type="character" w:styleId="UnresolvedMention">
    <w:name w:val="Unresolved Mention"/>
    <w:basedOn w:val="DefaultParagraphFont"/>
    <w:uiPriority w:val="99"/>
    <w:semiHidden/>
    <w:unhideWhenUsed/>
    <w:rsid w:val="008D4D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89187">
      <w:bodyDiv w:val="1"/>
      <w:marLeft w:val="0"/>
      <w:marRight w:val="0"/>
      <w:marTop w:val="0"/>
      <w:marBottom w:val="0"/>
      <w:divBdr>
        <w:top w:val="none" w:sz="0" w:space="0" w:color="auto"/>
        <w:left w:val="none" w:sz="0" w:space="0" w:color="auto"/>
        <w:bottom w:val="none" w:sz="0" w:space="0" w:color="auto"/>
        <w:right w:val="none" w:sz="0" w:space="0" w:color="auto"/>
      </w:divBdr>
    </w:div>
    <w:div w:id="290786549">
      <w:bodyDiv w:val="1"/>
      <w:marLeft w:val="0"/>
      <w:marRight w:val="0"/>
      <w:marTop w:val="0"/>
      <w:marBottom w:val="0"/>
      <w:divBdr>
        <w:top w:val="none" w:sz="0" w:space="0" w:color="auto"/>
        <w:left w:val="none" w:sz="0" w:space="0" w:color="auto"/>
        <w:bottom w:val="none" w:sz="0" w:space="0" w:color="auto"/>
        <w:right w:val="none" w:sz="0" w:space="0" w:color="auto"/>
      </w:divBdr>
    </w:div>
    <w:div w:id="848637636">
      <w:bodyDiv w:val="1"/>
      <w:marLeft w:val="0"/>
      <w:marRight w:val="0"/>
      <w:marTop w:val="0"/>
      <w:marBottom w:val="0"/>
      <w:divBdr>
        <w:top w:val="none" w:sz="0" w:space="0" w:color="auto"/>
        <w:left w:val="none" w:sz="0" w:space="0" w:color="auto"/>
        <w:bottom w:val="none" w:sz="0" w:space="0" w:color="auto"/>
        <w:right w:val="none" w:sz="0" w:space="0" w:color="auto"/>
      </w:divBdr>
    </w:div>
    <w:div w:id="944194872">
      <w:bodyDiv w:val="1"/>
      <w:marLeft w:val="0"/>
      <w:marRight w:val="0"/>
      <w:marTop w:val="0"/>
      <w:marBottom w:val="0"/>
      <w:divBdr>
        <w:top w:val="none" w:sz="0" w:space="0" w:color="auto"/>
        <w:left w:val="none" w:sz="0" w:space="0" w:color="auto"/>
        <w:bottom w:val="none" w:sz="0" w:space="0" w:color="auto"/>
        <w:right w:val="none" w:sz="0" w:space="0" w:color="auto"/>
      </w:divBdr>
    </w:div>
    <w:div w:id="966818569">
      <w:bodyDiv w:val="1"/>
      <w:marLeft w:val="0"/>
      <w:marRight w:val="0"/>
      <w:marTop w:val="0"/>
      <w:marBottom w:val="0"/>
      <w:divBdr>
        <w:top w:val="none" w:sz="0" w:space="0" w:color="auto"/>
        <w:left w:val="none" w:sz="0" w:space="0" w:color="auto"/>
        <w:bottom w:val="none" w:sz="0" w:space="0" w:color="auto"/>
        <w:right w:val="none" w:sz="0" w:space="0" w:color="auto"/>
      </w:divBdr>
    </w:div>
    <w:div w:id="107921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siteoptimization.com/services/analyze/" TargetMode="External"/><Relationship Id="rId13" Type="http://schemas.openxmlformats.org/officeDocument/2006/relationships/hyperlink" Target="http://www.codebeautifier.com/"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ools4noobs.com/online_tools/beautify_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tools4noobs.com/online_tools/beautify_php/" TargetMode="External"/><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E:\ReportTemplate2.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Ali16</b:Tag>
    <b:SourceType>InternetSite</b:SourceType>
    <b:Guid>{D8C06F5B-4DD3-4AC3-B2A0-48E441AC7EFE}</b:Guid>
    <b:Title>Top 10 ways to optimize CSS for faster websites</b:Title>
    <b:Year>2016</b:Year>
    <b:Author>
      <b:Author>
        <b:NameList>
          <b:Person>
            <b:Last>Gajani</b:Last>
            <b:First>Ali</b:First>
          </b:Person>
        </b:NameList>
      </b:Author>
    </b:Author>
    <b:InternetSiteTitle>monitis.com</b:InternetSiteTitle>
    <b:Month>September</b:Month>
    <b:Day>12</b:Day>
    <b:URL>https://www.monitis.com/blog/in-review-by-cc-top-10-ways-to-optimize-css-for-faster-websites/</b:URL>
    <b:RefOrder>1</b:RefOrder>
  </b:Source>
  <b:Source>
    <b:Tag>Kat14</b:Tag>
    <b:SourceType>InternetSite</b:SourceType>
    <b:Guid>{F7C36A2E-015C-486A-9EF8-B73FFAAF015B}</b:Guid>
    <b:Author>
      <b:Author>
        <b:NameList>
          <b:Person>
            <b:Last>Crayon</b:Last>
            <b:First>Katherine</b:First>
          </b:Person>
        </b:NameList>
      </b:Author>
    </b:Author>
    <b:Title>Best Free CSS Optimization Tools to Tune up Your Site</b:Title>
    <b:InternetSiteTitle>templatemonster.com</b:InternetSiteTitle>
    <b:Year>2014</b:Year>
    <b:Month>May</b:Month>
    <b:Day>29</b:Day>
    <b:URL>https://www.templatemonster.com/blog/free-css-optimization-tools/</b:URL>
    <b:RefOrder>2</b:RefOrder>
  </b:Source>
  <b:Source>
    <b:Tag>W3C</b:Tag>
    <b:SourceType>InternetSite</b:SourceType>
    <b:Guid>{AFCB6C94-F758-40B8-AEB5-EE5252CD0A46}</b:Guid>
    <b:Author>
      <b:Author>
        <b:Corporate>W3C</b:Corporate>
      </b:Author>
    </b:Author>
    <b:Title>CSS Validation Service</b:Title>
    <b:InternetSiteTitle>jigsaw.w3.org</b:InternetSiteTitle>
    <b:URL>http://jigsaw.w3.org/css-validator/#validate_by_uri+with_options</b:URL>
    <b:RefOrder>3</b:RefOrder>
  </b:Source>
  <b:Source>
    <b:Tag>Zak</b:Tag>
    <b:SourceType>InternetSite</b:SourceType>
    <b:Guid>{74F409A6-4205-45DA-B8A0-92E78818F900}</b:Guid>
    <b:Title>CSS LINT</b:Title>
    <b:InternetSiteTitle>csslint.net</b:InternetSiteTitle>
    <b:URL>http://csslint.net/</b:URL>
    <b:Author>
      <b:Author>
        <b:NameList>
          <b:Person>
            <b:Last>Zakas</b:Last>
            <b:First>Nichola</b:First>
          </b:Person>
          <b:Person>
            <b:Last>NicoleSullivan</b:Last>
            <b:First>Nicole Sullivan</b:First>
          </b:Person>
        </b:NameList>
      </b:Author>
    </b:Author>
    <b:RefOrder>4</b:RefOrder>
  </b:Source>
  <b:Source>
    <b:Tag>cod</b:Tag>
    <b:SourceType>InternetSite</b:SourceType>
    <b:Guid>{E7AA3024-C6C8-46C5-91E2-D3DE6944758C}</b:Guid>
    <b:Title>code beautifier</b:Title>
    <b:InternetSiteTitle>codebeautifier.com</b:InternetSiteTitle>
    <b:URL>http://www.codebeautifier.com/</b:URL>
    <b:RefOrder>5</b:RefOrder>
  </b:Source>
  <b:Source>
    <b:Tag>Web</b:Tag>
    <b:SourceType>InternetSite</b:SourceType>
    <b:Guid>{2C65C0C1-7A68-4499-824E-E3634CD3A4A8}</b:Guid>
    <b:Author>
      <b:Author>
        <b:Corporate>WebSiteOptimization</b:Corporate>
      </b:Author>
    </b:Author>
    <b:Title>HTML Optimization</b:Title>
    <b:InternetSiteTitle>websiteoptimization.com</b:InternetSiteTitle>
    <b:URL>http://www.websiteoptimization.com/speed/3/</b:URL>
    <b:RefOrder>6</b:RefOrder>
  </b:Source>
  <b:Source>
    <b:Tag>DrW16</b:Tag>
    <b:SourceType>InternetSite</b:SourceType>
    <b:Guid>{EC599E8D-0199-4E6E-A297-5EC9E2C320A9}</b:Guid>
    <b:Author>
      <b:Author>
        <b:Corporate>Dr. Watson</b:Corporate>
      </b:Author>
    </b:Author>
    <b:Title>Dr. Watson</b:Title>
    <b:InternetSiteTitle>watson.addy.com</b:InternetSiteTitle>
    <b:Year>2016</b:Year>
    <b:Month>July</b:Month>
    <b:URL>http://watson.addy.com/</b:URL>
    <b:RefOrder>7</b:RefOrder>
  </b:Source>
  <b:Source>
    <b:Tag>Cod17</b:Tag>
    <b:SourceType>InternetSite</b:SourceType>
    <b:Guid>{A7A48443-82F3-4B68-AF2F-D15CBB4914CC}</b:Guid>
    <b:Author>
      <b:Author>
        <b:NameList>
          <b:Person>
            <b:Last>Arsenault</b:Last>
            <b:First>Cody</b:First>
          </b:Person>
        </b:NameList>
      </b:Author>
    </b:Author>
    <b:Title>Improving PHP Performance for Web Applications</b:Title>
    <b:InternetSiteTitle>keycdn.com</b:InternetSiteTitle>
    <b:Year>2017</b:Year>
    <b:Month>March</b:Month>
    <b:Day>23</b:Day>
    <b:URL>https://www.keycdn.com/blog/php-performance</b:URL>
    <b:RefOrder>8</b:RefOrder>
  </b:Source>
  <b:Source>
    <b:Tag>xde</b:Tag>
    <b:SourceType>InternetSite</b:SourceType>
    <b:Guid>{2B469F8B-67F6-47C4-9CE1-6642124C3B89}</b:Guid>
    <b:Author>
      <b:Author>
        <b:Corporate>xdebug</b:Corporate>
      </b:Author>
    </b:Author>
    <b:Title>Documentation</b:Title>
    <b:InternetSiteTitle>xdebug.org</b:InternetSiteTitle>
    <b:URL>http://xdebug.org/docs/profiler</b:URL>
    <b:RefOrder>9</b:RefOrder>
  </b:Source>
  <b:Source>
    <b:Tag>Sta</b:Tag>
    <b:SourceType>InternetSite</b:SourceType>
    <b:Guid>{2CFDD65C-F8C2-4F5B-AAD1-573F27CE8467}</b:Guid>
    <b:Author>
      <b:Author>
        <b:Corporate>Stackify</b:Corporate>
      </b:Author>
    </b:Author>
    <b:Title>Diagnose, Improve and Accelerate Performance</b:Title>
    <b:InternetSiteTitle>stackify.com</b:InternetSiteTitle>
    <b:URL>https://stackify.com/retrace/</b:URL>
    <b:RefOrder>10</b:RefOrder>
  </b:Source>
  <b:Source>
    <b:Tag>IDE</b:Tag>
    <b:SourceType>InternetSite</b:SourceType>
    <b:Guid>{32A85C60-AE2E-46C5-9914-436AC546E081}</b:Guid>
    <b:Author>
      <b:Author>
        <b:Corporate>IDERA</b:Corporate>
      </b:Author>
    </b:Author>
    <b:Title>Automate SQL Tuning and Profiling DB Optimizer</b:Title>
    <b:InternetSiteTitle>idera.com</b:InternetSiteTitle>
    <b:URL>https://www.idera.com/dboptimizer-sql-database-optimization</b:URL>
    <b:RefOrder>11</b:RefOrder>
  </b:Source>
  <b:Source>
    <b:Tag>sol</b:Tag>
    <b:SourceType>InternetSite</b:SourceType>
    <b:Guid>{AAD4C970-9785-4A81-856A-FAA7CB0E29AC}</b:Guid>
    <b:Author>
      <b:Author>
        <b:Corporate>solarwinds</b:Corporate>
      </b:Author>
    </b:Author>
    <b:Title>Database Performance Analyzer</b:Title>
    <b:InternetSiteTitle>solarwinds.com</b:InternetSiteTitle>
    <b:URL>https://www.solarwinds.com/database-performance-analyzer</b:URL>
    <b:RefOrder>12</b:RefOrder>
  </b:Source>
  <b:Source>
    <b:Tag>red</b:Tag>
    <b:SourceType>InternetSite</b:SourceType>
    <b:Guid>{8B540E91-12E7-471A-9CA9-9EFAB58D6878}</b:Guid>
    <b:Author>
      <b:Author>
        <b:Corporate>redgate</b:Corporate>
      </b:Author>
    </b:Author>
    <b:Title>SQL Monitor</b:Title>
    <b:URL>https://www.red-gate.com/products/dba/sql-monitor/</b:URL>
    <b:RefOrder>13</b:RefOrder>
  </b:Source>
</b:Sources>
</file>

<file path=customXml/itemProps1.xml><?xml version="1.0" encoding="utf-8"?>
<ds:datastoreItem xmlns:ds="http://schemas.openxmlformats.org/officeDocument/2006/customXml" ds:itemID="{DFE87017-2150-48DA-B609-3CB9A36E6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ReportTemplate2</Template>
  <TotalTime>354</TotalTime>
  <Pages>5</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30003389</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Kyer Potts</dc:creator>
  <cp:keywords/>
  <dc:description/>
  <cp:lastModifiedBy>Kyer Potts</cp:lastModifiedBy>
  <cp:revision>59</cp:revision>
  <dcterms:created xsi:type="dcterms:W3CDTF">2019-11-07T20:34:00Z</dcterms:created>
  <dcterms:modified xsi:type="dcterms:W3CDTF">2019-12-04T03:08:00Z</dcterms:modified>
</cp:coreProperties>
</file>