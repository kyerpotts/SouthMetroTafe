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E2" w:rsidRDefault="00EB24E2" w:rsidP="00D52D3F">
      <w:pPr>
        <w:pStyle w:val="Heading1"/>
      </w:pPr>
      <w:bookmarkStart w:id="0" w:name="_Toc24446135"/>
      <w:bookmarkStart w:id="1" w:name="_Toc25148423"/>
      <w:r>
        <w:t>Source Control Snapshot</w:t>
      </w:r>
      <w:bookmarkEnd w:id="0"/>
      <w:bookmarkEnd w:id="1"/>
    </w:p>
    <w:p w:rsidR="00EB24E2" w:rsidRPr="00BA6C6C" w:rsidRDefault="00EB24E2" w:rsidP="00C751A7">
      <w:pPr>
        <w:pStyle w:val="Heading2"/>
        <w:rPr>
          <w:color w:val="FF0000"/>
        </w:rPr>
      </w:pPr>
      <w:bookmarkStart w:id="2" w:name="_Toc25148424"/>
      <w:r w:rsidRPr="00BA6C6C">
        <w:rPr>
          <w:color w:val="FF0000"/>
        </w:rPr>
        <w:t>Version Control</w:t>
      </w:r>
      <w:bookmarkEnd w:id="2"/>
    </w:p>
    <w:p w:rsidR="00EB24E2" w:rsidRPr="00BA6C6C" w:rsidRDefault="00EB24E2" w:rsidP="00C751A7">
      <w:pPr>
        <w:rPr>
          <w:color w:val="FF0000"/>
        </w:rPr>
      </w:pPr>
      <w:r w:rsidRPr="00BA6C6C">
        <w:rPr>
          <w:color w:val="FF0000"/>
        </w:rPr>
        <w:t>We have created a Master Branch then for each Sprint we will be creating a new Branch.</w:t>
      </w:r>
    </w:p>
    <w:p w:rsidR="00EB24E2" w:rsidRPr="00BA6C6C" w:rsidRDefault="00EB24E2" w:rsidP="00792BE5">
      <w:pPr>
        <w:pStyle w:val="Heading3"/>
        <w:rPr>
          <w:color w:val="FF0000"/>
        </w:rPr>
      </w:pPr>
      <w:bookmarkStart w:id="3" w:name="_Toc25148425"/>
      <w:r w:rsidRPr="00BA6C6C">
        <w:rPr>
          <w:color w:val="FF0000"/>
        </w:rPr>
        <w:t>Branches</w:t>
      </w:r>
      <w:bookmarkEnd w:id="3"/>
    </w:p>
    <w:p w:rsidR="00EB24E2" w:rsidRPr="00BA6C6C" w:rsidRDefault="00EB24E2" w:rsidP="00C751A7">
      <w:pPr>
        <w:rPr>
          <w:color w:val="FF0000"/>
        </w:rPr>
      </w:pPr>
      <w:r w:rsidRPr="00BA6C6C">
        <w:rPr>
          <w:b/>
          <w:color w:val="FF0000"/>
        </w:rPr>
        <w:t>Master (default)</w:t>
      </w:r>
      <w:r w:rsidRPr="00BA6C6C">
        <w:rPr>
          <w:color w:val="FF0000"/>
        </w:rPr>
        <w:t xml:space="preserve"> represents the currently working code.</w:t>
      </w:r>
    </w:p>
    <w:p w:rsidR="00EB24E2" w:rsidRPr="00BA6C6C" w:rsidRDefault="00EB24E2" w:rsidP="00377F04">
      <w:pPr>
        <w:rPr>
          <w:color w:val="FF0000"/>
        </w:rPr>
      </w:pPr>
      <w:r w:rsidRPr="00BA6C6C">
        <w:rPr>
          <w:b/>
          <w:color w:val="FF0000"/>
        </w:rPr>
        <w:t>Blkdevelopment-ver-1</w:t>
      </w:r>
      <w:r w:rsidRPr="00BA6C6C">
        <w:rPr>
          <w:color w:val="FF0000"/>
        </w:rPr>
        <w:t xml:space="preserve"> </w:t>
      </w:r>
      <w:bookmarkStart w:id="4" w:name="_Toc24446136"/>
      <w:r w:rsidRPr="00BA6C6C">
        <w:rPr>
          <w:color w:val="FF0000"/>
        </w:rPr>
        <w:t>represents the files, documentation and code created and produced during Spirt 1.</w:t>
      </w:r>
    </w:p>
    <w:p w:rsidR="00EB24E2" w:rsidRPr="00BA6C6C" w:rsidRDefault="00EB24E2" w:rsidP="00377F04">
      <w:pPr>
        <w:rPr>
          <w:color w:val="FF0000"/>
        </w:rPr>
      </w:pPr>
      <w:r w:rsidRPr="00BA6C6C">
        <w:rPr>
          <w:b/>
          <w:color w:val="FF0000"/>
        </w:rPr>
        <w:t>Blkdevelopment-ver-2</w:t>
      </w:r>
      <w:r w:rsidRPr="00BA6C6C">
        <w:rPr>
          <w:color w:val="FF0000"/>
        </w:rPr>
        <w:t xml:space="preserve"> represents the files, documentation and code created and produced during Spirt 2.</w:t>
      </w:r>
    </w:p>
    <w:p w:rsidR="00EB24E2" w:rsidRDefault="00EB24E2" w:rsidP="00377F04">
      <w:pPr>
        <w:pStyle w:val="Heading2"/>
      </w:pPr>
      <w:bookmarkStart w:id="5" w:name="_Toc25148426"/>
      <w:r>
        <w:t>Top Level Repository</w:t>
      </w:r>
      <w:bookmarkEnd w:id="4"/>
      <w:bookmarkEnd w:id="5"/>
    </w:p>
    <w:p w:rsidR="00EB24E2" w:rsidRDefault="00EB24E2" w:rsidP="00D52D3F">
      <w:r>
        <w:rPr>
          <w:noProof/>
          <w:lang w:eastAsia="en-AU"/>
        </w:rPr>
        <w:drawing>
          <wp:inline distT="0" distB="0" distL="0" distR="0" wp14:anchorId="5AEEE005" wp14:editId="191504F9">
            <wp:extent cx="5731510" cy="31343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urce_Control_Snap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2" w:rsidRDefault="00EB24E2" w:rsidP="00D52D3F">
      <w:pPr>
        <w:pStyle w:val="Heading2"/>
      </w:pPr>
      <w:bookmarkStart w:id="6" w:name="_Toc24446137"/>
      <w:bookmarkStart w:id="7" w:name="_Toc25148427"/>
      <w:r>
        <w:t>Code Level Repository</w:t>
      </w:r>
      <w:bookmarkEnd w:id="6"/>
      <w:bookmarkEnd w:id="7"/>
    </w:p>
    <w:p w:rsidR="00EB24E2" w:rsidRDefault="00EB24E2" w:rsidP="00D52D3F">
      <w:r>
        <w:rPr>
          <w:noProof/>
          <w:lang w:eastAsia="en-AU"/>
        </w:rPr>
        <w:drawing>
          <wp:inline distT="0" distB="0" distL="0" distR="0" wp14:anchorId="566C802D" wp14:editId="1B7E0F46">
            <wp:extent cx="5731510" cy="26155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urce_Control_Code_Snap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2" w:rsidRDefault="00EB24E2" w:rsidP="00D52D3F">
      <w:pPr>
        <w:pStyle w:val="Heading2"/>
      </w:pPr>
      <w:bookmarkStart w:id="8" w:name="_Toc24446138"/>
      <w:bookmarkStart w:id="9" w:name="_Toc25148428"/>
      <w:r>
        <w:t>Database Exports Level</w:t>
      </w:r>
      <w:bookmarkEnd w:id="8"/>
      <w:bookmarkEnd w:id="9"/>
    </w:p>
    <w:p w:rsidR="00EB24E2" w:rsidRDefault="00EB24E2" w:rsidP="00D52D3F">
      <w:r>
        <w:rPr>
          <w:noProof/>
          <w:lang w:eastAsia="en-AU"/>
        </w:rPr>
        <w:drawing>
          <wp:inline distT="0" distB="0" distL="0" distR="0" wp14:anchorId="4E1CAA80" wp14:editId="3CC5C193">
            <wp:extent cx="5731510" cy="20707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ource_Control_Database_Exports_Snap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2" w:rsidRDefault="00EB24E2" w:rsidP="00D52D3F">
      <w:pPr>
        <w:pStyle w:val="Heading2"/>
      </w:pPr>
      <w:bookmarkStart w:id="10" w:name="_Toc24446139"/>
      <w:bookmarkStart w:id="11" w:name="_Toc25148429"/>
      <w:r>
        <w:t>Documentation Level</w:t>
      </w:r>
      <w:bookmarkEnd w:id="10"/>
      <w:bookmarkEnd w:id="11"/>
    </w:p>
    <w:p w:rsidR="00EB24E2" w:rsidRDefault="00EB24E2" w:rsidP="00D52D3F">
      <w:pPr>
        <w:sectPr w:rsidR="00EB24E2" w:rsidSect="0046791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AU"/>
        </w:rPr>
        <w:drawing>
          <wp:inline distT="0" distB="0" distL="0" distR="0" wp14:anchorId="099FEC69" wp14:editId="573D40F9">
            <wp:extent cx="5731510" cy="22466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ource_Control_Documentation_Snap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C" w:rsidRDefault="009963FC" w:rsidP="00D52D3F"/>
    <w:sectPr w:rsidR="009963FC" w:rsidSect="004679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15E" w:rsidRDefault="0082615E" w:rsidP="00EF4A94">
      <w:pPr>
        <w:spacing w:after="0" w:line="240" w:lineRule="auto"/>
      </w:pPr>
      <w:r>
        <w:separator/>
      </w:r>
    </w:p>
  </w:endnote>
  <w:endnote w:type="continuationSeparator" w:id="0">
    <w:p w:rsidR="0082615E" w:rsidRDefault="0082615E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E2" w:rsidRDefault="00EB2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567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24E2" w:rsidRDefault="00EB2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B24E2" w:rsidRDefault="00EB24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905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24E2" w:rsidRDefault="00EB2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24E2" w:rsidRDefault="00EB24E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1F" w:rsidRDefault="0046791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292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91F" w:rsidRDefault="004679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bookmarkStart w:id="12" w:name="_GoBack" w:displacedByCustomXml="next"/>
      <w:bookmarkEnd w:id="12" w:displacedByCustomXml="next"/>
    </w:sdtContent>
  </w:sdt>
  <w:p w:rsidR="0046791F" w:rsidRDefault="0046791F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9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15E" w:rsidRDefault="0082615E" w:rsidP="00EF4A94">
      <w:pPr>
        <w:spacing w:after="0" w:line="240" w:lineRule="auto"/>
      </w:pPr>
      <w:r>
        <w:separator/>
      </w:r>
    </w:p>
  </w:footnote>
  <w:footnote w:type="continuationSeparator" w:id="0">
    <w:p w:rsidR="0082615E" w:rsidRDefault="0082615E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E2" w:rsidRDefault="00EB24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E2" w:rsidRDefault="00EB24E2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EB24E2" w:rsidRDefault="00EB24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E2" w:rsidRDefault="00EB24E2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1F" w:rsidRDefault="0046791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1F" w:rsidRDefault="0046791F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6791F" w:rsidRDefault="0046791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3F"/>
    <w:rsid w:val="00154435"/>
    <w:rsid w:val="00161FA1"/>
    <w:rsid w:val="00165912"/>
    <w:rsid w:val="001A2CB2"/>
    <w:rsid w:val="001F6C05"/>
    <w:rsid w:val="003B1971"/>
    <w:rsid w:val="003B63DB"/>
    <w:rsid w:val="0040515A"/>
    <w:rsid w:val="00452BEF"/>
    <w:rsid w:val="0046791F"/>
    <w:rsid w:val="004E5448"/>
    <w:rsid w:val="00576B42"/>
    <w:rsid w:val="005E3F0A"/>
    <w:rsid w:val="00604551"/>
    <w:rsid w:val="00662BDF"/>
    <w:rsid w:val="00693024"/>
    <w:rsid w:val="006B4B8B"/>
    <w:rsid w:val="0082615E"/>
    <w:rsid w:val="009963FC"/>
    <w:rsid w:val="009F50A1"/>
    <w:rsid w:val="00AB15E2"/>
    <w:rsid w:val="00B376B4"/>
    <w:rsid w:val="00BA6295"/>
    <w:rsid w:val="00C25B07"/>
    <w:rsid w:val="00C84DDC"/>
    <w:rsid w:val="00CE4710"/>
    <w:rsid w:val="00D10462"/>
    <w:rsid w:val="00D52D3F"/>
    <w:rsid w:val="00D814E0"/>
    <w:rsid w:val="00DB6EF8"/>
    <w:rsid w:val="00E80E63"/>
    <w:rsid w:val="00EB24E2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C865-78F5-41D7-A934-D38C2277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5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2D3F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55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05AA-5DA6-4433-B0F0-3FDA164D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luke gough</cp:lastModifiedBy>
  <cp:revision>3</cp:revision>
  <dcterms:created xsi:type="dcterms:W3CDTF">2019-11-12T00:55:00Z</dcterms:created>
  <dcterms:modified xsi:type="dcterms:W3CDTF">2019-11-20T05:20:00Z</dcterms:modified>
</cp:coreProperties>
</file>