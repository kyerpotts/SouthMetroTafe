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Content>
        <w:p w:rsidR="002A1DB0" w:rsidRDefault="002A1DB0" w:rsidP="00E650DD">
          <w:pPr>
            <w:pStyle w:val="NoSpacing"/>
            <w:rPr>
              <w:rFonts w:eastAsiaTheme="minorHAnsi"/>
              <w:lang w:val="en-AU"/>
            </w:rPr>
            <w:sectPr w:rsidR="002A1DB0" w:rsidSect="00E650DD">
              <w:headerReference w:type="default" r:id="rId6"/>
              <w:footerReference w:type="default" r:id="rId7"/>
              <w:headerReference w:type="first" r:id="rId8"/>
              <w:footerReference w:type="first" r:id="rId9"/>
              <w:type w:val="continuous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1BE8" wp14:editId="407440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A1DB0" w:rsidRDefault="002A1D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8D1BE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1DB0" w:rsidRDefault="002A1D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E55C7F" wp14:editId="681A49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1DB0" w:rsidRDefault="002A1DB0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2A1DB0" w:rsidRDefault="002A1D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30003918, P459899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5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1DB0" w:rsidRDefault="002A1DB0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2A1DB0" w:rsidRDefault="002A1DB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30003918, P459899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EE961" wp14:editId="46CC1C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1DB0" w:rsidRDefault="002A1DB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Master Document</w:t>
                                    </w:r>
                                  </w:sdtContent>
                                </w:sdt>
                              </w:p>
                              <w:p w:rsidR="002A1DB0" w:rsidRDefault="002A1D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 Development AT2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7EE96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1DB0" w:rsidRDefault="002A1DB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Master Document</w:t>
                              </w:r>
                            </w:sdtContent>
                          </w:sdt>
                        </w:p>
                        <w:p w:rsidR="002A1DB0" w:rsidRDefault="002A1D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 Development AT2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A1DB0" w:rsidRDefault="002A1DB0" w:rsidP="00E650DD">
          <w:pPr>
            <w:pStyle w:val="NoSpacing"/>
          </w:pPr>
          <w:r>
            <w:t>Table of Contents</w:t>
          </w:r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24446115" w:history="1">
            <w:r w:rsidRPr="00E4289A">
              <w:rPr>
                <w:rStyle w:val="Hyperlink"/>
                <w:noProof/>
              </w:rPr>
              <w:t>Software Requirements Specification (Sprint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16" w:history="1">
            <w:r w:rsidRPr="00E428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17" w:history="1">
            <w:r w:rsidRPr="00E428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18" w:history="1">
            <w:r w:rsidRPr="00E4289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19" w:history="1">
            <w:r w:rsidRPr="00E4289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0" w:history="1">
            <w:r w:rsidRPr="00E4289A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1" w:history="1">
            <w:r w:rsidRPr="00E4289A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2" w:history="1">
            <w:r w:rsidRPr="00E4289A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3" w:history="1">
            <w:r w:rsidRPr="00E4289A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24" w:history="1">
            <w:r w:rsidRPr="00E4289A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25" w:history="1">
            <w:r w:rsidRPr="00E4289A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6" w:history="1">
            <w:r w:rsidRPr="00E4289A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27" w:history="1">
            <w:r w:rsidRPr="00E4289A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28" w:history="1">
            <w:r w:rsidRPr="00E4289A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29" w:history="1">
            <w:r w:rsidRPr="00E4289A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30" w:history="1">
            <w:r w:rsidRPr="00E4289A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31" w:history="1">
            <w:r w:rsidRPr="00E4289A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32" w:history="1">
            <w:r w:rsidRPr="00E4289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33" w:history="1">
            <w:r w:rsidRPr="00E4289A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34" w:history="1">
            <w:r w:rsidRPr="00E4289A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35" w:history="1">
            <w:r w:rsidRPr="00E4289A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36" w:history="1">
            <w:r w:rsidRPr="00E4289A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37" w:history="1">
            <w:r w:rsidRPr="00E4289A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38" w:history="1">
            <w:r w:rsidRPr="00E4289A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39" w:history="1">
            <w:r w:rsidRPr="00E4289A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40" w:history="1">
            <w:r w:rsidRPr="00E4289A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41" w:history="1">
            <w:r w:rsidRPr="00E428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42" w:history="1">
            <w:r w:rsidRPr="00E4289A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3" w:history="1">
            <w:r w:rsidRPr="00E4289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4" w:history="1">
            <w:r w:rsidRPr="00E4289A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5" w:history="1">
            <w:r w:rsidRPr="00E4289A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46" w:history="1">
            <w:r w:rsidRPr="00E4289A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7" w:history="1">
            <w:r w:rsidRPr="00E4289A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8" w:history="1">
            <w:r w:rsidRPr="00E4289A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49" w:history="1">
            <w:r w:rsidRPr="00E4289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50" w:history="1">
            <w:r w:rsidRPr="00E4289A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51" w:history="1">
            <w:r w:rsidRPr="00E4289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52" w:history="1">
            <w:r w:rsidRPr="00E4289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53" w:history="1">
            <w:r w:rsidRPr="00E4289A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54" w:history="1">
            <w:r w:rsidRPr="00E4289A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55" w:history="1">
            <w:r w:rsidRPr="00E428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56" w:history="1">
            <w:r w:rsidRPr="00E4289A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57" w:history="1">
            <w:r w:rsidRPr="00E4289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58" w:history="1">
            <w:r w:rsidRPr="00E4289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59" w:history="1">
            <w:r w:rsidRPr="00E4289A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60" w:history="1">
            <w:r w:rsidRPr="00E4289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61" w:history="1">
            <w:r w:rsidRPr="00E4289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446162" w:history="1">
            <w:r w:rsidRPr="00E4289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63" w:history="1">
            <w:r w:rsidRPr="00E4289A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24446164" w:history="1">
            <w:r w:rsidRPr="00E4289A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65" w:history="1">
            <w:r w:rsidRPr="00E4289A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66" w:history="1">
            <w:r w:rsidRPr="00E4289A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446167" w:history="1">
            <w:r w:rsidRPr="00E4289A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B0" w:rsidRDefault="002A1DB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A1DB0" w:rsidRDefault="002A1DB0" w:rsidP="008C15D1">
      <w:pPr>
        <w:sectPr w:rsidR="002A1DB0" w:rsidSect="008C15D1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2A1DB0" w:rsidRDefault="002A1DB0" w:rsidP="008C15D1">
      <w:pPr>
        <w:sectPr w:rsidR="002A1DB0" w:rsidSect="008C15D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18"/>
    </w:p>
    <w:p w:rsidR="002A1DB0" w:rsidRDefault="002A1DB0" w:rsidP="008C15D1">
      <w:pPr>
        <w:sectPr w:rsidR="002A1DB0" w:rsidSect="008C15D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25"/>
    </w:p>
    <w:p w:rsidR="002A1DB0" w:rsidRDefault="002A1DB0" w:rsidP="008C15D1">
      <w:pPr>
        <w:sectPr w:rsidR="002A1DB0" w:rsidSect="008C15D1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30"/>
    </w:p>
    <w:p w:rsidR="002A1DB0" w:rsidRDefault="002A1DB0" w:rsidP="008C15D1">
      <w:pPr>
        <w:sectPr w:rsidR="002A1DB0" w:rsidSect="008C15D1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35"/>
    </w:p>
    <w:p w:rsidR="002A1DB0" w:rsidRDefault="002A1DB0" w:rsidP="008C15D1">
      <w:pPr>
        <w:sectPr w:rsidR="002A1DB0" w:rsidSect="008C15D1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40"/>
    </w:p>
    <w:p w:rsidR="002A1DB0" w:rsidRDefault="002A1DB0">
      <w:subDoc r:id="rId41"/>
    </w:p>
    <w:sectPr w:rsidR="002A1DB0" w:rsidSect="008C15D1">
      <w:headerReference w:type="first" r:id="rId42"/>
      <w:footerReference w:type="first" r:id="rId43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0DD" w:rsidRDefault="00E65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650DD" w:rsidRDefault="00E650D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825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635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512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833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7BC" w:rsidRDefault="002A1DB0">
        <w:pPr>
          <w:pStyle w:val="Footer"/>
          <w:jc w:val="center"/>
        </w:pPr>
      </w:p>
    </w:sdtContent>
  </w:sdt>
  <w:p w:rsidR="009037BC" w:rsidRDefault="00903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26602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0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5D1" w:rsidRDefault="008C15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5D1" w:rsidRDefault="008C15D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DD" w:rsidRDefault="00E650DD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E650DD" w:rsidRDefault="00E650D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Default="008C15D1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Default="008C15D1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553DD3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Default="008C15D1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DD" w:rsidRDefault="00E650DD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9037BC" w:rsidRPr="00E650DD" w:rsidRDefault="009037BC" w:rsidP="00E65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 w:rsidR="00491D90">
      <w:t>, Luke Gough, Brandon Price</w:t>
    </w:r>
    <w:r>
      <w:tab/>
    </w:r>
    <w:r w:rsidR="00491D90">
      <w:t>CITE</w:t>
    </w:r>
    <w:r>
      <w:tab/>
    </w:r>
    <w:r>
      <w:tab/>
      <w:t>AT</w:t>
    </w:r>
    <w:r w:rsidR="00491D90"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Default="008C15D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Pr="000C378B" w:rsidRDefault="008C15D1" w:rsidP="000C378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8C15D1" w:rsidRDefault="008C15D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D1" w:rsidRDefault="008C15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447D"/>
    <w:multiLevelType w:val="hybridMultilevel"/>
    <w:tmpl w:val="6D7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5"/>
  </w:num>
  <w:num w:numId="5">
    <w:abstractNumId w:val="15"/>
  </w:num>
  <w:num w:numId="6">
    <w:abstractNumId w:val="17"/>
  </w:num>
  <w:num w:numId="7">
    <w:abstractNumId w:val="11"/>
  </w:num>
  <w:num w:numId="8">
    <w:abstractNumId w:val="18"/>
  </w:num>
  <w:num w:numId="9">
    <w:abstractNumId w:val="3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2"/>
  </w:num>
  <w:num w:numId="15">
    <w:abstractNumId w:val="7"/>
  </w:num>
  <w:num w:numId="16">
    <w:abstractNumId w:val="21"/>
  </w:num>
  <w:num w:numId="17">
    <w:abstractNumId w:val="12"/>
  </w:num>
  <w:num w:numId="18">
    <w:abstractNumId w:val="16"/>
  </w:num>
  <w:num w:numId="19">
    <w:abstractNumId w:val="13"/>
  </w:num>
  <w:num w:numId="20">
    <w:abstractNumId w:val="4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5"/>
    <w:rsid w:val="002A1DB0"/>
    <w:rsid w:val="002A3609"/>
    <w:rsid w:val="003222D1"/>
    <w:rsid w:val="003E38B7"/>
    <w:rsid w:val="0040515A"/>
    <w:rsid w:val="00452BEF"/>
    <w:rsid w:val="00491D90"/>
    <w:rsid w:val="007F712F"/>
    <w:rsid w:val="0081637F"/>
    <w:rsid w:val="008C15D1"/>
    <w:rsid w:val="008F205D"/>
    <w:rsid w:val="009037BC"/>
    <w:rsid w:val="00936EC1"/>
    <w:rsid w:val="00A24BFC"/>
    <w:rsid w:val="00A62EAC"/>
    <w:rsid w:val="00A76C0F"/>
    <w:rsid w:val="00AF510B"/>
    <w:rsid w:val="00BA20BE"/>
    <w:rsid w:val="00BA7721"/>
    <w:rsid w:val="00C81D27"/>
    <w:rsid w:val="00CC32FC"/>
    <w:rsid w:val="00CC37BB"/>
    <w:rsid w:val="00CD7152"/>
    <w:rsid w:val="00CF3360"/>
    <w:rsid w:val="00DD2755"/>
    <w:rsid w:val="00E650DD"/>
    <w:rsid w:val="00EF4A94"/>
    <w:rsid w:val="00F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6FC3A"/>
  <w15:chartTrackingRefBased/>
  <w15:docId w15:val="{CAB96698-7ED9-48D5-889D-A45B1A9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7BB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29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1D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1D27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rsid w:val="00C81D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rsid w:val="00C81D27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2">
    <w:name w:val="Heading 2 Char2"/>
    <w:basedOn w:val="DefaultParagraphFont"/>
    <w:uiPriority w:val="9"/>
    <w:rsid w:val="009037B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9037B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2Char3">
    <w:name w:val="Heading 2 Char3"/>
    <w:basedOn w:val="DefaultParagraphFont"/>
    <w:uiPriority w:val="9"/>
    <w:rsid w:val="009037B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9037B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">
    <w:name w:val="Header Char1"/>
    <w:basedOn w:val="DefaultParagraphFont"/>
    <w:uiPriority w:val="99"/>
    <w:rsid w:val="008C15D1"/>
    <w:rPr>
      <w:rFonts w:eastAsiaTheme="minorHAnsi"/>
      <w:lang w:val="en-AU"/>
    </w:rPr>
  </w:style>
  <w:style w:type="character" w:customStyle="1" w:styleId="FooterChar1">
    <w:name w:val="Footer Char1"/>
    <w:basedOn w:val="DefaultParagraphFont"/>
    <w:uiPriority w:val="99"/>
    <w:rsid w:val="008C15D1"/>
    <w:rPr>
      <w:rFonts w:eastAsiaTheme="minorHAnsi"/>
      <w:lang w:val="en-AU"/>
    </w:rPr>
  </w:style>
  <w:style w:type="character" w:customStyle="1" w:styleId="Heading1Char1">
    <w:name w:val="Heading 1 Char1"/>
    <w:basedOn w:val="DefaultParagraphFont"/>
    <w:uiPriority w:val="9"/>
    <w:rsid w:val="008C15D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2">
    <w:name w:val="Header Char2"/>
    <w:basedOn w:val="DefaultParagraphFont"/>
    <w:uiPriority w:val="99"/>
    <w:rsid w:val="008C15D1"/>
    <w:rPr>
      <w:rFonts w:eastAsiaTheme="minorHAnsi"/>
      <w:lang w:val="en-AU"/>
    </w:rPr>
  </w:style>
  <w:style w:type="character" w:customStyle="1" w:styleId="FooterChar2">
    <w:name w:val="Footer Char2"/>
    <w:basedOn w:val="DefaultParagraphFont"/>
    <w:uiPriority w:val="99"/>
    <w:rsid w:val="008C15D1"/>
    <w:rPr>
      <w:rFonts w:eastAsiaTheme="minorHAnsi"/>
      <w:lang w:val="en-AU"/>
    </w:rPr>
  </w:style>
  <w:style w:type="character" w:customStyle="1" w:styleId="Heading1Char2">
    <w:name w:val="Heading 1 Char2"/>
    <w:basedOn w:val="DefaultParagraphFont"/>
    <w:uiPriority w:val="9"/>
    <w:rsid w:val="008C15D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3">
    <w:name w:val="Header Char3"/>
    <w:basedOn w:val="DefaultParagraphFont"/>
    <w:uiPriority w:val="99"/>
    <w:rsid w:val="008C15D1"/>
    <w:rPr>
      <w:rFonts w:eastAsiaTheme="minorHAnsi"/>
      <w:lang w:val="en-AU"/>
    </w:rPr>
  </w:style>
  <w:style w:type="character" w:customStyle="1" w:styleId="FooterChar3">
    <w:name w:val="Footer Char3"/>
    <w:basedOn w:val="DefaultParagraphFont"/>
    <w:uiPriority w:val="99"/>
    <w:rsid w:val="008C15D1"/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subDocument" Target="Software%20Requirements%20Specification%20Sprint_1.docx" TargetMode="External"/><Relationship Id="rId26" Type="http://schemas.openxmlformats.org/officeDocument/2006/relationships/header" Target="header10.xml"/><Relationship Id="rId39" Type="http://schemas.openxmlformats.org/officeDocument/2006/relationships/footer" Target="footer15.xml"/><Relationship Id="rId21" Type="http://schemas.openxmlformats.org/officeDocument/2006/relationships/footer" Target="footer7.xml"/><Relationship Id="rId34" Type="http://schemas.openxmlformats.org/officeDocument/2006/relationships/footer" Target="footer13.xml"/><Relationship Id="rId42" Type="http://schemas.openxmlformats.org/officeDocument/2006/relationships/header" Target="header16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subDocument" Target="Software%20Testing%20Plan.doc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subDocument" Target="Analysis%20Report.docx" TargetMode="External"/><Relationship Id="rId35" Type="http://schemas.openxmlformats.org/officeDocument/2006/relationships/subDocument" Target="Multi-Platform%20Report.docx" TargetMode="External"/><Relationship Id="rId43" Type="http://schemas.openxmlformats.org/officeDocument/2006/relationships/footer" Target="footer16.xml"/><Relationship Id="rId8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subDocument" Target="Source%20Control%20Snapshot.docx" TargetMode="Externa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20" Type="http://schemas.openxmlformats.org/officeDocument/2006/relationships/header" Target="header8.xml"/><Relationship Id="rId41" Type="http://schemas.openxmlformats.org/officeDocument/2006/relationships/subDocument" Target="Meeting%20Minutes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350C-BC64-4398-B125-21033F14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80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16</cp:revision>
  <dcterms:created xsi:type="dcterms:W3CDTF">2019-11-05T02:26:00Z</dcterms:created>
  <dcterms:modified xsi:type="dcterms:W3CDTF">2019-11-12T02:15:00Z</dcterms:modified>
</cp:coreProperties>
</file>