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24" w:rsidRDefault="00693024" w:rsidP="00D52D3F">
      <w:pPr>
        <w:pStyle w:val="Heading1"/>
      </w:pPr>
      <w:bookmarkStart w:id="0" w:name="_Toc24446135"/>
      <w:r>
        <w:t>Source Control Snapshot</w:t>
      </w:r>
      <w:bookmarkEnd w:id="0"/>
    </w:p>
    <w:p w:rsidR="00693024" w:rsidRDefault="00693024" w:rsidP="00D52D3F"/>
    <w:p w:rsidR="00693024" w:rsidRDefault="00693024" w:rsidP="00D52D3F">
      <w:pPr>
        <w:pStyle w:val="Heading2"/>
      </w:pPr>
      <w:bookmarkStart w:id="1" w:name="_Toc24446136"/>
      <w:r>
        <w:t>Top Level Repository</w:t>
      </w:r>
      <w:bookmarkEnd w:id="1"/>
    </w:p>
    <w:p w:rsidR="00693024" w:rsidRDefault="00693024" w:rsidP="00D52D3F">
      <w:r>
        <w:rPr>
          <w:noProof/>
          <w:lang w:val="en-US"/>
        </w:rPr>
        <w:drawing>
          <wp:inline distT="0" distB="0" distL="0" distR="0">
            <wp:extent cx="5731510" cy="31343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urce_Control_Snap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24" w:rsidRDefault="00693024" w:rsidP="00D52D3F">
      <w:pPr>
        <w:pStyle w:val="Heading2"/>
      </w:pPr>
      <w:bookmarkStart w:id="2" w:name="_Toc24446137"/>
      <w:r>
        <w:t>Code Level Repository</w:t>
      </w:r>
      <w:bookmarkEnd w:id="2"/>
    </w:p>
    <w:p w:rsidR="00693024" w:rsidRDefault="00693024" w:rsidP="00D52D3F">
      <w:r>
        <w:rPr>
          <w:noProof/>
          <w:lang w:val="en-US"/>
        </w:rPr>
        <w:drawing>
          <wp:inline distT="0" distB="0" distL="0" distR="0">
            <wp:extent cx="5731510" cy="26155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urce_Control_Code_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24" w:rsidRDefault="00693024" w:rsidP="00D52D3F">
      <w:pPr>
        <w:pStyle w:val="Heading2"/>
      </w:pPr>
      <w:bookmarkStart w:id="3" w:name="_Toc24446138"/>
      <w:r>
        <w:t>Database Exports Level</w:t>
      </w:r>
      <w:bookmarkEnd w:id="3"/>
    </w:p>
    <w:p w:rsidR="00693024" w:rsidRDefault="00693024" w:rsidP="00D52D3F">
      <w:r>
        <w:rPr>
          <w:noProof/>
          <w:lang w:val="en-US"/>
        </w:rPr>
        <w:drawing>
          <wp:inline distT="0" distB="0" distL="0" distR="0">
            <wp:extent cx="5731510" cy="20707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ource_Control_Database_Exports_Snap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24" w:rsidRPr="00D52D3F" w:rsidRDefault="00693024" w:rsidP="00D52D3F"/>
    <w:p w:rsidR="00693024" w:rsidRDefault="00693024" w:rsidP="00D52D3F">
      <w:pPr>
        <w:pStyle w:val="Heading2"/>
      </w:pPr>
      <w:bookmarkStart w:id="4" w:name="_Toc24446139"/>
      <w:r>
        <w:t>Documentation Level</w:t>
      </w:r>
      <w:bookmarkEnd w:id="4"/>
    </w:p>
    <w:p w:rsidR="00693024" w:rsidRDefault="00693024" w:rsidP="00D52D3F">
      <w:pPr>
        <w:sectPr w:rsidR="00693024" w:rsidSect="0046791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>
            <wp:extent cx="5731510" cy="22466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ource_Control_Documentation_Snap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C" w:rsidRDefault="009963FC" w:rsidP="00D52D3F"/>
    <w:sectPr w:rsidR="009963FC" w:rsidSect="004679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462" w:rsidRDefault="00D10462" w:rsidP="00EF4A94">
      <w:pPr>
        <w:spacing w:after="0" w:line="240" w:lineRule="auto"/>
      </w:pPr>
      <w:r>
        <w:separator/>
      </w:r>
    </w:p>
  </w:endnote>
  <w:endnote w:type="continuationSeparator" w:id="0">
    <w:p w:rsidR="00D10462" w:rsidRDefault="00D10462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24" w:rsidRDefault="00693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024" w:rsidRDefault="00693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024" w:rsidRDefault="00693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024" w:rsidRDefault="00693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3024" w:rsidRDefault="006930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91F" w:rsidRDefault="00467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bookmarkStart w:id="5" w:name="_GoBack" w:displacedByCustomXml="next"/>
      <w:bookmarkEnd w:id="5" w:displacedByCustomXml="next"/>
    </w:sdtContent>
  </w:sdt>
  <w:p w:rsidR="0046791F" w:rsidRDefault="0046791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9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462" w:rsidRDefault="00D10462" w:rsidP="00EF4A94">
      <w:pPr>
        <w:spacing w:after="0" w:line="240" w:lineRule="auto"/>
      </w:pPr>
      <w:r>
        <w:separator/>
      </w:r>
    </w:p>
  </w:footnote>
  <w:footnote w:type="continuationSeparator" w:id="0">
    <w:p w:rsidR="00D10462" w:rsidRDefault="00D10462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24" w:rsidRDefault="00693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24" w:rsidRDefault="00693024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693024" w:rsidRDefault="006930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24" w:rsidRDefault="0069302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6791F" w:rsidRDefault="0046791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3F"/>
    <w:rsid w:val="00161FA1"/>
    <w:rsid w:val="00165912"/>
    <w:rsid w:val="0040515A"/>
    <w:rsid w:val="00452BEF"/>
    <w:rsid w:val="0046791F"/>
    <w:rsid w:val="00576B42"/>
    <w:rsid w:val="00693024"/>
    <w:rsid w:val="006B4B8B"/>
    <w:rsid w:val="009963FC"/>
    <w:rsid w:val="009F50A1"/>
    <w:rsid w:val="00CE4710"/>
    <w:rsid w:val="00D10462"/>
    <w:rsid w:val="00D52D3F"/>
    <w:rsid w:val="00DB6EF8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C865-78F5-41D7-A934-D38C2277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2D3F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54AD-95C8-4EAC-82C1-98F24923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</cp:revision>
  <dcterms:created xsi:type="dcterms:W3CDTF">2019-11-12T00:55:00Z</dcterms:created>
  <dcterms:modified xsi:type="dcterms:W3CDTF">2019-11-12T01:58:00Z</dcterms:modified>
</cp:coreProperties>
</file>