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66" w:rsidRDefault="007A3F66" w:rsidP="003222D1">
      <w:pPr>
        <w:pStyle w:val="Heading1"/>
      </w:pPr>
      <w:bookmarkStart w:id="0" w:name="_Toc24446165"/>
      <w:r>
        <w:t>Software Testing Plan</w:t>
      </w:r>
      <w:bookmarkEnd w:id="0"/>
    </w:p>
    <w:p w:rsidR="007A3F66" w:rsidRDefault="007A3F66">
      <w:r>
        <w:t>Software Testing Plan is pending completion from Brandon Price</w:t>
      </w:r>
    </w:p>
    <w:p w:rsidR="007A3F66" w:rsidRDefault="007A3F66" w:rsidP="007A3F66">
      <w:pPr>
        <w:pStyle w:val="ListParagraph"/>
        <w:numPr>
          <w:ilvl w:val="0"/>
          <w:numId w:val="4"/>
        </w:numPr>
      </w:pPr>
      <w:r>
        <w:t>6/11/2019 – Team meeting to discuss roles and workload delegation</w:t>
      </w:r>
    </w:p>
    <w:p w:rsidR="007A3F66" w:rsidRDefault="007A3F66" w:rsidP="007A3F66">
      <w:pPr>
        <w:pStyle w:val="ListParagraph"/>
        <w:numPr>
          <w:ilvl w:val="0"/>
          <w:numId w:val="4"/>
        </w:numPr>
      </w:pPr>
      <w:r>
        <w:t>7/11/2019 – Luke Gough completed and uploaded front end and back end code</w:t>
      </w:r>
    </w:p>
    <w:p w:rsidR="007A3F66" w:rsidRDefault="007A3F66" w:rsidP="007A3F66">
      <w:pPr>
        <w:pStyle w:val="ListParagraph"/>
        <w:numPr>
          <w:ilvl w:val="0"/>
          <w:numId w:val="4"/>
        </w:numPr>
      </w:pPr>
      <w:r>
        <w:t>8/11/2019 – Kyer Potts completed and uploaded SRS, Multi-Platform Report and Analysis Documentation</w:t>
      </w:r>
    </w:p>
    <w:p w:rsidR="007A3F66" w:rsidRDefault="007A3F66" w:rsidP="007A3F66">
      <w:pPr>
        <w:pStyle w:val="ListParagraph"/>
        <w:numPr>
          <w:ilvl w:val="0"/>
          <w:numId w:val="4"/>
        </w:numPr>
      </w:pPr>
      <w:r>
        <w:t>12/11/2019 – Brandon Price advised team that he is unable to attend demonstration, and has not submitted Software Development Testing Plan</w:t>
      </w:r>
    </w:p>
    <w:p w:rsidR="007A3F66" w:rsidRDefault="007A3F66">
      <w:r>
        <w:rPr>
          <w:noProof/>
        </w:rPr>
        <w:drawing>
          <wp:inline distT="0" distB="0" distL="0" distR="0">
            <wp:extent cx="3855110" cy="226283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ftware_Testing_Plan_Discuss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46" cy="22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66" w:rsidRDefault="007A3F66">
      <w:r>
        <w:rPr>
          <w:noProof/>
        </w:rPr>
        <w:drawing>
          <wp:inline distT="0" distB="0" distL="0" distR="0">
            <wp:extent cx="3869741" cy="2652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ftware_Testing_Plan_Discussion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25" cy="26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66" w:rsidRDefault="007A3F66">
      <w:pPr>
        <w:sectPr w:rsidR="007A3F6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7F15" w:rsidRDefault="005C7F15"/>
    <w:sectPr w:rsidR="005C7F1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22" w:rsidRDefault="00C72A22">
      <w:pPr>
        <w:spacing w:after="0" w:line="240" w:lineRule="auto"/>
      </w:pPr>
      <w:r>
        <w:separator/>
      </w:r>
    </w:p>
  </w:endnote>
  <w:endnote w:type="continuationSeparator" w:id="0">
    <w:p w:rsidR="00C72A22" w:rsidRDefault="00C7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7059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3F66" w:rsidRDefault="007A3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A3F66" w:rsidRDefault="007A3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833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3F66" w:rsidRDefault="007A3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A3F66" w:rsidRDefault="007A3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512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DD3" w:rsidRDefault="00553D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3DD3" w:rsidRDefault="00553D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5C7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C7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22" w:rsidRDefault="00C72A22">
      <w:pPr>
        <w:spacing w:after="0" w:line="240" w:lineRule="auto"/>
      </w:pPr>
      <w:r>
        <w:separator/>
      </w:r>
    </w:p>
  </w:footnote>
  <w:footnote w:type="continuationSeparator" w:id="0">
    <w:p w:rsidR="00C72A22" w:rsidRDefault="00C72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66" w:rsidRDefault="007A3F66" w:rsidP="00553DD3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7A3F66" w:rsidRDefault="007A3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F66" w:rsidRDefault="007A3F66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D3" w:rsidRDefault="00553DD3" w:rsidP="00553DD3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553DD3" w:rsidRDefault="00553D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5C7F1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F447D"/>
    <w:multiLevelType w:val="hybridMultilevel"/>
    <w:tmpl w:val="6D7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A6"/>
    <w:rsid w:val="00125289"/>
    <w:rsid w:val="002C77FD"/>
    <w:rsid w:val="0030232E"/>
    <w:rsid w:val="00366A95"/>
    <w:rsid w:val="003C43E2"/>
    <w:rsid w:val="003E0EA5"/>
    <w:rsid w:val="00477399"/>
    <w:rsid w:val="00553DD3"/>
    <w:rsid w:val="005C7F15"/>
    <w:rsid w:val="007A3F66"/>
    <w:rsid w:val="007E0FBB"/>
    <w:rsid w:val="00A777A3"/>
    <w:rsid w:val="00A87A26"/>
    <w:rsid w:val="00C07470"/>
    <w:rsid w:val="00C72A22"/>
    <w:rsid w:val="00D041A6"/>
    <w:rsid w:val="00E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2ECCA-FF90-4C29-BF53-BABD2A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A6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041A6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041A6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D041A6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>South Metropolitan TAFE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</cp:revision>
  <dcterms:created xsi:type="dcterms:W3CDTF">2019-11-05T03:18:00Z</dcterms:created>
  <dcterms:modified xsi:type="dcterms:W3CDTF">2019-11-12T02:02:00Z</dcterms:modified>
</cp:coreProperties>
</file>