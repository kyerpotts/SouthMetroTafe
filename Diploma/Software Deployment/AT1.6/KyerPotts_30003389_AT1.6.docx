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38479868"/>
        <w:docPartObj>
          <w:docPartGallery w:val="Cover Pages"/>
          <w:docPartUnique/>
        </w:docPartObj>
      </w:sdtPr>
      <w:sdtEndPr/>
      <w:sdtContent>
        <w:p w:rsidR="00790A51" w:rsidRDefault="00790A51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90A51" w:rsidRPr="00823FC8" w:rsidRDefault="00790A51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  <w:lang w:val="en-AU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6611875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0A51" w:rsidRDefault="00BB05F7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Software Deployment AT1.6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07F09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0164253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0A51" w:rsidRDefault="00823FC8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  <w:t>30003389 – Kyer Potts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383838 [3122]" stroked="f" strokeweight="1pt">
                        <v:fill color2="#2c2c2c [2882]" angle="348" colors="0 #737373;6554f #737373" focus="100%" type="gradient"/>
                        <v:textbox inset="54pt,54pt,1in,5in">
                          <w:txbxContent>
                            <w:p w:rsidR="00790A51" w:rsidRPr="00823FC8" w:rsidRDefault="00790A51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  <w:lang w:val="en-AU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6611875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90A51" w:rsidRDefault="00BB05F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Software Deployment AT1.6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07F09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01642531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90A51" w:rsidRDefault="00823FC8">
                                <w:pPr>
                                  <w:pStyle w:val="NoSpacing"/>
                                  <w:spacing w:before="120"/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  <w:t>30003389 – Kyer Potts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90A51" w:rsidRDefault="00790A51">
          <w:pPr>
            <w:sectPr w:rsidR="00790A51" w:rsidSect="00790A51"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bookmarkStart w:id="0" w:name="_GoBack" w:displacedByCustomXml="next"/>
        <w:bookmarkEnd w:id="0" w:displacedByCustomXml="next"/>
        <w:sdt>
          <w:sdtPr>
            <w:id w:val="-1637789450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val="en-AU"/>
            </w:rPr>
          </w:sdtEndPr>
          <w:sdtContent>
            <w:p w:rsidR="00B67BCD" w:rsidRDefault="00B67BCD">
              <w:pPr>
                <w:pStyle w:val="TOCHeading"/>
              </w:pPr>
              <w:r>
                <w:t>Table of Contents</w:t>
              </w:r>
            </w:p>
            <w:p w:rsidR="00B67BCD" w:rsidRDefault="00B67BCD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5529762" w:history="1">
                <w:r w:rsidRPr="00520A0B">
                  <w:rPr>
                    <w:rStyle w:val="Hyperlink"/>
                    <w:noProof/>
                  </w:rPr>
                  <w:t>Table of Contents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_Toc25529762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i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67BCD" w:rsidRDefault="00B67BCD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25529763" w:history="1">
                <w:r w:rsidRPr="00520A0B">
                  <w:rPr>
                    <w:rStyle w:val="Hyperlink"/>
                    <w:noProof/>
                  </w:rPr>
                  <w:t>Installing and Creating a Database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_Toc25529763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67BCD" w:rsidRDefault="00B67BCD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25529764" w:history="1">
                <w:r w:rsidRPr="00520A0B">
                  <w:rPr>
                    <w:rStyle w:val="Hyperlink"/>
                    <w:noProof/>
                  </w:rPr>
                  <w:t>Connecting to the Database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_Toc25529764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67BCD" w:rsidRDefault="00B67BC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90A51" w:rsidRDefault="006E4A92"/>
      </w:sdtContent>
    </w:sdt>
    <w:p w:rsidR="00226995" w:rsidRDefault="00226995"/>
    <w:p w:rsidR="00226995" w:rsidRDefault="00226995">
      <w:pPr>
        <w:sectPr w:rsidR="00226995" w:rsidSect="00790A51">
          <w:footerReference w:type="first" r:id="rId8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:rsidR="00E97A20" w:rsidRDefault="00BB05F7" w:rsidP="00BB05F7">
      <w:pPr>
        <w:pStyle w:val="Heading1"/>
      </w:pPr>
      <w:bookmarkStart w:id="1" w:name="_Toc25529763"/>
      <w:r>
        <w:lastRenderedPageBreak/>
        <w:t>Installing and Creating a Database</w:t>
      </w:r>
      <w:bookmarkEnd w:id="1"/>
    </w:p>
    <w:p w:rsidR="00226995" w:rsidRDefault="00771526" w:rsidP="00226995">
      <w:pPr>
        <w:tabs>
          <w:tab w:val="left" w:pos="2454"/>
        </w:tabs>
      </w:pPr>
      <w:r>
        <w:t>XAMMP is my chosen database server</w:t>
      </w:r>
      <w:r w:rsidR="009742E7">
        <w:t>. It is an easy to install package. XAMMP provides multiple features in the form of an apache server and MySQL database hosting.</w:t>
      </w:r>
    </w:p>
    <w:p w:rsidR="009742E7" w:rsidRDefault="009742E7" w:rsidP="00226995">
      <w:pPr>
        <w:tabs>
          <w:tab w:val="left" w:pos="2454"/>
        </w:tabs>
      </w:pPr>
      <w:r>
        <w:t xml:space="preserve">To download and install XAMMP, go to </w:t>
      </w:r>
      <w:hyperlink r:id="rId9" w:history="1">
        <w:r>
          <w:rPr>
            <w:rStyle w:val="Hyperlink"/>
          </w:rPr>
          <w:t>https://www.apachefriends.org/index.html</w:t>
        </w:r>
      </w:hyperlink>
      <w:r>
        <w:t xml:space="preserve"> and select the appropriate version for your operating system. Install XAMMP in the desired location and open the control panel to begin the XAMMP web server.</w:t>
      </w:r>
    </w:p>
    <w:p w:rsidR="009742E7" w:rsidRDefault="009742E7" w:rsidP="009742E7">
      <w:pPr>
        <w:pStyle w:val="ListParagraph"/>
        <w:numPr>
          <w:ilvl w:val="0"/>
          <w:numId w:val="1"/>
        </w:numPr>
        <w:tabs>
          <w:tab w:val="left" w:pos="2454"/>
        </w:tabs>
      </w:pPr>
      <w:r>
        <w:t>Click Start on the Apache web server and MySQL modules</w:t>
      </w:r>
    </w:p>
    <w:p w:rsidR="0038041D" w:rsidRDefault="0038041D" w:rsidP="009742E7">
      <w:pPr>
        <w:pStyle w:val="ListParagraph"/>
        <w:numPr>
          <w:ilvl w:val="0"/>
          <w:numId w:val="1"/>
        </w:numPr>
        <w:tabs>
          <w:tab w:val="left" w:pos="2454"/>
        </w:tabs>
      </w:pPr>
      <w:proofErr w:type="gramStart"/>
      <w:r>
        <w:t>Open up</w:t>
      </w:r>
      <w:proofErr w:type="gramEnd"/>
      <w:r>
        <w:t xml:space="preserve"> a web browser and direct the URL to </w:t>
      </w:r>
      <w:hyperlink r:id="rId10" w:history="1">
        <w:r w:rsidRPr="00BB0390">
          <w:rPr>
            <w:rStyle w:val="Hyperlink"/>
          </w:rPr>
          <w:t>http://localhost/phpmyadmin/</w:t>
        </w:r>
      </w:hyperlink>
      <w:r>
        <w:t xml:space="preserve"> </w:t>
      </w:r>
    </w:p>
    <w:p w:rsidR="0038041D" w:rsidRDefault="0038041D" w:rsidP="009742E7">
      <w:pPr>
        <w:pStyle w:val="ListParagraph"/>
        <w:numPr>
          <w:ilvl w:val="0"/>
          <w:numId w:val="1"/>
        </w:numPr>
        <w:tabs>
          <w:tab w:val="left" w:pos="2454"/>
        </w:tabs>
      </w:pPr>
      <w:r>
        <w:t xml:space="preserve">Click on the SQL button to </w:t>
      </w:r>
      <w:proofErr w:type="gramStart"/>
      <w:r>
        <w:t>open up</w:t>
      </w:r>
      <w:proofErr w:type="gramEnd"/>
      <w:r>
        <w:t xml:space="preserve"> a dialog box, input the following code to create a database</w:t>
      </w:r>
    </w:p>
    <w:p w:rsidR="0038041D" w:rsidRDefault="0038041D" w:rsidP="0038041D">
      <w:pPr>
        <w:tabs>
          <w:tab w:val="left" w:pos="2454"/>
        </w:tabs>
        <w:ind w:left="720"/>
      </w:pPr>
      <w:r>
        <w:t xml:space="preserve">CREATE DATABASE </w:t>
      </w:r>
      <w:proofErr w:type="spellStart"/>
      <w:r>
        <w:t>movies_db</w:t>
      </w:r>
      <w:proofErr w:type="spellEnd"/>
    </w:p>
    <w:p w:rsidR="0038041D" w:rsidRDefault="0038041D" w:rsidP="0038041D">
      <w:pPr>
        <w:pStyle w:val="ListParagraph"/>
        <w:numPr>
          <w:ilvl w:val="0"/>
          <w:numId w:val="1"/>
        </w:numPr>
        <w:tabs>
          <w:tab w:val="left" w:pos="2454"/>
        </w:tabs>
      </w:pPr>
      <w:r>
        <w:t>Direct the browser to the newly created database by selecting it from the side navigation bar or inputting the following code</w:t>
      </w:r>
    </w:p>
    <w:p w:rsidR="0038041D" w:rsidRDefault="0038041D" w:rsidP="0038041D">
      <w:pPr>
        <w:tabs>
          <w:tab w:val="left" w:pos="2454"/>
        </w:tabs>
        <w:ind w:left="720"/>
      </w:pPr>
      <w:r>
        <w:t xml:space="preserve">USE </w:t>
      </w:r>
      <w:proofErr w:type="spellStart"/>
      <w:r>
        <w:t>movies_db</w:t>
      </w:r>
      <w:proofErr w:type="spellEnd"/>
    </w:p>
    <w:p w:rsidR="0038041D" w:rsidRDefault="0038041D" w:rsidP="0038041D">
      <w:pPr>
        <w:pStyle w:val="ListParagraph"/>
        <w:numPr>
          <w:ilvl w:val="0"/>
          <w:numId w:val="1"/>
        </w:numPr>
        <w:tabs>
          <w:tab w:val="left" w:pos="2454"/>
        </w:tabs>
      </w:pPr>
      <w:r>
        <w:t>To create a table in the database, input the following code</w:t>
      </w:r>
    </w:p>
    <w:p w:rsidR="0038041D" w:rsidRDefault="0038041D" w:rsidP="0038041D">
      <w:pPr>
        <w:tabs>
          <w:tab w:val="left" w:pos="2454"/>
        </w:tabs>
        <w:ind w:left="720"/>
      </w:pPr>
      <w:r>
        <w:t>CREATE TABLE `</w:t>
      </w:r>
      <w:proofErr w:type="spellStart"/>
      <w:r>
        <w:t>members_table</w:t>
      </w:r>
      <w:proofErr w:type="spellEnd"/>
      <w:r>
        <w:t>` (</w:t>
      </w:r>
    </w:p>
    <w:p w:rsidR="0038041D" w:rsidRDefault="0038041D" w:rsidP="0038041D">
      <w:pPr>
        <w:tabs>
          <w:tab w:val="left" w:pos="2454"/>
        </w:tabs>
        <w:ind w:left="720"/>
      </w:pPr>
      <w:r>
        <w:t xml:space="preserve">  `id` </w:t>
      </w:r>
      <w:proofErr w:type="gramStart"/>
      <w:r>
        <w:t>int(</w:t>
      </w:r>
      <w:proofErr w:type="gramEnd"/>
      <w:r>
        <w:t>11) NOT NULL,</w:t>
      </w:r>
    </w:p>
    <w:p w:rsidR="0038041D" w:rsidRDefault="0038041D" w:rsidP="0038041D">
      <w:pPr>
        <w:tabs>
          <w:tab w:val="left" w:pos="2454"/>
        </w:tabs>
        <w:ind w:left="720"/>
      </w:pPr>
      <w:r>
        <w:t xml:space="preserve">  `</w:t>
      </w:r>
      <w:proofErr w:type="spellStart"/>
      <w:r>
        <w:t>fullname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:rsidR="0038041D" w:rsidRDefault="0038041D" w:rsidP="0038041D">
      <w:pPr>
        <w:tabs>
          <w:tab w:val="left" w:pos="2454"/>
        </w:tabs>
        <w:ind w:left="720"/>
      </w:pPr>
      <w:r>
        <w:t xml:space="preserve">  `email` </w:t>
      </w:r>
      <w:proofErr w:type="gramStart"/>
      <w:r>
        <w:t>varchar(</w:t>
      </w:r>
      <w:proofErr w:type="gramEnd"/>
      <w:r>
        <w:t>255) DEFAULT NULL,</w:t>
      </w:r>
    </w:p>
    <w:p w:rsidR="0038041D" w:rsidRDefault="0038041D" w:rsidP="0038041D">
      <w:pPr>
        <w:tabs>
          <w:tab w:val="left" w:pos="2454"/>
        </w:tabs>
        <w:ind w:left="720"/>
      </w:pPr>
      <w:r>
        <w:t xml:space="preserve">  `</w:t>
      </w:r>
      <w:proofErr w:type="spellStart"/>
      <w:r>
        <w:t>monthly_newsletter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0,</w:t>
      </w:r>
    </w:p>
    <w:p w:rsidR="0038041D" w:rsidRDefault="0038041D" w:rsidP="0038041D">
      <w:pPr>
        <w:tabs>
          <w:tab w:val="left" w:pos="2454"/>
        </w:tabs>
        <w:ind w:left="720"/>
      </w:pPr>
      <w:r>
        <w:t xml:space="preserve">  `</w:t>
      </w:r>
      <w:proofErr w:type="spellStart"/>
      <w:r>
        <w:t>breaking_newsflash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0,</w:t>
      </w:r>
    </w:p>
    <w:p w:rsidR="0038041D" w:rsidRDefault="0038041D" w:rsidP="0038041D">
      <w:pPr>
        <w:tabs>
          <w:tab w:val="left" w:pos="2454"/>
        </w:tabs>
        <w:ind w:left="720"/>
      </w:pPr>
      <w:r>
        <w:t xml:space="preserve">  `unsubscribe` </w:t>
      </w:r>
      <w:proofErr w:type="gramStart"/>
      <w:r>
        <w:t>int(</w:t>
      </w:r>
      <w:proofErr w:type="gramEnd"/>
      <w:r>
        <w:t>11) DEFAULT 0</w:t>
      </w:r>
    </w:p>
    <w:p w:rsidR="0038041D" w:rsidRDefault="0038041D" w:rsidP="0038041D">
      <w:pPr>
        <w:tabs>
          <w:tab w:val="left" w:pos="2454"/>
        </w:tabs>
        <w:ind w:left="720"/>
      </w:pPr>
      <w:r>
        <w:t>PRIMARY KEY (id)</w:t>
      </w:r>
    </w:p>
    <w:p w:rsidR="0038041D" w:rsidRDefault="0038041D" w:rsidP="0038041D">
      <w:pPr>
        <w:tabs>
          <w:tab w:val="left" w:pos="2454"/>
        </w:tabs>
        <w:ind w:left="720"/>
      </w:pPr>
      <w:r>
        <w:t>);</w:t>
      </w:r>
    </w:p>
    <w:p w:rsidR="0038041D" w:rsidRDefault="0038041D" w:rsidP="0038041D">
      <w:pPr>
        <w:pStyle w:val="ListParagraph"/>
        <w:numPr>
          <w:ilvl w:val="0"/>
          <w:numId w:val="1"/>
        </w:numPr>
        <w:tabs>
          <w:tab w:val="left" w:pos="2454"/>
        </w:tabs>
      </w:pPr>
      <w:r>
        <w:t>To insert data into the newly created table, input the following code</w:t>
      </w:r>
    </w:p>
    <w:p w:rsidR="0038041D" w:rsidRDefault="0038041D" w:rsidP="0038041D">
      <w:pPr>
        <w:tabs>
          <w:tab w:val="left" w:pos="2454"/>
        </w:tabs>
        <w:ind w:left="720"/>
      </w:pPr>
      <w:r>
        <w:t xml:space="preserve">INSERT INTO TABLE </w:t>
      </w:r>
      <w:proofErr w:type="spellStart"/>
      <w:r>
        <w:t>members_table</w:t>
      </w:r>
      <w:proofErr w:type="spellEnd"/>
      <w:r>
        <w:t xml:space="preserve"> (</w:t>
      </w:r>
      <w:proofErr w:type="spellStart"/>
      <w:r>
        <w:t>fullname</w:t>
      </w:r>
      <w:proofErr w:type="spellEnd"/>
      <w:r>
        <w:t xml:space="preserve">, email) VALUES (Ryan Richardson, </w:t>
      </w:r>
      <w:hyperlink r:id="rId11" w:history="1">
        <w:r w:rsidRPr="00BB0390">
          <w:rPr>
            <w:rStyle w:val="Hyperlink"/>
          </w:rPr>
          <w:t>rdr@gmail.com</w:t>
        </w:r>
      </w:hyperlink>
      <w:r>
        <w:t>);</w:t>
      </w:r>
    </w:p>
    <w:p w:rsidR="0038041D" w:rsidRDefault="0038041D" w:rsidP="00F17DAB">
      <w:pPr>
        <w:pStyle w:val="ListParagraph"/>
        <w:tabs>
          <w:tab w:val="left" w:pos="2454"/>
        </w:tabs>
      </w:pPr>
    </w:p>
    <w:p w:rsidR="00226995" w:rsidRDefault="00226995" w:rsidP="00226995">
      <w:pPr>
        <w:tabs>
          <w:tab w:val="left" w:pos="2454"/>
        </w:tabs>
      </w:pPr>
    </w:p>
    <w:p w:rsidR="00226995" w:rsidRDefault="00226995" w:rsidP="00226995">
      <w:pPr>
        <w:tabs>
          <w:tab w:val="left" w:pos="2454"/>
        </w:tabs>
        <w:sectPr w:rsidR="00226995" w:rsidSect="00226995"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226995" w:rsidRDefault="00F17DAB" w:rsidP="00F17DAB">
      <w:pPr>
        <w:pStyle w:val="Heading1"/>
      </w:pPr>
      <w:bookmarkStart w:id="2" w:name="_Toc25529764"/>
      <w:r>
        <w:lastRenderedPageBreak/>
        <w:t>Connecting to the Database</w:t>
      </w:r>
      <w:bookmarkEnd w:id="2"/>
    </w:p>
    <w:p w:rsidR="00F17DAB" w:rsidRDefault="00F17DAB" w:rsidP="00F17DAB">
      <w:r>
        <w:t xml:space="preserve">To connect to the database via a Java application, the JDBC plugin will need to be downloaded and added to the library files within the project. The JDBC connector can be found at </w:t>
      </w:r>
      <w:hyperlink r:id="rId14" w:history="1">
        <w:r>
          <w:rPr>
            <w:rStyle w:val="Hyperlink"/>
          </w:rPr>
          <w:t>https://dev.mysql.com/downloads/connector/j/5.1.html</w:t>
        </w:r>
      </w:hyperlink>
      <w:r>
        <w:t>.</w:t>
      </w:r>
    </w:p>
    <w:p w:rsidR="00F17DAB" w:rsidRDefault="00F17DAB" w:rsidP="00F17DAB">
      <w:pPr>
        <w:pStyle w:val="ListParagraph"/>
        <w:numPr>
          <w:ilvl w:val="0"/>
          <w:numId w:val="1"/>
        </w:numPr>
      </w:pPr>
      <w:r>
        <w:t>Once the connector has been downloaded, it can be added to the libraries folder of the project by right clicking on the folder and selecting the Add JAR option.</w:t>
      </w:r>
    </w:p>
    <w:p w:rsidR="00F17DAB" w:rsidRDefault="00F17DAB" w:rsidP="00F17DAB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D55DB51" wp14:editId="324272F5">
            <wp:extent cx="212407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DAB" w:rsidRDefault="00F17DAB" w:rsidP="00F17DAB">
      <w:pPr>
        <w:pStyle w:val="ListParagraph"/>
        <w:numPr>
          <w:ilvl w:val="0"/>
          <w:numId w:val="1"/>
        </w:numPr>
      </w:pPr>
      <w:r>
        <w:t>Once the connector has been added to the project it will show up in the libraries folder</w:t>
      </w:r>
    </w:p>
    <w:p w:rsidR="00F17DAB" w:rsidRDefault="00F17DAB" w:rsidP="00F17DAB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50F14FF" wp14:editId="3FC4442F">
            <wp:extent cx="2371725" cy="1714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DAB" w:rsidRDefault="00F17DAB" w:rsidP="00F17DAB">
      <w:pPr>
        <w:pStyle w:val="ListParagraph"/>
        <w:numPr>
          <w:ilvl w:val="0"/>
          <w:numId w:val="1"/>
        </w:numPr>
      </w:pPr>
      <w:r>
        <w:t>Once the JAR file has been added to the library, a connection string will need to be created within the program in order to connect to the database. Use the following code to connect to the database</w:t>
      </w:r>
    </w:p>
    <w:p w:rsidR="00F17DAB" w:rsidRPr="00F17DAB" w:rsidRDefault="00F17DAB" w:rsidP="00F17DAB">
      <w:pPr>
        <w:spacing w:after="0"/>
        <w:ind w:left="720"/>
      </w:pPr>
      <w:r w:rsidRPr="00F17DAB">
        <w:t xml:space="preserve">String </w:t>
      </w:r>
      <w:proofErr w:type="spellStart"/>
      <w:r w:rsidRPr="00F17DAB">
        <w:t>url</w:t>
      </w:r>
      <w:proofErr w:type="spellEnd"/>
      <w:r w:rsidRPr="00F17DAB">
        <w:t xml:space="preserve"> = "</w:t>
      </w:r>
      <w:proofErr w:type="spellStart"/>
      <w:proofErr w:type="gramStart"/>
      <w:r w:rsidRPr="00F17DAB">
        <w:t>jdbc:mysql</w:t>
      </w:r>
      <w:proofErr w:type="spellEnd"/>
      <w:r w:rsidRPr="00F17DAB">
        <w:t>://localhost:3306/</w:t>
      </w:r>
      <w:proofErr w:type="spellStart"/>
      <w:r w:rsidRPr="00F17DAB">
        <w:t>movies_db</w:t>
      </w:r>
      <w:proofErr w:type="spellEnd"/>
      <w:proofErr w:type="gramEnd"/>
      <w:r w:rsidRPr="00F17DAB">
        <w:t>";  //</w:t>
      </w:r>
      <w:proofErr w:type="spellStart"/>
      <w:r w:rsidRPr="00F17DAB">
        <w:t>jdbc</w:t>
      </w:r>
      <w:proofErr w:type="spellEnd"/>
      <w:r w:rsidRPr="00F17DAB">
        <w:t>, database name and port</w:t>
      </w:r>
    </w:p>
    <w:p w:rsidR="00F17DAB" w:rsidRPr="00F17DAB" w:rsidRDefault="00F17DAB" w:rsidP="00F17DAB">
      <w:pPr>
        <w:spacing w:after="0"/>
        <w:ind w:left="720"/>
      </w:pPr>
      <w:r w:rsidRPr="00F17DAB">
        <w:t>String user = "root</w:t>
      </w:r>
      <w:proofErr w:type="gramStart"/>
      <w:r w:rsidRPr="00F17DAB">
        <w:t>";  /</w:t>
      </w:r>
      <w:proofErr w:type="gramEnd"/>
      <w:r w:rsidRPr="00F17DAB">
        <w:t>/username</w:t>
      </w:r>
    </w:p>
    <w:p w:rsidR="00F17DAB" w:rsidRPr="00F17DAB" w:rsidRDefault="00F17DAB" w:rsidP="00F17DAB">
      <w:pPr>
        <w:spacing w:after="0"/>
        <w:ind w:left="720"/>
      </w:pPr>
      <w:r w:rsidRPr="00F17DAB">
        <w:t>String password = "root</w:t>
      </w:r>
      <w:proofErr w:type="gramStart"/>
      <w:r w:rsidRPr="00F17DAB">
        <w:t>";  /</w:t>
      </w:r>
      <w:proofErr w:type="gramEnd"/>
      <w:r w:rsidRPr="00F17DAB">
        <w:t>/password</w:t>
      </w:r>
    </w:p>
    <w:p w:rsidR="00F17DAB" w:rsidRPr="00F17DAB" w:rsidRDefault="00F17DAB" w:rsidP="00F17DAB">
      <w:pPr>
        <w:spacing w:after="0"/>
        <w:ind w:left="720"/>
      </w:pPr>
      <w:r w:rsidRPr="00F17DAB">
        <w:t xml:space="preserve">con = </w:t>
      </w:r>
      <w:proofErr w:type="spellStart"/>
      <w:r w:rsidRPr="00F17DAB">
        <w:t>DriverManager.getConnection</w:t>
      </w:r>
      <w:proofErr w:type="spellEnd"/>
      <w:r w:rsidRPr="00F17DAB">
        <w:t>(</w:t>
      </w:r>
      <w:proofErr w:type="spellStart"/>
      <w:r w:rsidRPr="00F17DAB">
        <w:t>url</w:t>
      </w:r>
      <w:proofErr w:type="spellEnd"/>
      <w:r w:rsidRPr="00F17DAB">
        <w:t>, user, password</w:t>
      </w:r>
      <w:proofErr w:type="gramStart"/>
      <w:r w:rsidRPr="00F17DAB">
        <w:t>);  /</w:t>
      </w:r>
      <w:proofErr w:type="gramEnd"/>
      <w:r w:rsidRPr="00F17DAB">
        <w:t>/ connection string</w:t>
      </w:r>
    </w:p>
    <w:p w:rsidR="00F17DAB" w:rsidRDefault="00F17DAB" w:rsidP="00F17DAB">
      <w:pPr>
        <w:ind w:left="720"/>
      </w:pPr>
    </w:p>
    <w:p w:rsidR="00F17DAB" w:rsidRPr="00F17DAB" w:rsidRDefault="00F17DAB" w:rsidP="00F17DAB"/>
    <w:sectPr w:rsidR="00F17DAB" w:rsidRPr="00F17DAB" w:rsidSect="00226995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4A92" w:rsidRDefault="006E4A92" w:rsidP="00790A51">
      <w:pPr>
        <w:spacing w:after="0" w:line="240" w:lineRule="auto"/>
      </w:pPr>
      <w:r>
        <w:separator/>
      </w:r>
    </w:p>
  </w:endnote>
  <w:endnote w:type="continuationSeparator" w:id="0">
    <w:p w:rsidR="006E4A92" w:rsidRDefault="006E4A92" w:rsidP="00790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3084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0A51" w:rsidRDefault="00790A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6995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790A51" w:rsidRDefault="00790A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84497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6995" w:rsidRDefault="002269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26995" w:rsidRDefault="002269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4A92" w:rsidRDefault="006E4A92" w:rsidP="00790A51">
      <w:pPr>
        <w:spacing w:after="0" w:line="240" w:lineRule="auto"/>
      </w:pPr>
      <w:r>
        <w:separator/>
      </w:r>
    </w:p>
  </w:footnote>
  <w:footnote w:type="continuationSeparator" w:id="0">
    <w:p w:rsidR="006E4A92" w:rsidRDefault="006E4A92" w:rsidP="00790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995" w:rsidRDefault="002269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66A54"/>
    <w:multiLevelType w:val="hybridMultilevel"/>
    <w:tmpl w:val="79F090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F7"/>
    <w:rsid w:val="00226995"/>
    <w:rsid w:val="0038041D"/>
    <w:rsid w:val="005F3455"/>
    <w:rsid w:val="006E4A92"/>
    <w:rsid w:val="00771526"/>
    <w:rsid w:val="00790A51"/>
    <w:rsid w:val="00823FC8"/>
    <w:rsid w:val="009742E7"/>
    <w:rsid w:val="00B67BCD"/>
    <w:rsid w:val="00BA30AD"/>
    <w:rsid w:val="00BB05F7"/>
    <w:rsid w:val="00E97A20"/>
    <w:rsid w:val="00F17DAB"/>
    <w:rsid w:val="00F3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0DB581-F4C7-42E9-9FF2-AD2D549B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0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009"/>
    <w:rPr>
      <w:rFonts w:asciiTheme="majorHAnsi" w:eastAsiaTheme="majorEastAsia" w:hAnsiTheme="majorHAnsi" w:cstheme="majorBidi"/>
      <w:color w:val="B35E06" w:themeColor="accent1" w:themeShade="BF"/>
      <w:sz w:val="32"/>
      <w:szCs w:val="26"/>
    </w:rPr>
  </w:style>
  <w:style w:type="paragraph" w:styleId="NoSpacing">
    <w:name w:val="No Spacing"/>
    <w:link w:val="NoSpacingChar"/>
    <w:uiPriority w:val="1"/>
    <w:qFormat/>
    <w:rsid w:val="00790A5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90A5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90A51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customStyle="1" w:styleId="TOC">
    <w:name w:val="TOC"/>
    <w:basedOn w:val="Heading1"/>
    <w:link w:val="TOCChar"/>
    <w:qFormat/>
    <w:rsid w:val="00790A51"/>
  </w:style>
  <w:style w:type="paragraph" w:styleId="Header">
    <w:name w:val="header"/>
    <w:basedOn w:val="Normal"/>
    <w:link w:val="HeaderChar"/>
    <w:uiPriority w:val="99"/>
    <w:unhideWhenUsed/>
    <w:rsid w:val="00790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CChar">
    <w:name w:val="TOC Char"/>
    <w:basedOn w:val="Heading1Char"/>
    <w:link w:val="TOC"/>
    <w:rsid w:val="00790A51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790A51"/>
  </w:style>
  <w:style w:type="paragraph" w:styleId="Footer">
    <w:name w:val="footer"/>
    <w:basedOn w:val="Normal"/>
    <w:link w:val="FooterChar"/>
    <w:uiPriority w:val="99"/>
    <w:unhideWhenUsed/>
    <w:rsid w:val="00790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A51"/>
  </w:style>
  <w:style w:type="character" w:styleId="Hyperlink">
    <w:name w:val="Hyperlink"/>
    <w:basedOn w:val="DefaultParagraphFont"/>
    <w:uiPriority w:val="99"/>
    <w:unhideWhenUsed/>
    <w:rsid w:val="009742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42E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8041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D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DAB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67BC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67BC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dr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://localhost/phpmyadm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pachefriends.org/index.html" TargetMode="External"/><Relationship Id="rId14" Type="http://schemas.openxmlformats.org/officeDocument/2006/relationships/hyperlink" Target="https://dev.mysql.com/downloads/connector/j/5.1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rtTemplat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801D2-68CB-44A8-A839-C68947162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</Template>
  <TotalTime>66</TotalTime>
  <Pages>4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Deployment AT1.6</dc:title>
  <dc:subject>30003389 – Kyer Potts</dc:subject>
  <dc:creator>Kyer Potts</dc:creator>
  <cp:keywords/>
  <dc:description/>
  <cp:lastModifiedBy>Kyer Potts</cp:lastModifiedBy>
  <cp:revision>2</cp:revision>
  <dcterms:created xsi:type="dcterms:W3CDTF">2019-11-21T08:55:00Z</dcterms:created>
  <dcterms:modified xsi:type="dcterms:W3CDTF">2019-11-24T15:15:00Z</dcterms:modified>
</cp:coreProperties>
</file>