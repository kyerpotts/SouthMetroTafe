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4D3DD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Software Deployment AT1.5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4D3DD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Software Deployment AT1.5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id w:val="27961479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4E4410" w:rsidRDefault="004E4410">
              <w:pPr>
                <w:pStyle w:val="TOCHeading"/>
              </w:pPr>
              <w:r>
                <w:t>Table of Contents</w:t>
              </w:r>
            </w:p>
            <w:p w:rsidR="004E4410" w:rsidRDefault="004E441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246216" w:history="1">
                <w:r w:rsidRPr="00187E62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410" w:rsidRDefault="004E441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246217" w:history="1">
                <w:r w:rsidRPr="00187E62">
                  <w:rPr>
                    <w:rStyle w:val="Hyperlink"/>
                    <w:noProof/>
                  </w:rPr>
                  <w:t>Create Installation Package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_Toc25246217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410" w:rsidRDefault="004E441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246218" w:history="1">
                <w:r w:rsidRPr="00187E62">
                  <w:rPr>
                    <w:rStyle w:val="Hyperlink"/>
                    <w:noProof/>
                  </w:rPr>
                  <w:t>Installation Test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_Toc25246218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410" w:rsidRDefault="004E441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246219" w:history="1">
                <w:r w:rsidRPr="00187E62">
                  <w:rPr>
                    <w:rStyle w:val="Hyperlink"/>
                    <w:noProof/>
                  </w:rPr>
                  <w:t>Software Uninstallation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_Toc25246219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0A51" w:rsidRDefault="004E4410">
              <w:r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226995" w:rsidRDefault="00226995"/>
    <w:p w:rsidR="00226995" w:rsidRDefault="00226995">
      <w:pPr>
        <w:sectPr w:rsidR="00226995" w:rsidSect="00790A51">
          <w:footerReference w:type="firs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4D3DD2" w:rsidP="004D3DD2">
      <w:pPr>
        <w:pStyle w:val="Heading1"/>
      </w:pPr>
      <w:bookmarkStart w:id="1" w:name="_Toc25246217"/>
      <w:r>
        <w:lastRenderedPageBreak/>
        <w:t>Create Installation Package</w:t>
      </w:r>
      <w:bookmarkEnd w:id="1"/>
    </w:p>
    <w:p w:rsidR="004D3DD2" w:rsidRDefault="001D1350" w:rsidP="001D1350">
      <w:pPr>
        <w:pStyle w:val="ListParagraph"/>
        <w:numPr>
          <w:ilvl w:val="0"/>
          <w:numId w:val="1"/>
        </w:numPr>
      </w:pPr>
      <w:r>
        <w:t>Determine the location of the source files</w:t>
      </w:r>
    </w:p>
    <w:p w:rsidR="001D1350" w:rsidRDefault="001D1350" w:rsidP="001D135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96A6E80" wp14:editId="66CD560D">
            <wp:extent cx="4098943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404" cy="12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50" w:rsidRDefault="001D1350" w:rsidP="001D1350">
      <w:pPr>
        <w:pStyle w:val="ListParagraph"/>
        <w:numPr>
          <w:ilvl w:val="0"/>
          <w:numId w:val="1"/>
        </w:numPr>
      </w:pPr>
      <w:r>
        <w:t>Create a manifest.txt file with this information, ensure that the file ends in a new line</w:t>
      </w:r>
    </w:p>
    <w:p w:rsidR="001D1350" w:rsidRDefault="001D1350" w:rsidP="001D135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D134B39" wp14:editId="4850A5EE">
            <wp:extent cx="23717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50" w:rsidRDefault="001D1350" w:rsidP="001D1350">
      <w:pPr>
        <w:pStyle w:val="ListParagraph"/>
        <w:numPr>
          <w:ilvl w:val="0"/>
          <w:numId w:val="1"/>
        </w:numPr>
      </w:pPr>
      <w:r>
        <w:t>Create a batch file and include the following:</w:t>
      </w:r>
    </w:p>
    <w:p w:rsidR="001D1350" w:rsidRDefault="001D1350" w:rsidP="001D135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A55D7D0" wp14:editId="45462C31">
            <wp:extent cx="4267595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824" cy="10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50" w:rsidRDefault="001D1350" w:rsidP="001D1350">
      <w:pPr>
        <w:pStyle w:val="ListParagraph"/>
        <w:numPr>
          <w:ilvl w:val="1"/>
          <w:numId w:val="1"/>
        </w:numPr>
      </w:pPr>
      <w:r>
        <w:t>Ensure that the manifest.txt file has been created correctly before running the batch file.</w:t>
      </w:r>
    </w:p>
    <w:p w:rsidR="001D1350" w:rsidRDefault="001D1350" w:rsidP="001D1350">
      <w:pPr>
        <w:pStyle w:val="ListParagraph"/>
        <w:numPr>
          <w:ilvl w:val="0"/>
          <w:numId w:val="1"/>
        </w:numPr>
      </w:pPr>
      <w:r>
        <w:t>Run the newly created batch file. This will generate the JAR executable file</w:t>
      </w:r>
    </w:p>
    <w:p w:rsidR="001D1350" w:rsidRDefault="001D1350" w:rsidP="001D135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826114F" wp14:editId="1C70CEA4">
            <wp:extent cx="4524375" cy="1149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511" cy="11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95" w:rsidRDefault="001D1350" w:rsidP="00226995">
      <w:pPr>
        <w:pStyle w:val="ListParagraph"/>
        <w:numPr>
          <w:ilvl w:val="0"/>
          <w:numId w:val="1"/>
        </w:numPr>
        <w:tabs>
          <w:tab w:val="left" w:pos="2454"/>
        </w:tabs>
      </w:pPr>
      <w:r>
        <w:t>Open the newly created Tetris JAR Executable file to run the program</w:t>
      </w:r>
    </w:p>
    <w:p w:rsidR="001D1350" w:rsidRDefault="001D1350" w:rsidP="001D1350">
      <w:pPr>
        <w:pStyle w:val="ListParagraph"/>
        <w:numPr>
          <w:ilvl w:val="1"/>
          <w:numId w:val="1"/>
        </w:numPr>
        <w:tabs>
          <w:tab w:val="left" w:pos="2454"/>
        </w:tabs>
      </w:pPr>
      <w:r>
        <w:rPr>
          <w:noProof/>
        </w:rPr>
        <w:drawing>
          <wp:inline distT="0" distB="0" distL="0" distR="0" wp14:anchorId="52CCB865" wp14:editId="1381D600">
            <wp:extent cx="1764511" cy="23907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664" cy="24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E13C74" w:rsidP="001D1350">
      <w:pPr>
        <w:pStyle w:val="Heading1"/>
      </w:pPr>
      <w:bookmarkStart w:id="2" w:name="_Toc25246218"/>
      <w:r>
        <w:lastRenderedPageBreak/>
        <w:t>Installation Test Environment</w:t>
      </w:r>
      <w:bookmarkEnd w:id="2"/>
    </w:p>
    <w:p w:rsidR="00E13C74" w:rsidRDefault="00E13C74" w:rsidP="00E13C74">
      <w:pPr>
        <w:pStyle w:val="ListParagraph"/>
        <w:numPr>
          <w:ilvl w:val="0"/>
          <w:numId w:val="2"/>
        </w:numPr>
      </w:pPr>
      <w:r>
        <w:t xml:space="preserve">The JAR file has been created, but in order to run it, the Java platform must be installed on the system. To install Java on Windows 10, go to </w:t>
      </w:r>
      <w:hyperlink r:id="rId16" w:history="1">
        <w:r>
          <w:rPr>
            <w:rStyle w:val="Hyperlink"/>
          </w:rPr>
          <w:t>https://www.java.com/en/download/win10.jsp</w:t>
        </w:r>
      </w:hyperlink>
      <w:r>
        <w:t xml:space="preserve"> and click the Java download button.</w:t>
      </w:r>
    </w:p>
    <w:p w:rsidR="00E13C74" w:rsidRDefault="00E13C74" w:rsidP="00E13C7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D7DD6D7" wp14:editId="080D04C3">
            <wp:extent cx="4092375" cy="32289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922" cy="32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74" w:rsidRDefault="00E13C74" w:rsidP="00E13C74">
      <w:pPr>
        <w:pStyle w:val="ListParagraph"/>
        <w:numPr>
          <w:ilvl w:val="0"/>
          <w:numId w:val="2"/>
        </w:numPr>
      </w:pPr>
      <w:r>
        <w:t>Once the Java Setup file has finished downloading, run the file to begin the installation process</w:t>
      </w:r>
    </w:p>
    <w:p w:rsidR="00E13C74" w:rsidRDefault="00E13C74" w:rsidP="00E13C7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4652157" wp14:editId="1F487788">
            <wp:extent cx="4505325" cy="25843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114" cy="2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74" w:rsidRDefault="00E13C74" w:rsidP="00E13C7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CC90951" wp14:editId="440DBE52">
            <wp:extent cx="4492549" cy="24384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124" cy="24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44" w:rsidRDefault="00A55844" w:rsidP="00A55844">
      <w:pPr>
        <w:pStyle w:val="ListParagraph"/>
        <w:numPr>
          <w:ilvl w:val="0"/>
          <w:numId w:val="2"/>
        </w:numPr>
      </w:pPr>
      <w:r>
        <w:t>Follow the steps to install Java onto the system</w:t>
      </w:r>
    </w:p>
    <w:p w:rsidR="00A55844" w:rsidRDefault="00A55844" w:rsidP="00A55844">
      <w:pPr>
        <w:pStyle w:val="ListParagraph"/>
        <w:numPr>
          <w:ilvl w:val="0"/>
          <w:numId w:val="2"/>
        </w:numPr>
      </w:pPr>
      <w:r>
        <w:t>Copy the Tetris Jar Executable file onto your system</w:t>
      </w:r>
    </w:p>
    <w:p w:rsidR="00A55844" w:rsidRDefault="00A55844" w:rsidP="00A5584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256999F" wp14:editId="3FAA2266">
            <wp:extent cx="1998318" cy="12668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3000" cy="12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44" w:rsidRDefault="00A55844" w:rsidP="00A55844">
      <w:pPr>
        <w:pStyle w:val="ListParagraph"/>
        <w:numPr>
          <w:ilvl w:val="0"/>
          <w:numId w:val="2"/>
        </w:numPr>
      </w:pPr>
      <w:r>
        <w:lastRenderedPageBreak/>
        <w:t>Run the JAR file to begin the program</w:t>
      </w:r>
    </w:p>
    <w:p w:rsidR="00A55844" w:rsidRDefault="00A55844" w:rsidP="00A5584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8F73D90" wp14:editId="55CDE542">
            <wp:extent cx="2238375" cy="30328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303" cy="30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44" w:rsidRDefault="00A55844" w:rsidP="00A55844"/>
    <w:p w:rsidR="00A55844" w:rsidRDefault="00A55844" w:rsidP="00A55844">
      <w:pPr>
        <w:sectPr w:rsidR="00A55844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55844" w:rsidRDefault="003965EA" w:rsidP="003965EA">
      <w:pPr>
        <w:pStyle w:val="Heading1"/>
      </w:pPr>
      <w:bookmarkStart w:id="3" w:name="_Toc25246219"/>
      <w:r>
        <w:lastRenderedPageBreak/>
        <w:t>Software Uninstallation</w:t>
      </w:r>
      <w:bookmarkEnd w:id="3"/>
    </w:p>
    <w:p w:rsidR="003965EA" w:rsidRDefault="003965EA" w:rsidP="003965EA">
      <w:r>
        <w:t>To uninstall the Tetris game, simply delete the Tetris Executable JAR file from the system</w:t>
      </w:r>
    </w:p>
    <w:p w:rsidR="003965EA" w:rsidRPr="003965EA" w:rsidRDefault="003965EA" w:rsidP="003965EA">
      <w:r>
        <w:rPr>
          <w:noProof/>
        </w:rPr>
        <w:drawing>
          <wp:inline distT="0" distB="0" distL="0" distR="0">
            <wp:extent cx="5731510" cy="48698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5EA" w:rsidRPr="003965EA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C0B" w:rsidRDefault="00A82C0B" w:rsidP="00790A51">
      <w:pPr>
        <w:spacing w:after="0" w:line="240" w:lineRule="auto"/>
      </w:pPr>
      <w:r>
        <w:separator/>
      </w:r>
    </w:p>
  </w:endnote>
  <w:endnote w:type="continuationSeparator" w:id="0">
    <w:p w:rsidR="00A82C0B" w:rsidRDefault="00A82C0B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C0B" w:rsidRDefault="00A82C0B" w:rsidP="00790A51">
      <w:pPr>
        <w:spacing w:after="0" w:line="240" w:lineRule="auto"/>
      </w:pPr>
      <w:r>
        <w:separator/>
      </w:r>
    </w:p>
  </w:footnote>
  <w:footnote w:type="continuationSeparator" w:id="0">
    <w:p w:rsidR="00A82C0B" w:rsidRDefault="00A82C0B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25B7"/>
    <w:multiLevelType w:val="hybridMultilevel"/>
    <w:tmpl w:val="339655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6CEA"/>
    <w:multiLevelType w:val="hybridMultilevel"/>
    <w:tmpl w:val="45A080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D2"/>
    <w:rsid w:val="001D1350"/>
    <w:rsid w:val="00226995"/>
    <w:rsid w:val="003965EA"/>
    <w:rsid w:val="004D3DD2"/>
    <w:rsid w:val="004E4410"/>
    <w:rsid w:val="005F3455"/>
    <w:rsid w:val="00790A51"/>
    <w:rsid w:val="00823FC8"/>
    <w:rsid w:val="00A55844"/>
    <w:rsid w:val="00A82C0B"/>
    <w:rsid w:val="00E13C74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FA5AE"/>
  <w15:chartTrackingRefBased/>
  <w15:docId w15:val="{0A050E41-978B-4603-9E32-B2977CBF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ListParagraph">
    <w:name w:val="List Paragraph"/>
    <w:basedOn w:val="Normal"/>
    <w:uiPriority w:val="34"/>
    <w:qFormat/>
    <w:rsid w:val="001D13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3C7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E441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44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ava.com/en/download/win10.js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6D275-C980-423E-B716-61AEA7568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37</TotalTime>
  <Pages>6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Deployment AT1.5</dc:title>
  <dc:subject>30003389 – Kyer Potts</dc:subject>
  <dc:creator>Kyer Potts</dc:creator>
  <cp:keywords/>
  <dc:description/>
  <cp:lastModifiedBy>Kyer Potts</cp:lastModifiedBy>
  <cp:revision>2</cp:revision>
  <dcterms:created xsi:type="dcterms:W3CDTF">2019-11-21T07:30:00Z</dcterms:created>
  <dcterms:modified xsi:type="dcterms:W3CDTF">2019-11-21T08:30:00Z</dcterms:modified>
</cp:coreProperties>
</file>