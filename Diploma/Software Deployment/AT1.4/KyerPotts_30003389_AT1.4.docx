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38479868"/>
        <w:docPartObj>
          <w:docPartGallery w:val="Cover Pages"/>
          <w:docPartUnique/>
        </w:docPartObj>
      </w:sdtPr>
      <w:sdtEndPr/>
      <w:sdtContent>
        <w:p w:rsidR="00790A51" w:rsidRDefault="00790A51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90A51" w:rsidRPr="00823FC8" w:rsidRDefault="00790A5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lang w:val="en-A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611875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1B7E49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Software Deployment AT1.4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07F09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0164253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823FC8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  <w:t>30003389 – Kyer Potts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383838 [3122]" stroked="f" strokeweight="1pt">
                        <v:fill color2="#2c2c2c [2882]" angle="348" colors="0 #737373;6554f #737373" focus="100%" type="gradient"/>
                        <v:textbox inset="54pt,54pt,1in,5in">
                          <w:txbxContent>
                            <w:p w:rsidR="00790A51" w:rsidRPr="00823FC8" w:rsidRDefault="00790A5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  <w:lang w:val="en-AU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611875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1B7E4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Software Deployment AT1.4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07F09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01642531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823FC8">
                                <w:pPr>
                                  <w:pStyle w:val="NoSpacing"/>
                                  <w:spacing w:before="120"/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  <w:t>30003389 – Kyer Potts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90A51" w:rsidRDefault="00790A51">
          <w:pPr>
            <w:sectPr w:rsidR="00790A51" w:rsidSect="00790A51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bookmarkStart w:id="0" w:name="_GoBack" w:displacedByCustomXml="next"/>
        <w:bookmarkEnd w:id="0" w:displacedByCustomXml="next"/>
        <w:sdt>
          <w:sdtPr>
            <w:id w:val="212465137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AU"/>
            </w:rPr>
          </w:sdtEndPr>
          <w:sdtContent>
            <w:p w:rsidR="00F5290F" w:rsidRDefault="00F5290F">
              <w:pPr>
                <w:pStyle w:val="TOCHeading"/>
              </w:pPr>
              <w:r>
                <w:t>Table of Contents</w:t>
              </w:r>
            </w:p>
            <w:p w:rsidR="00F5290F" w:rsidRDefault="00F5290F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5242175" w:history="1">
                <w:r w:rsidRPr="00A969EF">
                  <w:rPr>
                    <w:rStyle w:val="Hyperlink"/>
                    <w:noProof/>
                  </w:rPr>
                  <w:t>Table of Contents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_Toc25242175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i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290F" w:rsidRDefault="00F5290F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25242176" w:history="1">
                <w:r w:rsidRPr="00A969EF">
                  <w:rPr>
                    <w:rStyle w:val="Hyperlink"/>
                    <w:noProof/>
                  </w:rPr>
                  <w:t>System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_Toc25242176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290F" w:rsidRDefault="00F5290F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25242177" w:history="1">
                <w:r w:rsidRPr="00A969EF">
                  <w:rPr>
                    <w:rStyle w:val="Hyperlink"/>
                    <w:noProof/>
                  </w:rPr>
                  <w:t>Platform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_Toc25242177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290F" w:rsidRDefault="00F5290F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25242178" w:history="1">
                <w:r w:rsidRPr="00A969EF">
                  <w:rPr>
                    <w:rStyle w:val="Hyperlink"/>
                    <w:noProof/>
                  </w:rPr>
                  <w:t>Required disk space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_Toc25242178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290F" w:rsidRDefault="00F5290F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25242179" w:history="1">
                <w:r w:rsidRPr="00A969EF">
                  <w:rPr>
                    <w:rStyle w:val="Hyperlink"/>
                    <w:noProof/>
                  </w:rPr>
                  <w:t>CPU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_Toc25242179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290F" w:rsidRDefault="00F5290F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25242180" w:history="1">
                <w:r w:rsidRPr="00A969EF">
                  <w:rPr>
                    <w:rStyle w:val="Hyperlink"/>
                    <w:noProof/>
                  </w:rPr>
                  <w:t>Memory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_Toc25242180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290F" w:rsidRDefault="00F5290F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25242181" w:history="1">
                <w:r w:rsidRPr="00A969EF">
                  <w:rPr>
                    <w:rStyle w:val="Hyperlink"/>
                    <w:noProof/>
                  </w:rPr>
                  <w:t>Peripherals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_Toc25242181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290F" w:rsidRDefault="00F5290F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25242182" w:history="1">
                <w:r w:rsidRPr="00A969EF">
                  <w:rPr>
                    <w:rStyle w:val="Hyperlink"/>
                    <w:noProof/>
                  </w:rPr>
                  <w:t>Current System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_Toc25242182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290F" w:rsidRDefault="00F5290F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25242183" w:history="1">
                <w:r w:rsidRPr="00A969EF">
                  <w:rPr>
                    <w:rStyle w:val="Hyperlink"/>
                    <w:noProof/>
                  </w:rPr>
                  <w:t>Disk Space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_Toc25242183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290F" w:rsidRDefault="00F5290F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25242184" w:history="1">
                <w:r w:rsidRPr="00A969EF">
                  <w:rPr>
                    <w:rStyle w:val="Hyperlink"/>
                    <w:noProof/>
                  </w:rPr>
                  <w:t>CPU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_Toc25242184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290F" w:rsidRDefault="00F5290F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25242185" w:history="1">
                <w:r w:rsidRPr="00A969EF">
                  <w:rPr>
                    <w:rStyle w:val="Hyperlink"/>
                    <w:noProof/>
                  </w:rPr>
                  <w:t>Memory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_Toc25242185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290F" w:rsidRDefault="00F5290F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25242186" w:history="1">
                <w:r w:rsidRPr="00A969EF">
                  <w:rPr>
                    <w:rStyle w:val="Hyperlink"/>
                    <w:noProof/>
                  </w:rPr>
                  <w:t>Peripherals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_Toc25242186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290F" w:rsidRDefault="00F5290F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25242187" w:history="1">
                <w:r w:rsidRPr="00A969EF">
                  <w:rPr>
                    <w:rStyle w:val="Hyperlink"/>
                    <w:noProof/>
                  </w:rPr>
                  <w:t>Installation Method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_Toc25242187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290F" w:rsidRDefault="00F5290F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25242188" w:history="1">
                <w:r w:rsidRPr="00A969EF">
                  <w:rPr>
                    <w:rStyle w:val="Hyperlink"/>
                    <w:noProof/>
                  </w:rPr>
                  <w:t>Security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_Toc25242188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290F" w:rsidRDefault="00F5290F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25242189" w:history="1">
                <w:r w:rsidRPr="00A969EF">
                  <w:rPr>
                    <w:rStyle w:val="Hyperlink"/>
                    <w:noProof/>
                  </w:rPr>
                  <w:t>Software Installation Plan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_Toc25242189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290F" w:rsidRDefault="00F5290F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25242190" w:history="1">
                <w:r w:rsidRPr="00A969EF">
                  <w:rPr>
                    <w:rStyle w:val="Hyperlink"/>
                    <w:noProof/>
                  </w:rPr>
                  <w:t>Java Installation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_Toc25242190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290F" w:rsidRDefault="00F5290F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25242191" w:history="1">
                <w:r w:rsidRPr="00A969EF">
                  <w:rPr>
                    <w:rStyle w:val="Hyperlink"/>
                    <w:noProof/>
                  </w:rPr>
                  <w:t>Tetris Game Installation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_Toc25242191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290F" w:rsidRDefault="00F5290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90A51" w:rsidRDefault="0001180C"/>
      </w:sdtContent>
    </w:sdt>
    <w:p w:rsidR="00226995" w:rsidRDefault="00226995"/>
    <w:p w:rsidR="00226995" w:rsidRDefault="00226995">
      <w:pPr>
        <w:sectPr w:rsidR="00226995" w:rsidSect="00790A51">
          <w:footerReference w:type="first" r:id="rId8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E97A20" w:rsidRDefault="001B7E49" w:rsidP="001B7E49">
      <w:pPr>
        <w:pStyle w:val="Heading1"/>
      </w:pPr>
      <w:bookmarkStart w:id="1" w:name="_Toc25242176"/>
      <w:r>
        <w:lastRenderedPageBreak/>
        <w:t>System Requirements</w:t>
      </w:r>
      <w:bookmarkEnd w:id="1"/>
    </w:p>
    <w:p w:rsidR="00997A88" w:rsidRDefault="00997A88" w:rsidP="00997A88">
      <w:pPr>
        <w:pStyle w:val="Heading3"/>
      </w:pPr>
      <w:bookmarkStart w:id="2" w:name="_Toc25242177"/>
      <w:r>
        <w:t>Platform</w:t>
      </w:r>
      <w:bookmarkEnd w:id="2"/>
    </w:p>
    <w:p w:rsidR="00997A88" w:rsidRPr="00997A88" w:rsidRDefault="00997A88" w:rsidP="00997A88">
      <w:r>
        <w:t>Java is the required platform to install and run this program</w:t>
      </w:r>
    </w:p>
    <w:p w:rsidR="00226995" w:rsidRDefault="00997A88" w:rsidP="00997A88">
      <w:pPr>
        <w:pStyle w:val="Heading3"/>
      </w:pPr>
      <w:bookmarkStart w:id="3" w:name="_Toc25242178"/>
      <w:r>
        <w:t>Required disk space</w:t>
      </w:r>
      <w:bookmarkEnd w:id="3"/>
    </w:p>
    <w:p w:rsidR="00997A88" w:rsidRDefault="00997A88" w:rsidP="00997A88">
      <w:r>
        <w:t>13kb + 124mb for Java 8</w:t>
      </w:r>
    </w:p>
    <w:p w:rsidR="00997A88" w:rsidRDefault="00997A88" w:rsidP="00997A88">
      <w:pPr>
        <w:pStyle w:val="Heading3"/>
      </w:pPr>
      <w:bookmarkStart w:id="4" w:name="_Toc25242179"/>
      <w:r>
        <w:t>CPU</w:t>
      </w:r>
      <w:bookmarkEnd w:id="4"/>
    </w:p>
    <w:p w:rsidR="00997A88" w:rsidRDefault="00997A88" w:rsidP="00997A88">
      <w:r>
        <w:t>Pentium 2266 MHz process minimum required to run Java</w:t>
      </w:r>
    </w:p>
    <w:p w:rsidR="00997A88" w:rsidRDefault="00997A88" w:rsidP="00997A88">
      <w:pPr>
        <w:pStyle w:val="Heading3"/>
      </w:pPr>
      <w:bookmarkStart w:id="5" w:name="_Toc25242180"/>
      <w:r>
        <w:t>Memory</w:t>
      </w:r>
      <w:bookmarkEnd w:id="5"/>
    </w:p>
    <w:p w:rsidR="00997A88" w:rsidRDefault="00997A88" w:rsidP="00997A88">
      <w:r>
        <w:t>128mb minimum required to run Java</w:t>
      </w:r>
    </w:p>
    <w:p w:rsidR="00997A88" w:rsidRDefault="00997A88" w:rsidP="00997A88">
      <w:pPr>
        <w:pStyle w:val="Heading3"/>
      </w:pPr>
      <w:bookmarkStart w:id="6" w:name="_Toc25242181"/>
      <w:r>
        <w:t>Peripherals</w:t>
      </w:r>
      <w:bookmarkEnd w:id="6"/>
    </w:p>
    <w:p w:rsidR="00997A88" w:rsidRDefault="00997A88" w:rsidP="00997A88">
      <w:r>
        <w:t>Monitor, keyboard and mouse</w:t>
      </w:r>
    </w:p>
    <w:p w:rsidR="00997A88" w:rsidRDefault="00997A88" w:rsidP="00997A88">
      <w:pPr>
        <w:pStyle w:val="Heading2"/>
      </w:pPr>
      <w:bookmarkStart w:id="7" w:name="_Toc25242182"/>
      <w:r>
        <w:t>Current System</w:t>
      </w:r>
      <w:bookmarkEnd w:id="7"/>
    </w:p>
    <w:p w:rsidR="00997A88" w:rsidRDefault="00997A88" w:rsidP="00997A88">
      <w:pPr>
        <w:pStyle w:val="Heading3"/>
      </w:pPr>
      <w:bookmarkStart w:id="8" w:name="_Toc25242183"/>
      <w:r>
        <w:t>Disk Space</w:t>
      </w:r>
      <w:bookmarkEnd w:id="8"/>
    </w:p>
    <w:p w:rsidR="00997A88" w:rsidRDefault="00997A88" w:rsidP="00997A88">
      <w:r>
        <w:t>476gb total capacity, 37.3gb free space</w:t>
      </w:r>
    </w:p>
    <w:p w:rsidR="00997A88" w:rsidRDefault="00997A88" w:rsidP="00997A88">
      <w:pPr>
        <w:pStyle w:val="Heading3"/>
      </w:pPr>
      <w:bookmarkStart w:id="9" w:name="_Toc25242184"/>
      <w:r>
        <w:t>CPU</w:t>
      </w:r>
      <w:bookmarkEnd w:id="9"/>
    </w:p>
    <w:p w:rsidR="00997A88" w:rsidRDefault="00997A88" w:rsidP="00997A88">
      <w:r>
        <w:t>Core i7-8750H @ 2.2GHz</w:t>
      </w:r>
    </w:p>
    <w:p w:rsidR="00997A88" w:rsidRDefault="00997A88" w:rsidP="00997A88">
      <w:pPr>
        <w:pStyle w:val="Heading3"/>
      </w:pPr>
      <w:bookmarkStart w:id="10" w:name="_Toc25242185"/>
      <w:r>
        <w:t>Memory</w:t>
      </w:r>
      <w:bookmarkEnd w:id="10"/>
    </w:p>
    <w:p w:rsidR="00997A88" w:rsidRDefault="00997A88" w:rsidP="00997A88">
      <w:r>
        <w:t>16GB RAM</w:t>
      </w:r>
    </w:p>
    <w:p w:rsidR="00997A88" w:rsidRPr="00997A88" w:rsidRDefault="00997A88" w:rsidP="00997A88">
      <w:pPr>
        <w:pStyle w:val="Heading3"/>
      </w:pPr>
      <w:bookmarkStart w:id="11" w:name="_Toc25242186"/>
      <w:r>
        <w:t>Peripherals</w:t>
      </w:r>
      <w:bookmarkEnd w:id="11"/>
    </w:p>
    <w:p w:rsidR="00997A88" w:rsidRPr="00997A88" w:rsidRDefault="00997A88" w:rsidP="00997A88">
      <w:r>
        <w:t>Monitor, keyboard and mouse</w:t>
      </w:r>
    </w:p>
    <w:p w:rsidR="00226995" w:rsidRDefault="00226995" w:rsidP="00226995">
      <w:pPr>
        <w:tabs>
          <w:tab w:val="left" w:pos="2454"/>
        </w:tabs>
      </w:pPr>
    </w:p>
    <w:p w:rsidR="00226995" w:rsidRDefault="00226995" w:rsidP="00226995">
      <w:pPr>
        <w:tabs>
          <w:tab w:val="left" w:pos="2454"/>
        </w:tabs>
        <w:sectPr w:rsidR="00226995" w:rsidSect="00226995">
          <w:headerReference w:type="first" r:id="rId9"/>
          <w:footerReference w:type="first" r:id="rId10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226995" w:rsidRDefault="001B7E49" w:rsidP="001B7E49">
      <w:pPr>
        <w:pStyle w:val="Heading1"/>
      </w:pPr>
      <w:bookmarkStart w:id="12" w:name="_Toc25242187"/>
      <w:r>
        <w:lastRenderedPageBreak/>
        <w:t>Installation Method</w:t>
      </w:r>
      <w:bookmarkEnd w:id="12"/>
    </w:p>
    <w:p w:rsidR="001B7E49" w:rsidRDefault="00997A88" w:rsidP="001B7E49">
      <w:r>
        <w:t xml:space="preserve">The Tetris program is </w:t>
      </w:r>
      <w:r w:rsidR="00F5290F">
        <w:t>installed with a JAR executable file. Once Java has been installed to the system, the JAR executable file can be transferred to a suitable place on the computer and run natively.</w:t>
      </w:r>
    </w:p>
    <w:p w:rsidR="001B7E49" w:rsidRDefault="001B7E49" w:rsidP="001B7E49"/>
    <w:p w:rsidR="001B7E49" w:rsidRDefault="001B7E49" w:rsidP="001B7E49">
      <w:pPr>
        <w:sectPr w:rsidR="001B7E49" w:rsidSect="0022699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1B7E49" w:rsidRDefault="001B7E49" w:rsidP="001B7E49">
      <w:pPr>
        <w:pStyle w:val="Heading1"/>
      </w:pPr>
      <w:bookmarkStart w:id="13" w:name="_Toc25242188"/>
      <w:r>
        <w:lastRenderedPageBreak/>
        <w:t>Security Requirements</w:t>
      </w:r>
      <w:bookmarkEnd w:id="13"/>
    </w:p>
    <w:p w:rsidR="001B7E49" w:rsidRDefault="00F5290F" w:rsidP="001B7E49">
      <w:r>
        <w:t>Java may require Administrator permissions to install.</w:t>
      </w:r>
    </w:p>
    <w:p w:rsidR="00F5290F" w:rsidRDefault="00F5290F" w:rsidP="001B7E49">
      <w:r>
        <w:t>Java Security may prevent the program from executing due to the following reasons</w:t>
      </w:r>
    </w:p>
    <w:p w:rsidR="00F5290F" w:rsidRDefault="00F5290F" w:rsidP="00F5290F">
      <w:pPr>
        <w:pStyle w:val="ListParagraph"/>
        <w:numPr>
          <w:ilvl w:val="0"/>
          <w:numId w:val="2"/>
        </w:numPr>
      </w:pPr>
      <w:r>
        <w:t>It is an unsigned application</w:t>
      </w:r>
    </w:p>
    <w:p w:rsidR="00F5290F" w:rsidRDefault="00F5290F" w:rsidP="00F5290F">
      <w:pPr>
        <w:pStyle w:val="ListParagraph"/>
        <w:numPr>
          <w:ilvl w:val="0"/>
          <w:numId w:val="2"/>
        </w:numPr>
      </w:pPr>
      <w:r>
        <w:t>The application is self-signed and is running from an untrusted authority</w:t>
      </w:r>
    </w:p>
    <w:p w:rsidR="001B7E49" w:rsidRDefault="00F5290F" w:rsidP="001B7E49">
      <w:pPr>
        <w:pStyle w:val="ListParagraph"/>
        <w:numPr>
          <w:ilvl w:val="0"/>
          <w:numId w:val="2"/>
        </w:numPr>
      </w:pPr>
      <w:r>
        <w:t>The JAR file is missing a permission attribute</w:t>
      </w:r>
    </w:p>
    <w:p w:rsidR="001B7E49" w:rsidRDefault="001B7E49" w:rsidP="001B7E49"/>
    <w:p w:rsidR="001B7E49" w:rsidRDefault="001B7E49" w:rsidP="001B7E49">
      <w:pPr>
        <w:sectPr w:rsidR="001B7E49" w:rsidSect="0022699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1B7E49" w:rsidRDefault="001B7E49" w:rsidP="001B7E49">
      <w:pPr>
        <w:pStyle w:val="Heading1"/>
      </w:pPr>
      <w:bookmarkStart w:id="14" w:name="_Toc25242189"/>
      <w:r>
        <w:lastRenderedPageBreak/>
        <w:t>Software Installation Plan</w:t>
      </w:r>
      <w:bookmarkEnd w:id="14"/>
    </w:p>
    <w:p w:rsidR="00F5290F" w:rsidRDefault="00F5290F" w:rsidP="00F5290F">
      <w:pPr>
        <w:pStyle w:val="Heading3"/>
      </w:pPr>
      <w:bookmarkStart w:id="15" w:name="_Toc25242190"/>
      <w:r>
        <w:t>Java Installation</w:t>
      </w:r>
      <w:bookmarkEnd w:id="15"/>
    </w:p>
    <w:p w:rsidR="00F5290F" w:rsidRDefault="00F5290F" w:rsidP="00F5290F">
      <w:r>
        <w:t xml:space="preserve">Java 8 can be found for free at </w:t>
      </w:r>
      <w:hyperlink r:id="rId11" w:history="1">
        <w:r>
          <w:rPr>
            <w:rStyle w:val="Hyperlink"/>
          </w:rPr>
          <w:t>https://www.java.com/en/download/</w:t>
        </w:r>
      </w:hyperlink>
      <w:r>
        <w:t>. Follow the directions to install Java to the system.</w:t>
      </w:r>
    </w:p>
    <w:p w:rsidR="00F5290F" w:rsidRDefault="00F5290F" w:rsidP="00F5290F">
      <w:pPr>
        <w:pStyle w:val="Heading3"/>
      </w:pPr>
      <w:bookmarkStart w:id="16" w:name="_Toc25242191"/>
      <w:r>
        <w:t>Tetris Game Installation</w:t>
      </w:r>
      <w:bookmarkEnd w:id="16"/>
    </w:p>
    <w:p w:rsidR="00F5290F" w:rsidRDefault="00F5290F" w:rsidP="00F5290F">
      <w:r>
        <w:t>Copy the Tetris executable JAR file to the system.</w:t>
      </w:r>
    </w:p>
    <w:p w:rsidR="00F5290F" w:rsidRPr="00F5290F" w:rsidRDefault="00F5290F" w:rsidP="00F5290F">
      <w:r>
        <w:t>Open, double click or right click and select “Open” on the JAR executable to run the Tetris Game</w:t>
      </w:r>
    </w:p>
    <w:sectPr w:rsidR="00F5290F" w:rsidRPr="00F5290F" w:rsidSect="00226995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80C" w:rsidRDefault="0001180C" w:rsidP="00790A51">
      <w:pPr>
        <w:spacing w:after="0" w:line="240" w:lineRule="auto"/>
      </w:pPr>
      <w:r>
        <w:separator/>
      </w:r>
    </w:p>
  </w:endnote>
  <w:endnote w:type="continuationSeparator" w:id="0">
    <w:p w:rsidR="0001180C" w:rsidRDefault="0001180C" w:rsidP="0079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3084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0A51" w:rsidRDefault="00790A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99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790A51" w:rsidRDefault="00790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8449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995" w:rsidRDefault="002269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26995" w:rsidRDefault="00226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80C" w:rsidRDefault="0001180C" w:rsidP="00790A51">
      <w:pPr>
        <w:spacing w:after="0" w:line="240" w:lineRule="auto"/>
      </w:pPr>
      <w:r>
        <w:separator/>
      </w:r>
    </w:p>
  </w:footnote>
  <w:footnote w:type="continuationSeparator" w:id="0">
    <w:p w:rsidR="0001180C" w:rsidRDefault="0001180C" w:rsidP="00790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995" w:rsidRDefault="002269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F0BF9"/>
    <w:multiLevelType w:val="hybridMultilevel"/>
    <w:tmpl w:val="0AF0D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B6672"/>
    <w:multiLevelType w:val="hybridMultilevel"/>
    <w:tmpl w:val="EEC23A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49"/>
    <w:rsid w:val="0001180C"/>
    <w:rsid w:val="001B7E49"/>
    <w:rsid w:val="00226995"/>
    <w:rsid w:val="005F3455"/>
    <w:rsid w:val="00790A51"/>
    <w:rsid w:val="00823FC8"/>
    <w:rsid w:val="00997A88"/>
    <w:rsid w:val="00E97A20"/>
    <w:rsid w:val="00F35009"/>
    <w:rsid w:val="00F5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748FC"/>
  <w15:chartTrackingRefBased/>
  <w15:docId w15:val="{69E4DEA9-A5F3-4F91-A583-49CF8902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7A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009"/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paragraph" w:styleId="NoSpacing">
    <w:name w:val="No Spacing"/>
    <w:link w:val="NoSpacingChar"/>
    <w:uiPriority w:val="1"/>
    <w:qFormat/>
    <w:rsid w:val="00790A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90A5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790A51"/>
  </w:style>
  <w:style w:type="paragraph" w:styleId="Header">
    <w:name w:val="header"/>
    <w:basedOn w:val="Normal"/>
    <w:link w:val="Head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CChar">
    <w:name w:val="TOC Char"/>
    <w:basedOn w:val="Heading1Char"/>
    <w:link w:val="TOC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790A51"/>
  </w:style>
  <w:style w:type="paragraph" w:styleId="Footer">
    <w:name w:val="footer"/>
    <w:basedOn w:val="Normal"/>
    <w:link w:val="Foot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51"/>
  </w:style>
  <w:style w:type="character" w:customStyle="1" w:styleId="Heading3Char">
    <w:name w:val="Heading 3 Char"/>
    <w:basedOn w:val="DefaultParagraphFont"/>
    <w:link w:val="Heading3"/>
    <w:uiPriority w:val="9"/>
    <w:rsid w:val="00997A88"/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97A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90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5290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290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5290F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F5290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ava.com/en/download/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FC742-8F39-431D-B8E7-6FC6652CD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</Template>
  <TotalTime>24</TotalTime>
  <Pages>6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Deployment AT1.4</vt:lpstr>
    </vt:vector>
  </TitlesOfParts>
  <Company>South Metropolitan TAFE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Deployment AT1.4</dc:title>
  <dc:subject>30003389 – Kyer Potts</dc:subject>
  <dc:creator>Kyer Potts</dc:creator>
  <cp:keywords/>
  <dc:description/>
  <cp:lastModifiedBy>Kyer Potts</cp:lastModifiedBy>
  <cp:revision>1</cp:revision>
  <dcterms:created xsi:type="dcterms:W3CDTF">2019-11-21T06:52:00Z</dcterms:created>
  <dcterms:modified xsi:type="dcterms:W3CDTF">2019-11-21T07:23:00Z</dcterms:modified>
</cp:coreProperties>
</file>