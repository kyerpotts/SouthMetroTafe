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B35E06" w:themeColor="accent1" w:themeShade="BF"/>
          <w:sz w:val="32"/>
          <w:szCs w:val="32"/>
        </w:r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21046051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A127C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Software Development AT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1.</w:t>
                                      </w:r>
                                      <w:r w:rsidR="00154CB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21046051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A127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Software Development AT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1.</w:t>
                                </w:r>
                                <w:r w:rsidR="00154CB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790A51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8A127C" w:rsidRDefault="008A127C" w:rsidP="008A127C">
          <w:pPr>
            <w:pStyle w:val="Heading1"/>
          </w:pPr>
          <w:r>
            <w:lastRenderedPageBreak/>
            <w:t>Project Development Tools</w:t>
          </w:r>
        </w:p>
      </w:sdtContent>
    </w:sdt>
    <w:p w:rsidR="00E97A20" w:rsidRDefault="008A127C" w:rsidP="008A127C">
      <w:pPr>
        <w:pStyle w:val="Heading1"/>
      </w:pPr>
      <w:r>
        <w:t>Source Control Tool – GitHub</w:t>
      </w:r>
    </w:p>
    <w:p w:rsidR="008A127C" w:rsidRDefault="008A127C" w:rsidP="008A127C">
      <w:r>
        <w:t xml:space="preserve">I will be using GitHub as the source control tool for this project. </w:t>
      </w:r>
    </w:p>
    <w:p w:rsidR="008A127C" w:rsidRDefault="008A127C" w:rsidP="008A127C">
      <w:r>
        <w:t xml:space="preserve">The URL for the repository is </w:t>
      </w:r>
      <w:hyperlink r:id="rId7" w:history="1">
        <w:r>
          <w:rPr>
            <w:rStyle w:val="Hyperlink"/>
          </w:rPr>
          <w:t>https://github.com/kyerpotts/SouthMetroTafe</w:t>
        </w:r>
      </w:hyperlink>
    </w:p>
    <w:p w:rsidR="008A127C" w:rsidRDefault="008A127C" w:rsidP="008A127C"/>
    <w:p w:rsidR="008A127C" w:rsidRDefault="008A127C" w:rsidP="008A127C">
      <w:pPr>
        <w:pStyle w:val="Heading1"/>
      </w:pPr>
      <w:r>
        <w:t>Collaboration Environment – Trello</w:t>
      </w:r>
    </w:p>
    <w:p w:rsidR="008A127C" w:rsidRDefault="008A127C" w:rsidP="008A127C">
      <w:r>
        <w:t>Trello is the collaboration environment tool I will be using to coordinate development efforts within the team.</w:t>
      </w:r>
    </w:p>
    <w:p w:rsidR="00226995" w:rsidRDefault="008A127C" w:rsidP="008A127C">
      <w:r>
        <w:t xml:space="preserve">The URL for the Trello board is </w:t>
      </w:r>
      <w:hyperlink r:id="rId8" w:history="1">
        <w:r>
          <w:rPr>
            <w:rStyle w:val="Hyperlink"/>
          </w:rPr>
          <w:t>https://trello.com/b/W6KXlBdr/tetris-game-development</w:t>
        </w:r>
      </w:hyperlink>
    </w:p>
    <w:sectPr w:rsidR="00226995" w:rsidSect="00226995"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FB7" w:rsidRDefault="00593FB7" w:rsidP="00790A51">
      <w:pPr>
        <w:spacing w:after="0" w:line="240" w:lineRule="auto"/>
      </w:pPr>
      <w:r>
        <w:separator/>
      </w:r>
    </w:p>
  </w:endnote>
  <w:endnote w:type="continuationSeparator" w:id="0">
    <w:p w:rsidR="00593FB7" w:rsidRDefault="00593FB7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FB7" w:rsidRDefault="00593FB7" w:rsidP="00790A51">
      <w:pPr>
        <w:spacing w:after="0" w:line="240" w:lineRule="auto"/>
      </w:pPr>
      <w:r>
        <w:separator/>
      </w:r>
    </w:p>
  </w:footnote>
  <w:footnote w:type="continuationSeparator" w:id="0">
    <w:p w:rsidR="00593FB7" w:rsidRDefault="00593FB7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7C"/>
    <w:rsid w:val="00154CB9"/>
    <w:rsid w:val="00226995"/>
    <w:rsid w:val="00593FB7"/>
    <w:rsid w:val="005F3455"/>
    <w:rsid w:val="00790A51"/>
    <w:rsid w:val="00823FC8"/>
    <w:rsid w:val="008A127C"/>
    <w:rsid w:val="00AC302B"/>
    <w:rsid w:val="00E97A20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FD98E"/>
  <w15:chartTrackingRefBased/>
  <w15:docId w15:val="{8457AADB-CD79-4EE7-A6BC-5AC2B36E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009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character" w:styleId="Hyperlink">
    <w:name w:val="Hyperlink"/>
    <w:basedOn w:val="DefaultParagraphFont"/>
    <w:uiPriority w:val="99"/>
    <w:semiHidden/>
    <w:unhideWhenUsed/>
    <w:rsid w:val="008A12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W6KXlBdr/tetris-game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yerpotts/SouthMetroTaf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68D49-90B5-4D58-B4B4-00601F16B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6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AT 1.3</dc:title>
  <dc:subject>30003389 – Kyer Potts</dc:subject>
  <dc:creator>Kyer Potts</dc:creator>
  <cp:keywords/>
  <dc:description/>
  <cp:lastModifiedBy>Kyer Potts</cp:lastModifiedBy>
  <cp:revision>2</cp:revision>
  <dcterms:created xsi:type="dcterms:W3CDTF">2019-10-13T14:05:00Z</dcterms:created>
  <dcterms:modified xsi:type="dcterms:W3CDTF">2019-11-20T20:10:00Z</dcterms:modified>
</cp:coreProperties>
</file>