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F4A94" w:rsidRDefault="00EF4A94" w:rsidP="00E2777C">
          <w:pPr>
            <w:pStyle w:val="NoSpacing"/>
            <w:sectPr w:rsidR="00EF4A94" w:rsidSect="00EF4A94">
              <w:footerReference w:type="first" r:id="rId8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6412990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4A94" w:rsidRDefault="00EF4A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6412990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4A94" w:rsidRDefault="00EF4A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3D23A3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4031410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77C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Kyer Potts</w:t>
                                    </w:r>
                                  </w:sdtContent>
                                </w:sdt>
                              </w:p>
                              <w:p w:rsidR="00EF4A94" w:rsidRDefault="003D23A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4638739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3D23A3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4031410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777C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Kyer Potts</w:t>
                              </w:r>
                            </w:sdtContent>
                          </w:sdt>
                        </w:p>
                        <w:p w:rsidR="00EF4A94" w:rsidRDefault="003D23A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4638739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3D23A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12718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2A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Programming AT1.3</w:t>
                                    </w:r>
                                  </w:sdtContent>
                                </w:sdt>
                              </w:p>
                              <w:p w:rsidR="00EF4A94" w:rsidRDefault="003D23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4937540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2A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Hardware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3D23A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12718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2A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Programming AT1.3</w:t>
                              </w:r>
                            </w:sdtContent>
                          </w:sdt>
                        </w:p>
                        <w:p w:rsidR="00EF4A94" w:rsidRDefault="003D23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4937540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2A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Hardware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EF4A94" w:rsidRDefault="00E147E8" w:rsidP="00842A33">
      <w:pPr>
        <w:pStyle w:val="ListParagraph"/>
        <w:numPr>
          <w:ilvl w:val="0"/>
          <w:numId w:val="1"/>
        </w:numPr>
      </w:pPr>
      <w:r>
        <w:lastRenderedPageBreak/>
        <w:t xml:space="preserve">What is the largest size Aluminium Nut sold by </w:t>
      </w:r>
      <w:proofErr w:type="spellStart"/>
      <w:r>
        <w:t>BlackWoods</w:t>
      </w:r>
      <w:proofErr w:type="spellEnd"/>
      <w:r>
        <w:t>. Display the results in descending order on the Size field.</w:t>
      </w:r>
    </w:p>
    <w:p w:rsidR="00A553EE" w:rsidRDefault="00A553EE" w:rsidP="00A553EE">
      <w:pPr>
        <w:pStyle w:val="ListParagraph"/>
        <w:numPr>
          <w:ilvl w:val="1"/>
          <w:numId w:val="1"/>
        </w:numPr>
      </w:pPr>
      <w:r>
        <w:t xml:space="preserve">The largest size of Aluminium Nut by </w:t>
      </w:r>
      <w:proofErr w:type="spellStart"/>
      <w:r>
        <w:t>BlackWoods</w:t>
      </w:r>
      <w:proofErr w:type="spellEnd"/>
      <w:r>
        <w:t xml:space="preserve"> is 55</w:t>
      </w:r>
    </w:p>
    <w:p w:rsidR="00A553EE" w:rsidRDefault="00A553EE" w:rsidP="00A553EE">
      <w:pPr>
        <w:pStyle w:val="ListParagraph"/>
        <w:numPr>
          <w:ilvl w:val="1"/>
          <w:numId w:val="1"/>
        </w:numPr>
      </w:pPr>
      <w:r>
        <w:t xml:space="preserve">SELECT * FROM </w:t>
      </w:r>
      <w:proofErr w:type="spellStart"/>
      <w:r>
        <w:t>tblproduct</w:t>
      </w:r>
      <w:proofErr w:type="spellEnd"/>
    </w:p>
    <w:p w:rsidR="00A553EE" w:rsidRDefault="00A553EE" w:rsidP="00A553EE">
      <w:pPr>
        <w:pStyle w:val="ListParagraph"/>
        <w:ind w:left="1440"/>
      </w:pPr>
      <w:r>
        <w:t>WHERE `Description` = "Nut" AND `Material` = "Aluminium" AND `Supplier` = "</w:t>
      </w:r>
      <w:proofErr w:type="spellStart"/>
      <w:r>
        <w:t>BlackWoods</w:t>
      </w:r>
      <w:proofErr w:type="spellEnd"/>
      <w:r>
        <w:t>"</w:t>
      </w:r>
    </w:p>
    <w:p w:rsidR="00A553EE" w:rsidRDefault="00A553EE" w:rsidP="00A553EE">
      <w:pPr>
        <w:pStyle w:val="ListParagraph"/>
        <w:ind w:left="1440"/>
      </w:pPr>
      <w:r>
        <w:t>ORDER BY `Size` DESC</w:t>
      </w:r>
    </w:p>
    <w:p w:rsidR="00A553EE" w:rsidRDefault="00A553EE" w:rsidP="00BA0B7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867150" cy="1454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07A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18" cy="14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EE" w:rsidRDefault="00A553EE" w:rsidP="00A553EE"/>
    <w:p w:rsidR="00A553EE" w:rsidRDefault="00A553EE" w:rsidP="00A553EE">
      <w:pPr>
        <w:pStyle w:val="ListParagraph"/>
        <w:numPr>
          <w:ilvl w:val="0"/>
          <w:numId w:val="1"/>
        </w:numPr>
      </w:pPr>
      <w:r>
        <w:t>What is the cost of 10 Copper 28mm Nut from HG's?</w:t>
      </w:r>
    </w:p>
    <w:p w:rsidR="00A65306" w:rsidRDefault="00A65306" w:rsidP="00A65306">
      <w:pPr>
        <w:pStyle w:val="ListParagraph"/>
        <w:numPr>
          <w:ilvl w:val="1"/>
          <w:numId w:val="1"/>
        </w:numPr>
      </w:pPr>
      <w:r>
        <w:t>10 Copper 28mm nuts from HG’s cost $16.50</w:t>
      </w:r>
    </w:p>
    <w:p w:rsidR="00A65306" w:rsidRDefault="00A65306" w:rsidP="00A65306">
      <w:pPr>
        <w:pStyle w:val="ListParagraph"/>
        <w:numPr>
          <w:ilvl w:val="1"/>
          <w:numId w:val="1"/>
        </w:numPr>
      </w:pPr>
      <w:r>
        <w:t xml:space="preserve">SELECT price * 10 FROM </w:t>
      </w:r>
      <w:proofErr w:type="spellStart"/>
      <w:r>
        <w:t>tblproduct</w:t>
      </w:r>
      <w:proofErr w:type="spellEnd"/>
    </w:p>
    <w:p w:rsidR="00A65306" w:rsidRDefault="00A65306" w:rsidP="00A65306">
      <w:pPr>
        <w:pStyle w:val="ListParagraph"/>
        <w:ind w:left="1440"/>
      </w:pPr>
      <w:r>
        <w:t>WHERE `Description` = "Nut" AND `Material` = "copper" AND `Supplier` = "HG" AND `Size` = 28</w:t>
      </w:r>
    </w:p>
    <w:p w:rsidR="00A65306" w:rsidRDefault="00A65306" w:rsidP="00BA0B7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853097" cy="1172663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F068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562" cy="12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06" w:rsidRDefault="00A65306" w:rsidP="00A65306"/>
    <w:p w:rsidR="00A65306" w:rsidRDefault="00A65306" w:rsidP="00A65306">
      <w:pPr>
        <w:pStyle w:val="ListParagraph"/>
        <w:numPr>
          <w:ilvl w:val="0"/>
          <w:numId w:val="1"/>
        </w:numPr>
      </w:pPr>
      <w:r>
        <w:t>How many products have a qty less or equal to 10?</w:t>
      </w:r>
    </w:p>
    <w:p w:rsidR="00A65306" w:rsidRDefault="00A65306" w:rsidP="00A65306">
      <w:pPr>
        <w:pStyle w:val="ListParagraph"/>
        <w:numPr>
          <w:ilvl w:val="1"/>
          <w:numId w:val="1"/>
        </w:numPr>
      </w:pPr>
      <w:r>
        <w:t>13 products have a qty less or equal to 10</w:t>
      </w:r>
    </w:p>
    <w:p w:rsidR="00A65306" w:rsidRDefault="00A65306" w:rsidP="00A65306">
      <w:pPr>
        <w:pStyle w:val="ListParagraph"/>
        <w:numPr>
          <w:ilvl w:val="1"/>
          <w:numId w:val="1"/>
        </w:numPr>
      </w:pPr>
      <w:r>
        <w:t xml:space="preserve">SELECT COUNT(QTY) FROM </w:t>
      </w:r>
      <w:proofErr w:type="spellStart"/>
      <w:r>
        <w:t>tblproduct</w:t>
      </w:r>
      <w:proofErr w:type="spellEnd"/>
    </w:p>
    <w:p w:rsidR="00A65306" w:rsidRDefault="00A65306" w:rsidP="00A65306">
      <w:pPr>
        <w:pStyle w:val="ListParagraph"/>
        <w:ind w:left="1440"/>
      </w:pPr>
      <w:r>
        <w:t>WHERE `QTY` &lt;= 10</w:t>
      </w:r>
    </w:p>
    <w:p w:rsidR="00A65306" w:rsidRDefault="00A65306" w:rsidP="00BA0B7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258005" cy="164805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F0A7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76" w:rsidRDefault="00BA0B76" w:rsidP="00A65306">
      <w:r>
        <w:br w:type="page"/>
      </w:r>
    </w:p>
    <w:p w:rsidR="00A65306" w:rsidRDefault="00A65306" w:rsidP="00A65306">
      <w:pPr>
        <w:pStyle w:val="ListParagraph"/>
        <w:numPr>
          <w:ilvl w:val="0"/>
          <w:numId w:val="1"/>
        </w:numPr>
      </w:pPr>
      <w:r>
        <w:lastRenderedPageBreak/>
        <w:t>How many Suppliers have a name starting with A?</w:t>
      </w:r>
    </w:p>
    <w:p w:rsidR="00A65306" w:rsidRDefault="00A65306" w:rsidP="00A65306">
      <w:pPr>
        <w:pStyle w:val="ListParagraph"/>
        <w:numPr>
          <w:ilvl w:val="1"/>
          <w:numId w:val="1"/>
        </w:numPr>
      </w:pPr>
      <w:r>
        <w:t>2 Supplier names begin with A</w:t>
      </w:r>
    </w:p>
    <w:p w:rsidR="00BA0B76" w:rsidRDefault="00BA0B76" w:rsidP="00BA0B76">
      <w:pPr>
        <w:pStyle w:val="ListParagraph"/>
        <w:numPr>
          <w:ilvl w:val="1"/>
          <w:numId w:val="1"/>
        </w:numPr>
      </w:pPr>
      <w:r>
        <w:t>SELECT COUNT(</w:t>
      </w:r>
      <w:proofErr w:type="spellStart"/>
      <w:r>
        <w:t>SupplierName</w:t>
      </w:r>
      <w:proofErr w:type="spellEnd"/>
      <w:r>
        <w:t>) FROM `</w:t>
      </w:r>
      <w:proofErr w:type="spellStart"/>
      <w:r>
        <w:t>tblsupplier</w:t>
      </w:r>
      <w:proofErr w:type="spellEnd"/>
      <w:r>
        <w:t>`</w:t>
      </w:r>
    </w:p>
    <w:p w:rsidR="00A65306" w:rsidRDefault="00BA0B76" w:rsidP="00BA0B76">
      <w:pPr>
        <w:pStyle w:val="ListParagraph"/>
        <w:ind w:left="1440"/>
      </w:pPr>
      <w:r>
        <w:t>WHERE `</w:t>
      </w:r>
      <w:proofErr w:type="spellStart"/>
      <w:r>
        <w:t>SupplierName</w:t>
      </w:r>
      <w:proofErr w:type="spellEnd"/>
      <w:r>
        <w:t>` LIKE "A%"</w:t>
      </w:r>
    </w:p>
    <w:p w:rsidR="00BA0B76" w:rsidRDefault="00BA0B76" w:rsidP="00BA0B7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706007" cy="168616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F08F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4" w:rsidRDefault="00EF4A94"/>
    <w:p w:rsidR="00BA0B76" w:rsidRDefault="00BA0B76" w:rsidP="00BA0B76">
      <w:pPr>
        <w:pStyle w:val="ListParagraph"/>
        <w:numPr>
          <w:ilvl w:val="0"/>
          <w:numId w:val="1"/>
        </w:numPr>
      </w:pPr>
      <w:r>
        <w:t>How many Nuts and Bolts are made by Avery?</w:t>
      </w:r>
    </w:p>
    <w:p w:rsidR="00BA0B76" w:rsidRDefault="00BA0B76" w:rsidP="00BA0B76">
      <w:pPr>
        <w:pStyle w:val="ListParagraph"/>
        <w:numPr>
          <w:ilvl w:val="1"/>
          <w:numId w:val="1"/>
        </w:numPr>
      </w:pPr>
      <w:r>
        <w:t xml:space="preserve">Avery makes </w:t>
      </w:r>
      <w:r w:rsidR="003D23A3">
        <w:t>118</w:t>
      </w:r>
      <w:r>
        <w:t xml:space="preserve"> bolts and nuts</w:t>
      </w:r>
    </w:p>
    <w:p w:rsidR="003D23A3" w:rsidRDefault="003D23A3" w:rsidP="003D23A3">
      <w:pPr>
        <w:pStyle w:val="ListParagraph"/>
        <w:numPr>
          <w:ilvl w:val="1"/>
          <w:numId w:val="1"/>
        </w:numPr>
      </w:pPr>
      <w:r>
        <w:t>SELECT COUNT(ID) FROM `</w:t>
      </w:r>
      <w:proofErr w:type="spellStart"/>
      <w:r>
        <w:t>tblproduct</w:t>
      </w:r>
      <w:proofErr w:type="spellEnd"/>
      <w:r>
        <w:t>`</w:t>
      </w:r>
    </w:p>
    <w:p w:rsidR="00BA0B76" w:rsidRDefault="003D23A3" w:rsidP="003D23A3">
      <w:pPr>
        <w:pStyle w:val="ListParagraph"/>
        <w:ind w:left="1440"/>
      </w:pPr>
      <w:r>
        <w:t>WHERE `Supplier` = "Avery" AND (`Description` = "Bolt" OR `Description` = "Nut")</w:t>
      </w:r>
    </w:p>
    <w:p w:rsidR="00BA0B76" w:rsidRDefault="003D23A3" w:rsidP="00BA0B7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33082" cy="11101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C0363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17" cy="11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76" w:rsidRDefault="00BA0B76" w:rsidP="00BA0B76"/>
    <w:p w:rsidR="00BA0B76" w:rsidRDefault="00BA0B76" w:rsidP="00BA0B76">
      <w:pPr>
        <w:pStyle w:val="ListParagraph"/>
        <w:numPr>
          <w:ilvl w:val="0"/>
          <w:numId w:val="1"/>
        </w:numPr>
      </w:pPr>
      <w:r>
        <w:t>How many items are made of Copper?</w:t>
      </w:r>
    </w:p>
    <w:p w:rsidR="00BA0B76" w:rsidRDefault="00BA0B76" w:rsidP="00BA0B76">
      <w:pPr>
        <w:pStyle w:val="ListParagraph"/>
        <w:numPr>
          <w:ilvl w:val="1"/>
          <w:numId w:val="1"/>
        </w:numPr>
      </w:pPr>
      <w:r>
        <w:t>72 items are made of copper</w:t>
      </w:r>
    </w:p>
    <w:p w:rsidR="00BA0B76" w:rsidRDefault="00BA0B76" w:rsidP="00BA0B76">
      <w:pPr>
        <w:pStyle w:val="ListParagraph"/>
        <w:numPr>
          <w:ilvl w:val="1"/>
          <w:numId w:val="1"/>
        </w:numPr>
      </w:pPr>
      <w:r>
        <w:t>SELECT COUNT(ID) FROM `</w:t>
      </w:r>
      <w:proofErr w:type="spellStart"/>
      <w:r>
        <w:t>tblproduct</w:t>
      </w:r>
      <w:proofErr w:type="spellEnd"/>
      <w:r>
        <w:t>`</w:t>
      </w:r>
    </w:p>
    <w:p w:rsidR="00BA0B76" w:rsidRDefault="00BA0B76" w:rsidP="00BA0B76">
      <w:pPr>
        <w:pStyle w:val="ListParagraph"/>
        <w:ind w:left="1440"/>
      </w:pPr>
      <w:r>
        <w:t>WHERE `Material` = "Copper"</w:t>
      </w:r>
    </w:p>
    <w:p w:rsidR="00BA0B76" w:rsidRDefault="00BA0B76" w:rsidP="00BA0B7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816350" cy="15682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F0E89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90" cy="15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9" w:rsidRDefault="000E04E9" w:rsidP="00BA0B76">
      <w:r>
        <w:br w:type="page"/>
      </w:r>
    </w:p>
    <w:p w:rsidR="00BA0B76" w:rsidRDefault="00BA0B76" w:rsidP="00BA0B76">
      <w:pPr>
        <w:pStyle w:val="ListParagraph"/>
        <w:numPr>
          <w:ilvl w:val="0"/>
          <w:numId w:val="1"/>
        </w:numPr>
      </w:pPr>
      <w:r>
        <w:lastRenderedPageBreak/>
        <w:t>What is the Average cost of 28mm Steel Bolts</w:t>
      </w:r>
    </w:p>
    <w:p w:rsidR="00BA0B76" w:rsidRDefault="00BA0B76" w:rsidP="00BA0B76">
      <w:pPr>
        <w:pStyle w:val="ListParagraph"/>
        <w:numPr>
          <w:ilvl w:val="1"/>
          <w:numId w:val="1"/>
        </w:numPr>
      </w:pPr>
      <w:r>
        <w:t xml:space="preserve">The average price of 28mm steel bolts is </w:t>
      </w:r>
      <w:r w:rsidR="000E04E9">
        <w:t>$3.97.5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SELECT AVG(`Price`) FROM `</w:t>
      </w:r>
      <w:proofErr w:type="spellStart"/>
      <w:r>
        <w:t>tblproduct</w:t>
      </w:r>
      <w:proofErr w:type="spellEnd"/>
      <w:r>
        <w:t>`</w:t>
      </w:r>
    </w:p>
    <w:p w:rsidR="000E04E9" w:rsidRDefault="000E04E9" w:rsidP="000E04E9">
      <w:pPr>
        <w:pStyle w:val="ListParagraph"/>
        <w:ind w:left="1440"/>
      </w:pPr>
      <w:r>
        <w:t>WHERE `Material` = "Steel" AND `Size` = 28 AND `Description` = "Bolt"</w:t>
      </w:r>
    </w:p>
    <w:p w:rsidR="000E04E9" w:rsidRDefault="000E04E9" w:rsidP="000E04E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771900" cy="129755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F05BA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95" cy="13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9" w:rsidRDefault="000E04E9" w:rsidP="000E04E9"/>
    <w:p w:rsidR="000E04E9" w:rsidRDefault="000E04E9" w:rsidP="000E04E9">
      <w:pPr>
        <w:pStyle w:val="ListParagraph"/>
        <w:numPr>
          <w:ilvl w:val="0"/>
          <w:numId w:val="1"/>
        </w:numPr>
      </w:pPr>
      <w:r>
        <w:t>Which manufacturer has the most 10mm washers, display the results in descending order on the qty field.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Acme has the most 10mm washers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0E04E9" w:rsidRDefault="000E04E9" w:rsidP="000E04E9">
      <w:pPr>
        <w:pStyle w:val="ListParagraph"/>
        <w:ind w:left="1440"/>
      </w:pPr>
      <w:r>
        <w:t>WHERE `Size` = 10 AND `Description` = "Washer"</w:t>
      </w:r>
    </w:p>
    <w:p w:rsidR="000E04E9" w:rsidRDefault="000E04E9" w:rsidP="000E04E9">
      <w:pPr>
        <w:pStyle w:val="ListParagraph"/>
        <w:ind w:left="1440"/>
      </w:pPr>
      <w:r>
        <w:t>ORDER BY `QTY` DESC</w:t>
      </w:r>
    </w:p>
    <w:p w:rsidR="000E04E9" w:rsidRDefault="000E04E9" w:rsidP="000E04E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091484" cy="3469557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F067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15" cy="34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9" w:rsidRDefault="000E04E9" w:rsidP="000E04E9">
      <w:r>
        <w:br w:type="page"/>
      </w:r>
    </w:p>
    <w:p w:rsidR="000E04E9" w:rsidRDefault="000E04E9" w:rsidP="000E04E9">
      <w:pPr>
        <w:pStyle w:val="ListParagraph"/>
        <w:numPr>
          <w:ilvl w:val="0"/>
          <w:numId w:val="1"/>
        </w:numPr>
      </w:pPr>
      <w:r>
        <w:lastRenderedPageBreak/>
        <w:t>Who makes the cheapest 10mm Black-Steel Bolts, display the results in descending order on the Price field.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Avery makes the cheapest 10mm black-steel bolts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0E04E9" w:rsidRDefault="000E04E9" w:rsidP="000E04E9">
      <w:pPr>
        <w:pStyle w:val="ListParagraph"/>
        <w:ind w:left="1440"/>
      </w:pPr>
      <w:r>
        <w:t>WHERE `Size` = 10 AND `Description` = "Bolt" AND `Material` = "Black-Steel"</w:t>
      </w:r>
    </w:p>
    <w:p w:rsidR="000E04E9" w:rsidRDefault="000E04E9" w:rsidP="000E04E9">
      <w:pPr>
        <w:pStyle w:val="ListParagraph"/>
        <w:ind w:left="1440"/>
      </w:pPr>
      <w:r>
        <w:t>ORDER BY `Price` ASC</w:t>
      </w:r>
    </w:p>
    <w:p w:rsidR="000E04E9" w:rsidRDefault="000E04E9" w:rsidP="000E04E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198683" cy="16871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F01FE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81" cy="16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E9" w:rsidRDefault="000E04E9" w:rsidP="000E04E9"/>
    <w:p w:rsidR="000E04E9" w:rsidRDefault="000E04E9" w:rsidP="000E04E9">
      <w:pPr>
        <w:pStyle w:val="ListParagraph"/>
        <w:numPr>
          <w:ilvl w:val="0"/>
          <w:numId w:val="1"/>
        </w:numPr>
      </w:pPr>
      <w:r>
        <w:t>Who makes the cheapest 10mm Bolts, display the results in ascending order on the Price field?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Greys makes the cheapest 10mm bolts</w:t>
      </w:r>
    </w:p>
    <w:p w:rsidR="000E04E9" w:rsidRDefault="000E04E9" w:rsidP="000E04E9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0E04E9" w:rsidRDefault="000E04E9" w:rsidP="000E04E9">
      <w:pPr>
        <w:pStyle w:val="ListParagraph"/>
        <w:ind w:left="1440"/>
      </w:pPr>
      <w:r>
        <w:t>WHERE `Size` = 10 AND `Description` = "Bolt"</w:t>
      </w:r>
    </w:p>
    <w:p w:rsidR="000E04E9" w:rsidRDefault="000E04E9" w:rsidP="000E04E9">
      <w:pPr>
        <w:pStyle w:val="ListParagraph"/>
        <w:ind w:left="1440"/>
      </w:pPr>
      <w:r>
        <w:t>ORDER BY `Price` ASC</w:t>
      </w:r>
    </w:p>
    <w:p w:rsidR="000E04E9" w:rsidRDefault="000E04E9" w:rsidP="000E04E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317523" cy="366458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F0B3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53" cy="36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A2" w:rsidRDefault="006443A2" w:rsidP="000E04E9">
      <w:r>
        <w:br w:type="page"/>
      </w:r>
    </w:p>
    <w:p w:rsidR="000E04E9" w:rsidRDefault="000E04E9" w:rsidP="000E04E9">
      <w:pPr>
        <w:pStyle w:val="ListParagraph"/>
        <w:numPr>
          <w:ilvl w:val="0"/>
          <w:numId w:val="1"/>
        </w:numPr>
      </w:pPr>
      <w:r>
        <w:lastRenderedPageBreak/>
        <w:t>How many manufacturers make 20mm products (Hint use DISTINCT)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>5 suppliers make 20mm products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>SELECT COUNT(DISTINCT(`Supplier`)) FROM `</w:t>
      </w:r>
      <w:proofErr w:type="spellStart"/>
      <w:r>
        <w:t>tblproduct</w:t>
      </w:r>
      <w:proofErr w:type="spellEnd"/>
      <w:r>
        <w:t>`</w:t>
      </w:r>
    </w:p>
    <w:p w:rsidR="006443A2" w:rsidRDefault="006443A2" w:rsidP="006443A2">
      <w:pPr>
        <w:pStyle w:val="ListParagraph"/>
        <w:ind w:left="1440"/>
      </w:pPr>
      <w:r>
        <w:t>WHERE `Size` = 20</w:t>
      </w:r>
    </w:p>
    <w:p w:rsidR="006443A2" w:rsidRDefault="006443A2" w:rsidP="006443A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877001" cy="155257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F0C5D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76" cy="15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A2" w:rsidRDefault="006443A2" w:rsidP="006443A2"/>
    <w:p w:rsidR="006443A2" w:rsidRDefault="006443A2" w:rsidP="006443A2">
      <w:pPr>
        <w:pStyle w:val="ListParagraph"/>
        <w:numPr>
          <w:ilvl w:val="0"/>
          <w:numId w:val="1"/>
        </w:numPr>
      </w:pPr>
      <w:r>
        <w:t>What is the price of Plastic 15mm Bolts?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 xml:space="preserve">Widget sells plastic 15mm bolts for $0.29 and </w:t>
      </w:r>
      <w:proofErr w:type="spellStart"/>
      <w:r>
        <w:t>BlackWoods</w:t>
      </w:r>
      <w:proofErr w:type="spellEnd"/>
      <w:r>
        <w:t xml:space="preserve"> sell them for $0.42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6443A2" w:rsidRDefault="006443A2" w:rsidP="006443A2">
      <w:pPr>
        <w:pStyle w:val="ListParagraph"/>
        <w:ind w:left="1440"/>
      </w:pPr>
      <w:r>
        <w:t>WHERE `Size` = 15 AND `Material` = "Plastic" AND `Description` = "Bolt"</w:t>
      </w:r>
    </w:p>
    <w:p w:rsidR="006443A2" w:rsidRDefault="006443A2" w:rsidP="006443A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042285" cy="17322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F0AD9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62" cy="17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A2" w:rsidRDefault="006443A2" w:rsidP="006443A2"/>
    <w:p w:rsidR="006443A2" w:rsidRDefault="006443A2" w:rsidP="006443A2">
      <w:pPr>
        <w:pStyle w:val="ListParagraph"/>
        <w:numPr>
          <w:ilvl w:val="0"/>
          <w:numId w:val="1"/>
        </w:numPr>
      </w:pPr>
      <w:r>
        <w:t>What is the Average cost of 35mm Brass Washers?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>The average price of 35mm brass washers is $</w:t>
      </w:r>
      <w:r w:rsidR="003D23A3">
        <w:t>1.94</w:t>
      </w:r>
    </w:p>
    <w:p w:rsidR="006443A2" w:rsidRDefault="006443A2" w:rsidP="006443A2">
      <w:pPr>
        <w:pStyle w:val="ListParagraph"/>
        <w:numPr>
          <w:ilvl w:val="1"/>
          <w:numId w:val="1"/>
        </w:numPr>
      </w:pPr>
      <w:r>
        <w:t>SELECT AVG(`Price`) FROM `</w:t>
      </w:r>
      <w:proofErr w:type="spellStart"/>
      <w:r>
        <w:t>tblproduct</w:t>
      </w:r>
      <w:proofErr w:type="spellEnd"/>
      <w:r>
        <w:t>`</w:t>
      </w:r>
    </w:p>
    <w:p w:rsidR="006443A2" w:rsidRDefault="006443A2" w:rsidP="006443A2">
      <w:pPr>
        <w:pStyle w:val="ListParagraph"/>
        <w:ind w:left="1440"/>
      </w:pPr>
      <w:r>
        <w:t xml:space="preserve">WHERE `Size` = </w:t>
      </w:r>
      <w:r w:rsidR="003D23A3">
        <w:t>3</w:t>
      </w:r>
      <w:r>
        <w:t>5 AND `Material` = "Brass" AND `Description` = "Washer"</w:t>
      </w:r>
      <w:r>
        <w:br/>
      </w:r>
      <w:bookmarkStart w:id="0" w:name="_GoBack"/>
      <w:r w:rsidR="003D23A3">
        <w:rPr>
          <w:noProof/>
        </w:rPr>
        <w:drawing>
          <wp:inline distT="0" distB="0" distL="0" distR="0">
            <wp:extent cx="4120024" cy="1427356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C033B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697" cy="14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777C" w:rsidRDefault="00E2777C" w:rsidP="006443A2">
      <w:r>
        <w:br w:type="page"/>
      </w:r>
    </w:p>
    <w:p w:rsidR="006443A2" w:rsidRDefault="006443A2" w:rsidP="006443A2">
      <w:pPr>
        <w:pStyle w:val="ListParagraph"/>
        <w:numPr>
          <w:ilvl w:val="0"/>
          <w:numId w:val="1"/>
        </w:numPr>
      </w:pPr>
      <w:r>
        <w:lastRenderedPageBreak/>
        <w:t>Can I buy 1500 10mm brass nuts? What is the cheapest price? How many items are in stock?</w:t>
      </w:r>
    </w:p>
    <w:p w:rsidR="006443A2" w:rsidRDefault="00B401E2" w:rsidP="006443A2">
      <w:pPr>
        <w:pStyle w:val="ListParagraph"/>
        <w:numPr>
          <w:ilvl w:val="1"/>
          <w:numId w:val="1"/>
        </w:numPr>
      </w:pPr>
      <w:r>
        <w:t>Yes you can buy $1500 at different prices. Avery sells them cheapest. There are 2481 items in stock from all suppliers.</w:t>
      </w:r>
    </w:p>
    <w:p w:rsidR="00B401E2" w:rsidRDefault="00B401E2" w:rsidP="00B401E2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B401E2" w:rsidRDefault="00B401E2" w:rsidP="00B401E2">
      <w:pPr>
        <w:pStyle w:val="ListParagraph"/>
        <w:ind w:left="1440"/>
      </w:pPr>
      <w:r>
        <w:t>WHERE `Size` = 10 AND `Material` = "Brass" AND `Description` = "Nut"</w:t>
      </w:r>
      <w:r>
        <w:br/>
      </w:r>
      <w:r>
        <w:rPr>
          <w:noProof/>
          <w:lang w:val="en-US"/>
        </w:rPr>
        <w:drawing>
          <wp:inline distT="0" distB="0" distL="0" distR="0">
            <wp:extent cx="3910808" cy="16776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F0AD7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632" cy="16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E2" w:rsidRDefault="00B401E2" w:rsidP="00B401E2"/>
    <w:p w:rsidR="00B401E2" w:rsidRDefault="00B401E2" w:rsidP="00B401E2">
      <w:pPr>
        <w:pStyle w:val="ListParagraph"/>
        <w:numPr>
          <w:ilvl w:val="0"/>
          <w:numId w:val="1"/>
        </w:numPr>
      </w:pPr>
      <w:r>
        <w:t>How many manufactures make 35mm steel products (any type of steel)?</w:t>
      </w:r>
    </w:p>
    <w:p w:rsidR="00B401E2" w:rsidRDefault="00B401E2" w:rsidP="00B401E2">
      <w:pPr>
        <w:pStyle w:val="ListParagraph"/>
        <w:numPr>
          <w:ilvl w:val="1"/>
          <w:numId w:val="1"/>
        </w:numPr>
      </w:pPr>
      <w:r>
        <w:t>4 manufacturers make 35 mm steel products</w:t>
      </w:r>
    </w:p>
    <w:p w:rsidR="00B401E2" w:rsidRDefault="00B401E2" w:rsidP="00B401E2">
      <w:pPr>
        <w:pStyle w:val="ListParagraph"/>
        <w:numPr>
          <w:ilvl w:val="1"/>
          <w:numId w:val="1"/>
        </w:numPr>
      </w:pPr>
      <w:r>
        <w:t>SELECT COUNT(DISTINCT(`Supplier`)) FROM `</w:t>
      </w:r>
      <w:proofErr w:type="spellStart"/>
      <w:r>
        <w:t>tblproduct</w:t>
      </w:r>
      <w:proofErr w:type="spellEnd"/>
      <w:r>
        <w:t>`</w:t>
      </w:r>
    </w:p>
    <w:p w:rsidR="00B401E2" w:rsidRDefault="00B401E2" w:rsidP="00B401E2">
      <w:pPr>
        <w:pStyle w:val="ListParagraph"/>
        <w:ind w:left="1440"/>
      </w:pPr>
      <w:r>
        <w:t>WHERE `Size` = 35 AND `Material` LIKE "%steel%"</w:t>
      </w:r>
    </w:p>
    <w:p w:rsidR="00B401E2" w:rsidRDefault="00B401E2" w:rsidP="00B401E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822700" cy="1147318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F0EB6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50" cy="11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E2" w:rsidRDefault="00B401E2" w:rsidP="00B401E2"/>
    <w:p w:rsidR="00B401E2" w:rsidRDefault="00B401E2" w:rsidP="00B401E2">
      <w:pPr>
        <w:pStyle w:val="ListParagraph"/>
        <w:numPr>
          <w:ilvl w:val="0"/>
          <w:numId w:val="1"/>
        </w:numPr>
      </w:pPr>
      <w:r>
        <w:t>What is the price of Copper 28mm Bolts?</w:t>
      </w:r>
    </w:p>
    <w:p w:rsidR="00B401E2" w:rsidRDefault="008178E8" w:rsidP="00B401E2">
      <w:pPr>
        <w:pStyle w:val="ListParagraph"/>
        <w:numPr>
          <w:ilvl w:val="1"/>
          <w:numId w:val="1"/>
        </w:numPr>
      </w:pPr>
      <w:r>
        <w:t xml:space="preserve">HG sells for $2.65 and </w:t>
      </w:r>
      <w:proofErr w:type="spellStart"/>
      <w:r>
        <w:t>BlackWoods</w:t>
      </w:r>
      <w:proofErr w:type="spellEnd"/>
      <w:r>
        <w:t xml:space="preserve"> sells for $3.98</w:t>
      </w:r>
    </w:p>
    <w:p w:rsidR="008178E8" w:rsidRDefault="008178E8" w:rsidP="008178E8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8178E8" w:rsidRDefault="008178E8" w:rsidP="008178E8">
      <w:pPr>
        <w:pStyle w:val="ListParagraph"/>
        <w:ind w:left="1440"/>
      </w:pPr>
      <w:r>
        <w:t>WHERE `Size` = 28 AND `Material` = "Copper" AND `Description` = "Bolt"</w:t>
      </w:r>
      <w:r>
        <w:br/>
      </w:r>
      <w:r>
        <w:rPr>
          <w:noProof/>
          <w:lang w:val="en-US"/>
        </w:rPr>
        <w:drawing>
          <wp:inline distT="0" distB="0" distL="0" distR="0">
            <wp:extent cx="4102555" cy="17272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F0460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83" cy="17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7C" w:rsidRDefault="00E2777C" w:rsidP="008178E8">
      <w:r>
        <w:br w:type="page"/>
      </w:r>
    </w:p>
    <w:p w:rsidR="008178E8" w:rsidRDefault="008178E8" w:rsidP="008178E8">
      <w:pPr>
        <w:pStyle w:val="ListParagraph"/>
        <w:numPr>
          <w:ilvl w:val="0"/>
          <w:numId w:val="1"/>
        </w:numPr>
      </w:pPr>
      <w:r>
        <w:lastRenderedPageBreak/>
        <w:t>. Which is cheaper 45mm or 55mm Brass Bolt from Avery (Hint use BETWEEN)? Display the results in ascending order on the Price field.</w:t>
      </w:r>
    </w:p>
    <w:p w:rsidR="008178E8" w:rsidRDefault="008178E8" w:rsidP="008178E8">
      <w:pPr>
        <w:pStyle w:val="ListParagraph"/>
        <w:numPr>
          <w:ilvl w:val="1"/>
          <w:numId w:val="1"/>
        </w:numPr>
      </w:pPr>
      <w:r>
        <w:t>The 55mm bolts are cheaper</w:t>
      </w:r>
    </w:p>
    <w:p w:rsidR="008178E8" w:rsidRDefault="008178E8" w:rsidP="008178E8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tblproduct</w:t>
      </w:r>
      <w:proofErr w:type="spellEnd"/>
      <w:r>
        <w:t>`</w:t>
      </w:r>
    </w:p>
    <w:p w:rsidR="008178E8" w:rsidRDefault="008178E8" w:rsidP="008178E8">
      <w:pPr>
        <w:pStyle w:val="ListParagraph"/>
        <w:ind w:left="1440"/>
      </w:pPr>
      <w:r>
        <w:t>WHERE `Size` BETWEEN 45 AND 55 AND `Material` = "Brass" AND `Description` = "Bolt" AND `Supplier` = "Avery"</w:t>
      </w:r>
      <w:r>
        <w:br/>
      </w:r>
      <w:r>
        <w:rPr>
          <w:noProof/>
          <w:lang w:val="en-US"/>
        </w:rPr>
        <w:drawing>
          <wp:inline distT="0" distB="0" distL="0" distR="0">
            <wp:extent cx="3748865" cy="1572895"/>
            <wp:effectExtent l="0" t="0" r="444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F0604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08" cy="15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8" w:rsidRDefault="008178E8" w:rsidP="008178E8"/>
    <w:p w:rsidR="008178E8" w:rsidRDefault="008178E8" w:rsidP="008178E8">
      <w:pPr>
        <w:pStyle w:val="ListParagraph"/>
        <w:numPr>
          <w:ilvl w:val="0"/>
          <w:numId w:val="1"/>
        </w:numPr>
      </w:pPr>
      <w:r>
        <w:t>Can I purchase 700 25mm Black-Steel Nuts? Explain. (Hint use SUM)</w:t>
      </w:r>
    </w:p>
    <w:p w:rsidR="008178E8" w:rsidRDefault="008178E8" w:rsidP="008178E8">
      <w:pPr>
        <w:pStyle w:val="ListParagraph"/>
        <w:numPr>
          <w:ilvl w:val="1"/>
          <w:numId w:val="1"/>
        </w:numPr>
      </w:pPr>
      <w:r>
        <w:t>Yes there are 754 available</w:t>
      </w:r>
    </w:p>
    <w:p w:rsidR="008178E8" w:rsidRDefault="008178E8" w:rsidP="008178E8">
      <w:pPr>
        <w:pStyle w:val="ListParagraph"/>
        <w:numPr>
          <w:ilvl w:val="1"/>
          <w:numId w:val="1"/>
        </w:numPr>
      </w:pPr>
      <w:r>
        <w:t>SELECT SUM(`QTY`) FROM `</w:t>
      </w:r>
      <w:proofErr w:type="spellStart"/>
      <w:r>
        <w:t>tblproduct</w:t>
      </w:r>
      <w:proofErr w:type="spellEnd"/>
      <w:r>
        <w:t>`</w:t>
      </w:r>
    </w:p>
    <w:p w:rsidR="008178E8" w:rsidRDefault="008178E8" w:rsidP="008178E8">
      <w:pPr>
        <w:pStyle w:val="ListParagraph"/>
        <w:ind w:left="1440"/>
      </w:pPr>
      <w:r>
        <w:t>WHERE `Size` = 25 AND `Material` = "Black-Steel" AND `Description` = "Nut"</w:t>
      </w:r>
    </w:p>
    <w:p w:rsidR="008178E8" w:rsidRDefault="008178E8" w:rsidP="008178E8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772480" cy="13328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F06A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72" cy="13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D" w:rsidRDefault="009954DD" w:rsidP="009954DD"/>
    <w:p w:rsidR="009954DD" w:rsidRDefault="009954DD" w:rsidP="009954DD">
      <w:pPr>
        <w:pStyle w:val="ListParagraph"/>
        <w:numPr>
          <w:ilvl w:val="0"/>
          <w:numId w:val="1"/>
        </w:numPr>
      </w:pPr>
      <w:r>
        <w:t>What is the cost of 23 Aluminium 80mm Nuts?</w:t>
      </w:r>
    </w:p>
    <w:p w:rsidR="009954DD" w:rsidRDefault="009954DD" w:rsidP="009954DD">
      <w:pPr>
        <w:pStyle w:val="ListParagraph"/>
        <w:numPr>
          <w:ilvl w:val="1"/>
          <w:numId w:val="1"/>
        </w:numPr>
      </w:pPr>
      <w:r>
        <w:t>$169.28</w:t>
      </w:r>
    </w:p>
    <w:p w:rsidR="009954DD" w:rsidRDefault="009954DD" w:rsidP="009954DD">
      <w:pPr>
        <w:pStyle w:val="ListParagraph"/>
        <w:numPr>
          <w:ilvl w:val="1"/>
          <w:numId w:val="1"/>
        </w:numPr>
      </w:pPr>
      <w:r>
        <w:t>SELECT `Price` * 23 FROM `</w:t>
      </w:r>
      <w:proofErr w:type="spellStart"/>
      <w:r>
        <w:t>tblproduct</w:t>
      </w:r>
      <w:proofErr w:type="spellEnd"/>
      <w:r>
        <w:t>`</w:t>
      </w:r>
    </w:p>
    <w:p w:rsidR="009954DD" w:rsidRDefault="009954DD" w:rsidP="009954DD">
      <w:pPr>
        <w:pStyle w:val="ListParagraph"/>
        <w:ind w:left="1440"/>
      </w:pPr>
      <w:r>
        <w:t>WHERE `Size` = 80 AND `Material` = "Aluminium" AND `Description` = "Nut"</w:t>
      </w:r>
      <w:r>
        <w:br/>
      </w:r>
      <w:r>
        <w:rPr>
          <w:noProof/>
          <w:lang w:val="en-US"/>
        </w:rPr>
        <w:drawing>
          <wp:inline distT="0" distB="0" distL="0" distR="0">
            <wp:extent cx="3642795" cy="12071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F0E48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423" cy="12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7C" w:rsidRDefault="00E2777C" w:rsidP="009954DD">
      <w:r>
        <w:br w:type="page"/>
      </w:r>
    </w:p>
    <w:p w:rsidR="009954DD" w:rsidRDefault="009954DD" w:rsidP="009954DD">
      <w:pPr>
        <w:pStyle w:val="ListParagraph"/>
        <w:numPr>
          <w:ilvl w:val="0"/>
          <w:numId w:val="1"/>
        </w:numPr>
      </w:pPr>
      <w:r>
        <w:lastRenderedPageBreak/>
        <w:t>. List all the suppliers who are located in a suburb beginning with "C"</w:t>
      </w:r>
    </w:p>
    <w:p w:rsidR="009954DD" w:rsidRDefault="009954DD" w:rsidP="009954DD">
      <w:pPr>
        <w:pStyle w:val="ListParagraph"/>
        <w:numPr>
          <w:ilvl w:val="1"/>
          <w:numId w:val="1"/>
        </w:numPr>
      </w:pPr>
      <w:r>
        <w:t>Greys and Widget come from a suburb beginning with “C”</w:t>
      </w:r>
    </w:p>
    <w:p w:rsidR="009954DD" w:rsidRDefault="009954DD" w:rsidP="009954DD">
      <w:pPr>
        <w:pStyle w:val="ListParagraph"/>
        <w:numPr>
          <w:ilvl w:val="1"/>
          <w:numId w:val="1"/>
        </w:numPr>
      </w:pPr>
      <w:r>
        <w:t>SELECT * FROM `</w:t>
      </w:r>
      <w:proofErr w:type="spellStart"/>
      <w:r>
        <w:t>tblsupplier</w:t>
      </w:r>
      <w:proofErr w:type="spellEnd"/>
      <w:r>
        <w:t xml:space="preserve">` </w:t>
      </w:r>
    </w:p>
    <w:p w:rsidR="009954DD" w:rsidRDefault="009954DD" w:rsidP="009954DD">
      <w:pPr>
        <w:pStyle w:val="ListParagraph"/>
        <w:ind w:left="1440"/>
      </w:pPr>
      <w:r>
        <w:t>WHERE `Suburb` LIKE "C%"</w:t>
      </w:r>
      <w:r>
        <w:br/>
      </w:r>
      <w:r>
        <w:rPr>
          <w:noProof/>
          <w:lang w:val="en-US"/>
        </w:rPr>
        <w:drawing>
          <wp:inline distT="0" distB="0" distL="0" distR="0">
            <wp:extent cx="3963674" cy="16230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F08B3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26" cy="16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D" w:rsidRDefault="009954DD" w:rsidP="009954DD"/>
    <w:p w:rsidR="009954DD" w:rsidRDefault="009954DD" w:rsidP="009954DD">
      <w:pPr>
        <w:pStyle w:val="ListParagraph"/>
        <w:numPr>
          <w:ilvl w:val="0"/>
          <w:numId w:val="1"/>
        </w:numPr>
      </w:pPr>
      <w:r>
        <w:t>. List all the Zinc products where the contact is Sue Harris, display results ascending order on the Size field</w:t>
      </w:r>
    </w:p>
    <w:p w:rsidR="009954DD" w:rsidRDefault="009954DD" w:rsidP="009954DD">
      <w:pPr>
        <w:pStyle w:val="ListParagraph"/>
        <w:numPr>
          <w:ilvl w:val="1"/>
          <w:numId w:val="1"/>
        </w:numPr>
      </w:pPr>
      <w:r>
        <w:t xml:space="preserve">SELECT * FROM </w:t>
      </w:r>
      <w:proofErr w:type="spellStart"/>
      <w:r>
        <w:t>tblproduct</w:t>
      </w:r>
      <w:proofErr w:type="spellEnd"/>
    </w:p>
    <w:p w:rsidR="009954DD" w:rsidRDefault="009954DD" w:rsidP="009954DD">
      <w:pPr>
        <w:pStyle w:val="ListParagraph"/>
        <w:ind w:left="1440"/>
      </w:pPr>
      <w:r>
        <w:t xml:space="preserve">INNER JOIN </w:t>
      </w:r>
      <w:proofErr w:type="spellStart"/>
      <w:r>
        <w:t>tblsupplier</w:t>
      </w:r>
      <w:proofErr w:type="spellEnd"/>
      <w:r>
        <w:t xml:space="preserve"> ON </w:t>
      </w:r>
      <w:proofErr w:type="spellStart"/>
      <w:r>
        <w:t>tblproduct.Supplier</w:t>
      </w:r>
      <w:proofErr w:type="spellEnd"/>
      <w:r>
        <w:t xml:space="preserve"> = </w:t>
      </w:r>
      <w:proofErr w:type="spellStart"/>
      <w:r>
        <w:t>tblsupplier.SupplierName</w:t>
      </w:r>
      <w:proofErr w:type="spellEnd"/>
    </w:p>
    <w:p w:rsidR="009954DD" w:rsidRDefault="009954DD" w:rsidP="009954DD">
      <w:pPr>
        <w:pStyle w:val="ListParagraph"/>
        <w:ind w:left="1440"/>
      </w:pPr>
      <w:r>
        <w:t>WHERE `Material` LIKE "%Zinc%" AND Contact = "Sue Harris"</w:t>
      </w:r>
    </w:p>
    <w:p w:rsidR="00EF4A94" w:rsidRDefault="009954DD" w:rsidP="00E2777C">
      <w:pPr>
        <w:pStyle w:val="ListParagraph"/>
        <w:ind w:left="1440"/>
      </w:pPr>
      <w:r>
        <w:t>ORDER BY `Size` ASC</w:t>
      </w:r>
      <w:r>
        <w:br/>
      </w:r>
      <w:r>
        <w:rPr>
          <w:noProof/>
          <w:lang w:val="en-US"/>
        </w:rPr>
        <w:drawing>
          <wp:inline distT="0" distB="0" distL="0" distR="0">
            <wp:extent cx="4384576" cy="2543501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F0644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5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A94" w:rsidSect="00452BEF"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A33" w:rsidRDefault="00842A33" w:rsidP="00EF4A94">
      <w:pPr>
        <w:spacing w:after="0" w:line="240" w:lineRule="auto"/>
      </w:pPr>
      <w:r>
        <w:separator/>
      </w:r>
    </w:p>
  </w:endnote>
  <w:endnote w:type="continuationSeparator" w:id="0">
    <w:p w:rsidR="00842A33" w:rsidRDefault="00842A33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970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7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A33" w:rsidRDefault="00842A33" w:rsidP="00EF4A94">
      <w:pPr>
        <w:spacing w:after="0" w:line="240" w:lineRule="auto"/>
      </w:pPr>
      <w:r>
        <w:separator/>
      </w:r>
    </w:p>
  </w:footnote>
  <w:footnote w:type="continuationSeparator" w:id="0">
    <w:p w:rsidR="00842A33" w:rsidRDefault="00842A33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45074"/>
    <w:multiLevelType w:val="hybridMultilevel"/>
    <w:tmpl w:val="4D54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A33"/>
    <w:rsid w:val="000E04E9"/>
    <w:rsid w:val="003D23A3"/>
    <w:rsid w:val="0040515A"/>
    <w:rsid w:val="00452BEF"/>
    <w:rsid w:val="006443A2"/>
    <w:rsid w:val="008178E8"/>
    <w:rsid w:val="00842A33"/>
    <w:rsid w:val="009954DD"/>
    <w:rsid w:val="00A553EE"/>
    <w:rsid w:val="00A65306"/>
    <w:rsid w:val="00B401E2"/>
    <w:rsid w:val="00BA0B76"/>
    <w:rsid w:val="00E147E8"/>
    <w:rsid w:val="00E2777C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A7D6"/>
  <w15:chartTrackingRefBased/>
  <w15:docId w15:val="{0E1EE9C9-BF5B-4662-8725-8ECB4B4F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111FB-4330-4C02-832C-644533A9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147</TotalTime>
  <Pages>9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Programming AT1.3</dc:title>
  <dc:subject>Hardware Database</dc:subject>
  <dc:creator>Kyer Potts</dc:creator>
  <cp:keywords/>
  <dc:description/>
  <cp:lastModifiedBy>Kyer Potts</cp:lastModifiedBy>
  <cp:revision>2</cp:revision>
  <dcterms:created xsi:type="dcterms:W3CDTF">2019-05-16T04:17:00Z</dcterms:created>
  <dcterms:modified xsi:type="dcterms:W3CDTF">2019-05-22T07:57:00Z</dcterms:modified>
</cp:coreProperties>
</file>