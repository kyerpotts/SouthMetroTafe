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n-AU"/>
        </w:rPr>
        <w:id w:val="-2123748437"/>
        <w:docPartObj>
          <w:docPartGallery w:val="Cover Pages"/>
          <w:docPartUnique/>
        </w:docPartObj>
      </w:sdtPr>
      <w:sdtEndPr>
        <w:rPr>
          <w:rFonts w:eastAsiaTheme="minorEastAsia"/>
          <w:lang w:val="en-US"/>
        </w:rPr>
      </w:sdtEndPr>
      <w:sdtContent>
        <w:bookmarkStart w:id="0" w:name="_GoBack" w:displacedByCustomXml="prev"/>
        <w:bookmarkEnd w:id="0" w:displacedByCustomXml="prev"/>
        <w:p w:rsidR="00EF4A94" w:rsidRDefault="00EF4A94" w:rsidP="00E2777C">
          <w:pPr>
            <w:pStyle w:val="NoSpacing"/>
            <w:sectPr w:rsidR="00EF4A94" w:rsidSect="00EF4A94">
              <w:footerReference w:type="first" r:id="rId8"/>
              <w:pgSz w:w="11906" w:h="16838"/>
              <w:pgMar w:top="1440" w:right="1440" w:bottom="1440" w:left="1440" w:header="708" w:footer="708" w:gutter="0"/>
              <w:pgNumType w:fmt="lowerRoman" w:start="1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164129905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F4A94" w:rsidRDefault="00EF4A9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164129905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F4A94" w:rsidRDefault="00EF4A9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4A94" w:rsidRDefault="00EF5E6F">
                                <w:pPr>
                                  <w:pStyle w:val="NoSpacing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40314100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777C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Kyer Potts</w:t>
                                    </w:r>
                                  </w:sdtContent>
                                </w:sdt>
                              </w:p>
                              <w:p w:rsidR="00EF4A94" w:rsidRDefault="00EF5E6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46387392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2BE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30003389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EF4A94" w:rsidRDefault="00EF5E6F">
                          <w:pPr>
                            <w:pStyle w:val="NoSpacing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40314100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2777C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Kyer Potts</w:t>
                              </w:r>
                            </w:sdtContent>
                          </w:sdt>
                        </w:p>
                        <w:p w:rsidR="00EF4A94" w:rsidRDefault="00EF5E6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46387392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52BE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30003389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4A94" w:rsidRDefault="00EF5E6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127183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2A3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Database Programming AT1.</w:t>
                                    </w:r>
                                    <w:r w:rsidR="003E40B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:rsidR="00EF4A94" w:rsidRDefault="00EF5E6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49375400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046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Hotel</w:t>
                                    </w:r>
                                    <w:r w:rsidR="00842A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Database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EF4A94" w:rsidRDefault="00EF5E6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127183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42A3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Database Programming AT1.</w:t>
                              </w:r>
                              <w:r w:rsidR="003E40B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4</w:t>
                              </w:r>
                            </w:sdtContent>
                          </w:sdt>
                        </w:p>
                        <w:p w:rsidR="00EF4A94" w:rsidRDefault="00EF5E6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49375400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9046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Hotel</w:t>
                              </w:r>
                              <w:r w:rsidR="00842A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Database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EF4A94" w:rsidRDefault="0049046F" w:rsidP="0049046F">
      <w:pPr>
        <w:pStyle w:val="ListParagraph"/>
        <w:numPr>
          <w:ilvl w:val="0"/>
          <w:numId w:val="2"/>
        </w:numPr>
      </w:pPr>
      <w:r>
        <w:lastRenderedPageBreak/>
        <w:t>List all the guests that have a first name that begins with “M”.</w:t>
      </w:r>
    </w:p>
    <w:p w:rsidR="0049046F" w:rsidRDefault="0049046F" w:rsidP="0049046F">
      <w:pPr>
        <w:pStyle w:val="ListParagraph"/>
        <w:numPr>
          <w:ilvl w:val="1"/>
          <w:numId w:val="2"/>
        </w:numPr>
      </w:pPr>
      <w:r w:rsidRPr="0049046F">
        <w:t xml:space="preserve">SELECT * FROM guest WHERE </w:t>
      </w:r>
      <w:proofErr w:type="spellStart"/>
      <w:r w:rsidRPr="0049046F">
        <w:t>guestName</w:t>
      </w:r>
      <w:proofErr w:type="spellEnd"/>
      <w:r w:rsidRPr="0049046F">
        <w:t xml:space="preserve"> LIKE "M%"</w:t>
      </w:r>
    </w:p>
    <w:p w:rsidR="0049046F" w:rsidRDefault="0049046F" w:rsidP="0049046F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B4FC6F6" wp14:editId="1C2EAA8F">
            <wp:extent cx="3812906" cy="189293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673" cy="19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6F" w:rsidRDefault="0049046F" w:rsidP="0049046F">
      <w:pPr>
        <w:pStyle w:val="ListParagraph"/>
        <w:numPr>
          <w:ilvl w:val="0"/>
          <w:numId w:val="2"/>
        </w:numPr>
      </w:pPr>
      <w:r>
        <w:t>List all the double rooms with a room number greater than 3000.</w:t>
      </w:r>
    </w:p>
    <w:p w:rsidR="0049046F" w:rsidRDefault="0049046F" w:rsidP="0049046F">
      <w:pPr>
        <w:pStyle w:val="ListParagraph"/>
        <w:numPr>
          <w:ilvl w:val="1"/>
          <w:numId w:val="2"/>
        </w:numPr>
      </w:pPr>
      <w:r w:rsidRPr="0049046F">
        <w:t xml:space="preserve">SELECT * FROM ROOM WHERE type = "double" AND </w:t>
      </w:r>
      <w:proofErr w:type="spellStart"/>
      <w:r w:rsidRPr="0049046F">
        <w:t>roomNo</w:t>
      </w:r>
      <w:proofErr w:type="spellEnd"/>
      <w:r w:rsidRPr="0049046F">
        <w:t xml:space="preserve"> &gt; 3000</w:t>
      </w:r>
    </w:p>
    <w:p w:rsidR="0049046F" w:rsidRDefault="0049046F" w:rsidP="0049046F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4F54494F" wp14:editId="17711F20">
            <wp:extent cx="3848100" cy="57340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6F" w:rsidRDefault="0049046F" w:rsidP="0049046F">
      <w:pPr>
        <w:pStyle w:val="ListParagraph"/>
        <w:numPr>
          <w:ilvl w:val="0"/>
          <w:numId w:val="2"/>
        </w:numPr>
      </w:pPr>
      <w:r>
        <w:t>How much would it cost to stay in room 6402 for 7 days</w:t>
      </w:r>
    </w:p>
    <w:p w:rsidR="00D874B0" w:rsidRDefault="00D874B0" w:rsidP="00D874B0">
      <w:pPr>
        <w:pStyle w:val="ListParagraph"/>
        <w:numPr>
          <w:ilvl w:val="1"/>
          <w:numId w:val="2"/>
        </w:numPr>
      </w:pPr>
      <w:r w:rsidRPr="00D874B0">
        <w:t xml:space="preserve">Select price * 7 FROM room WHERE </w:t>
      </w:r>
      <w:proofErr w:type="spellStart"/>
      <w:r w:rsidRPr="00D874B0">
        <w:t>roomNo</w:t>
      </w:r>
      <w:proofErr w:type="spellEnd"/>
      <w:r w:rsidRPr="00D874B0">
        <w:t xml:space="preserve"> = 6402</w:t>
      </w:r>
    </w:p>
    <w:p w:rsidR="00D874B0" w:rsidRDefault="00D874B0" w:rsidP="00D874B0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5E353343" wp14:editId="28517FB7">
            <wp:extent cx="2895600" cy="23431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B0" w:rsidRDefault="00D874B0" w:rsidP="00D874B0">
      <w:pPr>
        <w:pStyle w:val="ListParagraph"/>
        <w:numPr>
          <w:ilvl w:val="0"/>
          <w:numId w:val="2"/>
        </w:numPr>
      </w:pPr>
      <w:r>
        <w:t>List all the single rooms that cost less than $200 per night (order by room number descending)</w:t>
      </w:r>
    </w:p>
    <w:p w:rsidR="00D874B0" w:rsidRDefault="00D874B0" w:rsidP="00D874B0">
      <w:pPr>
        <w:pStyle w:val="ListParagraph"/>
        <w:numPr>
          <w:ilvl w:val="1"/>
          <w:numId w:val="2"/>
        </w:numPr>
      </w:pPr>
      <w:r w:rsidRPr="00D874B0">
        <w:t xml:space="preserve">SELECT * FROM room WHERE type = "single" AND price &lt; 200 ORDER BY </w:t>
      </w:r>
      <w:proofErr w:type="spellStart"/>
      <w:r w:rsidRPr="00D874B0">
        <w:t>roomNo</w:t>
      </w:r>
      <w:proofErr w:type="spellEnd"/>
      <w:r w:rsidRPr="00D874B0">
        <w:t xml:space="preserve"> DESC</w:t>
      </w:r>
    </w:p>
    <w:p w:rsidR="00D874B0" w:rsidRDefault="00D874B0" w:rsidP="00D874B0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24217D45" wp14:editId="50753440">
            <wp:extent cx="4048125" cy="25241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B0" w:rsidRDefault="00D874B0" w:rsidP="00D874B0">
      <w:pPr>
        <w:pStyle w:val="ListParagraph"/>
        <w:numPr>
          <w:ilvl w:val="0"/>
          <w:numId w:val="2"/>
        </w:numPr>
      </w:pPr>
      <w:r>
        <w:t>List all the rooms that are not singles and cost less than $250</w:t>
      </w:r>
    </w:p>
    <w:p w:rsidR="00D874B0" w:rsidRDefault="00D874B0" w:rsidP="00D874B0">
      <w:pPr>
        <w:pStyle w:val="ListParagraph"/>
        <w:numPr>
          <w:ilvl w:val="1"/>
          <w:numId w:val="2"/>
        </w:numPr>
      </w:pPr>
      <w:r w:rsidRPr="00D874B0">
        <w:t xml:space="preserve">SELECT * FROM room WHERE price &lt; 250 AND </w:t>
      </w:r>
      <w:proofErr w:type="gramStart"/>
      <w:r w:rsidRPr="00D874B0">
        <w:t>type !</w:t>
      </w:r>
      <w:proofErr w:type="gramEnd"/>
      <w:r w:rsidRPr="00D874B0">
        <w:t>= "single"</w:t>
      </w:r>
    </w:p>
    <w:p w:rsidR="00D874B0" w:rsidRDefault="00B70AD2" w:rsidP="00D874B0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7D8DE87" wp14:editId="3C9859BD">
            <wp:extent cx="3695700" cy="12001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D2" w:rsidRDefault="00B70AD2" w:rsidP="00B70AD2">
      <w:pPr>
        <w:pStyle w:val="ListParagraph"/>
        <w:numPr>
          <w:ilvl w:val="0"/>
          <w:numId w:val="2"/>
        </w:numPr>
      </w:pPr>
      <w:r>
        <w:t>6. List all the double rooms that cost more than $660 or less than $250</w:t>
      </w:r>
    </w:p>
    <w:p w:rsidR="00B70AD2" w:rsidRDefault="00B70AD2" w:rsidP="00B70AD2">
      <w:pPr>
        <w:pStyle w:val="ListParagraph"/>
        <w:numPr>
          <w:ilvl w:val="1"/>
          <w:numId w:val="2"/>
        </w:numPr>
      </w:pPr>
      <w:r w:rsidRPr="00B70AD2">
        <w:t>SELECT * FROM room WHERE type = "double" AND (price &gt; 660 OR price &lt; 250)</w:t>
      </w:r>
    </w:p>
    <w:p w:rsidR="00B70AD2" w:rsidRDefault="00B70AD2" w:rsidP="00B70AD2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4ACAA9D5" wp14:editId="07AC5FD3">
            <wp:extent cx="3686175" cy="120967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D2" w:rsidRDefault="00B70AD2" w:rsidP="00B70AD2">
      <w:pPr>
        <w:pStyle w:val="ListParagraph"/>
        <w:numPr>
          <w:ilvl w:val="0"/>
          <w:numId w:val="2"/>
        </w:numPr>
      </w:pPr>
      <w:r>
        <w:lastRenderedPageBreak/>
        <w:t xml:space="preserve">How long did guest number 35 stay in room </w:t>
      </w:r>
      <w:proofErr w:type="gramStart"/>
      <w:r>
        <w:t>6303</w:t>
      </w:r>
      <w:proofErr w:type="gramEnd"/>
    </w:p>
    <w:p w:rsidR="00B70AD2" w:rsidRDefault="00B70AD2" w:rsidP="00B70AD2">
      <w:pPr>
        <w:pStyle w:val="ListParagraph"/>
        <w:numPr>
          <w:ilvl w:val="1"/>
          <w:numId w:val="2"/>
        </w:numPr>
      </w:pPr>
      <w:r w:rsidRPr="00B70AD2">
        <w:t xml:space="preserve">SELECT </w:t>
      </w:r>
      <w:proofErr w:type="gramStart"/>
      <w:r w:rsidRPr="00B70AD2">
        <w:t>DATEDIFF(</w:t>
      </w:r>
      <w:proofErr w:type="spellStart"/>
      <w:proofErr w:type="gramEnd"/>
      <w:r w:rsidRPr="00B70AD2">
        <w:t>dateTo</w:t>
      </w:r>
      <w:proofErr w:type="spellEnd"/>
      <w:r w:rsidRPr="00B70AD2">
        <w:t xml:space="preserve">, </w:t>
      </w:r>
      <w:proofErr w:type="spellStart"/>
      <w:r w:rsidRPr="00B70AD2">
        <w:t>dateFrom</w:t>
      </w:r>
      <w:proofErr w:type="spellEnd"/>
      <w:r w:rsidRPr="00B70AD2">
        <w:t xml:space="preserve">) FROM booking WHERE </w:t>
      </w:r>
      <w:proofErr w:type="spellStart"/>
      <w:r w:rsidRPr="00B70AD2">
        <w:t>guestNo</w:t>
      </w:r>
      <w:proofErr w:type="spellEnd"/>
      <w:r w:rsidRPr="00B70AD2">
        <w:t xml:space="preserve"> = 35 AND </w:t>
      </w:r>
      <w:proofErr w:type="spellStart"/>
      <w:r w:rsidRPr="00B70AD2">
        <w:t>roomNo</w:t>
      </w:r>
      <w:proofErr w:type="spellEnd"/>
      <w:r w:rsidRPr="00B70AD2">
        <w:t xml:space="preserve"> = 6303</w:t>
      </w:r>
    </w:p>
    <w:p w:rsidR="00B70AD2" w:rsidRDefault="00B70AD2" w:rsidP="00B70AD2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A9B5049" wp14:editId="5A99F7A0">
            <wp:extent cx="2000250" cy="5905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D2" w:rsidRDefault="00B70AD2" w:rsidP="00B70AD2">
      <w:pPr>
        <w:pStyle w:val="ListParagraph"/>
        <w:numPr>
          <w:ilvl w:val="0"/>
          <w:numId w:val="2"/>
        </w:numPr>
      </w:pPr>
      <w:r>
        <w:t>What was the total cost for guest number 40 when they stayed in room number 6204?</w:t>
      </w:r>
    </w:p>
    <w:p w:rsidR="00CA6588" w:rsidRDefault="00CA6588" w:rsidP="00CA6588">
      <w:pPr>
        <w:pStyle w:val="ListParagraph"/>
        <w:numPr>
          <w:ilvl w:val="1"/>
          <w:numId w:val="2"/>
        </w:numPr>
      </w:pPr>
      <w:r w:rsidRPr="00CA6588">
        <w:t xml:space="preserve">SELECT </w:t>
      </w:r>
      <w:proofErr w:type="spellStart"/>
      <w:proofErr w:type="gramStart"/>
      <w:r w:rsidRPr="00CA6588">
        <w:t>room.price</w:t>
      </w:r>
      <w:proofErr w:type="spellEnd"/>
      <w:proofErr w:type="gramEnd"/>
      <w:r w:rsidRPr="00CA6588">
        <w:t xml:space="preserve"> * DATEDIFF(</w:t>
      </w:r>
      <w:proofErr w:type="spellStart"/>
      <w:r w:rsidRPr="00CA6588">
        <w:t>booking.dateTO</w:t>
      </w:r>
      <w:proofErr w:type="spellEnd"/>
      <w:r w:rsidRPr="00CA6588">
        <w:t xml:space="preserve">, </w:t>
      </w:r>
      <w:proofErr w:type="spellStart"/>
      <w:r w:rsidRPr="00CA6588">
        <w:t>booking.dateFrom</w:t>
      </w:r>
      <w:proofErr w:type="spellEnd"/>
      <w:r w:rsidRPr="00CA6588">
        <w:t xml:space="preserve">) AS </w:t>
      </w:r>
      <w:proofErr w:type="spellStart"/>
      <w:r w:rsidRPr="00CA6588">
        <w:t>Total_Cost</w:t>
      </w:r>
      <w:proofErr w:type="spellEnd"/>
      <w:r w:rsidRPr="00CA6588">
        <w:t xml:space="preserve"> FROM room, booking  WHERE </w:t>
      </w:r>
      <w:proofErr w:type="spellStart"/>
      <w:r w:rsidRPr="00CA6588">
        <w:t>booking.guestNo</w:t>
      </w:r>
      <w:proofErr w:type="spellEnd"/>
      <w:r w:rsidRPr="00CA6588">
        <w:t xml:space="preserve"> = 40 AND </w:t>
      </w:r>
      <w:proofErr w:type="spellStart"/>
      <w:r w:rsidRPr="00CA6588">
        <w:t>booking.roomNo</w:t>
      </w:r>
      <w:proofErr w:type="spellEnd"/>
      <w:r w:rsidRPr="00CA6588">
        <w:t xml:space="preserve"> = 6204 AND </w:t>
      </w:r>
      <w:proofErr w:type="spellStart"/>
      <w:r w:rsidRPr="00CA6588">
        <w:t>room.roomNo</w:t>
      </w:r>
      <w:proofErr w:type="spellEnd"/>
      <w:r w:rsidRPr="00CA6588">
        <w:t xml:space="preserve"> = 6204</w:t>
      </w:r>
    </w:p>
    <w:p w:rsidR="00CA6588" w:rsidRDefault="00CA6588" w:rsidP="00CA6588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41052D74" wp14:editId="62A6C4F6">
            <wp:extent cx="990600" cy="5715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88" w:rsidRDefault="00CA6588" w:rsidP="00CA6588">
      <w:pPr>
        <w:pStyle w:val="ListParagraph"/>
        <w:numPr>
          <w:ilvl w:val="0"/>
          <w:numId w:val="2"/>
        </w:numPr>
      </w:pPr>
      <w:r>
        <w:t xml:space="preserve">List only the booking details (Booking number, </w:t>
      </w:r>
      <w:proofErr w:type="spellStart"/>
      <w:r>
        <w:t>DateForm</w:t>
      </w:r>
      <w:proofErr w:type="spellEnd"/>
      <w:r>
        <w:t xml:space="preserve">, </w:t>
      </w:r>
      <w:proofErr w:type="spellStart"/>
      <w:r>
        <w:t>DateTO</w:t>
      </w:r>
      <w:proofErr w:type="spellEnd"/>
      <w:r>
        <w:t xml:space="preserve"> and Room Number) for Wilbert </w:t>
      </w:r>
      <w:proofErr w:type="spellStart"/>
      <w:r>
        <w:t>Crafford</w:t>
      </w:r>
      <w:proofErr w:type="spellEnd"/>
    </w:p>
    <w:p w:rsidR="00CA6588" w:rsidRDefault="00CA6588" w:rsidP="00CA6588">
      <w:pPr>
        <w:pStyle w:val="ListParagraph"/>
        <w:numPr>
          <w:ilvl w:val="1"/>
          <w:numId w:val="2"/>
        </w:numPr>
      </w:pPr>
      <w:r w:rsidRPr="00CA6588">
        <w:t xml:space="preserve">SELECT </w:t>
      </w:r>
      <w:proofErr w:type="spellStart"/>
      <w:r w:rsidRPr="00CA6588">
        <w:t>bookingNo</w:t>
      </w:r>
      <w:proofErr w:type="spellEnd"/>
      <w:r w:rsidRPr="00CA6588">
        <w:t xml:space="preserve">, </w:t>
      </w:r>
      <w:proofErr w:type="spellStart"/>
      <w:r w:rsidRPr="00CA6588">
        <w:t>DateFrom</w:t>
      </w:r>
      <w:proofErr w:type="spellEnd"/>
      <w:r w:rsidRPr="00CA6588">
        <w:t xml:space="preserve">, </w:t>
      </w:r>
      <w:proofErr w:type="spellStart"/>
      <w:r w:rsidRPr="00CA6588">
        <w:t>DateTo</w:t>
      </w:r>
      <w:proofErr w:type="spellEnd"/>
      <w:r w:rsidRPr="00CA6588">
        <w:t xml:space="preserve">, </w:t>
      </w:r>
      <w:proofErr w:type="spellStart"/>
      <w:r w:rsidRPr="00CA6588">
        <w:t>roomNo</w:t>
      </w:r>
      <w:proofErr w:type="spellEnd"/>
      <w:r w:rsidRPr="00CA6588">
        <w:t xml:space="preserve"> FROM booking LEFT JOIN guest ON </w:t>
      </w:r>
      <w:proofErr w:type="spellStart"/>
      <w:proofErr w:type="gramStart"/>
      <w:r w:rsidRPr="00CA6588">
        <w:t>booking.guestNo</w:t>
      </w:r>
      <w:proofErr w:type="spellEnd"/>
      <w:proofErr w:type="gramEnd"/>
      <w:r w:rsidRPr="00CA6588">
        <w:t xml:space="preserve"> = </w:t>
      </w:r>
      <w:proofErr w:type="spellStart"/>
      <w:r w:rsidRPr="00CA6588">
        <w:t>guest.guestNo</w:t>
      </w:r>
      <w:proofErr w:type="spellEnd"/>
      <w:r w:rsidRPr="00CA6588">
        <w:t xml:space="preserve"> WHERE </w:t>
      </w:r>
      <w:proofErr w:type="spellStart"/>
      <w:r w:rsidRPr="00CA6588">
        <w:t>guest.guestName</w:t>
      </w:r>
      <w:proofErr w:type="spellEnd"/>
      <w:r w:rsidRPr="00CA6588">
        <w:t xml:space="preserve"> = "Wilbert </w:t>
      </w:r>
      <w:proofErr w:type="spellStart"/>
      <w:r w:rsidRPr="00CA6588">
        <w:t>Crafford</w:t>
      </w:r>
      <w:proofErr w:type="spellEnd"/>
      <w:r w:rsidRPr="00CA6588">
        <w:t>"</w:t>
      </w:r>
    </w:p>
    <w:p w:rsidR="00CA6588" w:rsidRDefault="00026D26" w:rsidP="00CA6588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949A287" wp14:editId="6E626D29">
            <wp:extent cx="3009900" cy="12001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26" w:rsidRDefault="00026D26" w:rsidP="00026D26">
      <w:pPr>
        <w:pStyle w:val="ListParagraph"/>
        <w:numPr>
          <w:ilvl w:val="0"/>
          <w:numId w:val="2"/>
        </w:numPr>
      </w:pPr>
      <w:r>
        <w:t>List all the details of guests (</w:t>
      </w:r>
      <w:proofErr w:type="spellStart"/>
      <w:r>
        <w:t>GuestName</w:t>
      </w:r>
      <w:proofErr w:type="spellEnd"/>
      <w:r>
        <w:t xml:space="preserve">, </w:t>
      </w:r>
      <w:proofErr w:type="spellStart"/>
      <w:r>
        <w:t>GuestAddress</w:t>
      </w:r>
      <w:proofErr w:type="spellEnd"/>
      <w:r>
        <w:t xml:space="preserve">, </w:t>
      </w:r>
      <w:proofErr w:type="spellStart"/>
      <w:r>
        <w:t>BookingNo</w:t>
      </w:r>
      <w:proofErr w:type="spellEnd"/>
      <w:r>
        <w:t xml:space="preserve">, </w:t>
      </w:r>
      <w:proofErr w:type="spellStart"/>
      <w:r>
        <w:t>DateFrom</w:t>
      </w:r>
      <w:proofErr w:type="spellEnd"/>
      <w:r>
        <w:t xml:space="preserve"> and </w:t>
      </w:r>
      <w:proofErr w:type="spellStart"/>
      <w:r>
        <w:t>DateTo</w:t>
      </w:r>
      <w:proofErr w:type="spellEnd"/>
      <w:r>
        <w:t>) who have stayed in room number 2007</w:t>
      </w:r>
    </w:p>
    <w:p w:rsidR="00026D26" w:rsidRDefault="00026D26" w:rsidP="00026D26">
      <w:pPr>
        <w:pStyle w:val="ListParagraph"/>
        <w:numPr>
          <w:ilvl w:val="1"/>
          <w:numId w:val="2"/>
        </w:numPr>
      </w:pPr>
      <w:r w:rsidRPr="00026D26">
        <w:t xml:space="preserve">SELECT </w:t>
      </w:r>
      <w:proofErr w:type="spellStart"/>
      <w:proofErr w:type="gramStart"/>
      <w:r w:rsidRPr="00026D26">
        <w:t>guest.guestName</w:t>
      </w:r>
      <w:proofErr w:type="spellEnd"/>
      <w:proofErr w:type="gramEnd"/>
      <w:r w:rsidRPr="00026D26">
        <w:t xml:space="preserve">, </w:t>
      </w:r>
      <w:proofErr w:type="spellStart"/>
      <w:r w:rsidRPr="00026D26">
        <w:t>guest.guestAddress</w:t>
      </w:r>
      <w:proofErr w:type="spellEnd"/>
      <w:r w:rsidRPr="00026D26">
        <w:t xml:space="preserve">, </w:t>
      </w:r>
      <w:proofErr w:type="spellStart"/>
      <w:r w:rsidRPr="00026D26">
        <w:t>booking.bookingNo</w:t>
      </w:r>
      <w:proofErr w:type="spellEnd"/>
      <w:r w:rsidRPr="00026D26">
        <w:t xml:space="preserve">, </w:t>
      </w:r>
      <w:proofErr w:type="spellStart"/>
      <w:r w:rsidRPr="00026D26">
        <w:t>booking.dateFrom</w:t>
      </w:r>
      <w:proofErr w:type="spellEnd"/>
      <w:r w:rsidRPr="00026D26">
        <w:t xml:space="preserve">, </w:t>
      </w:r>
      <w:proofErr w:type="spellStart"/>
      <w:r w:rsidRPr="00026D26">
        <w:t>booking.dateTo</w:t>
      </w:r>
      <w:proofErr w:type="spellEnd"/>
      <w:r w:rsidRPr="00026D26">
        <w:t xml:space="preserve"> FROM booking RIGHT JOIN guest ON </w:t>
      </w:r>
      <w:proofErr w:type="spellStart"/>
      <w:r w:rsidRPr="00026D26">
        <w:t>booking.guestNo</w:t>
      </w:r>
      <w:proofErr w:type="spellEnd"/>
      <w:r w:rsidRPr="00026D26">
        <w:t xml:space="preserve"> = </w:t>
      </w:r>
      <w:proofErr w:type="spellStart"/>
      <w:r w:rsidRPr="00026D26">
        <w:t>guest.guestNo</w:t>
      </w:r>
      <w:proofErr w:type="spellEnd"/>
      <w:r w:rsidRPr="00026D26">
        <w:t xml:space="preserve"> WHERE </w:t>
      </w:r>
      <w:proofErr w:type="spellStart"/>
      <w:r w:rsidRPr="00026D26">
        <w:t>booking.roomNo</w:t>
      </w:r>
      <w:proofErr w:type="spellEnd"/>
      <w:r w:rsidRPr="00026D26">
        <w:t xml:space="preserve"> = 2007</w:t>
      </w:r>
    </w:p>
    <w:p w:rsidR="00026D26" w:rsidRDefault="00026D26" w:rsidP="00026D26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FFF02C2" wp14:editId="42EA2EDA">
            <wp:extent cx="4396531" cy="784225"/>
            <wp:effectExtent l="0" t="0" r="444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7830" cy="7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D26" w:rsidSect="00452BEF"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E6F" w:rsidRDefault="00EF5E6F" w:rsidP="00EF4A94">
      <w:pPr>
        <w:spacing w:after="0" w:line="240" w:lineRule="auto"/>
      </w:pPr>
      <w:r>
        <w:separator/>
      </w:r>
    </w:p>
  </w:endnote>
  <w:endnote w:type="continuationSeparator" w:id="0">
    <w:p w:rsidR="00EF5E6F" w:rsidRDefault="00EF5E6F" w:rsidP="00EF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79704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777C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EF4A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77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F4A94" w:rsidRDefault="00EF4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E6F" w:rsidRDefault="00EF5E6F" w:rsidP="00EF4A94">
      <w:pPr>
        <w:spacing w:after="0" w:line="240" w:lineRule="auto"/>
      </w:pPr>
      <w:r>
        <w:separator/>
      </w:r>
    </w:p>
  </w:footnote>
  <w:footnote w:type="continuationSeparator" w:id="0">
    <w:p w:rsidR="00EF5E6F" w:rsidRDefault="00EF5E6F" w:rsidP="00EF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A94" w:rsidRDefault="00EF4A94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22729"/>
    <w:multiLevelType w:val="hybridMultilevel"/>
    <w:tmpl w:val="764008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7D2F"/>
    <w:multiLevelType w:val="hybridMultilevel"/>
    <w:tmpl w:val="79DC815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F45074"/>
    <w:multiLevelType w:val="hybridMultilevel"/>
    <w:tmpl w:val="4D541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A33"/>
    <w:rsid w:val="00026D26"/>
    <w:rsid w:val="000E04E9"/>
    <w:rsid w:val="003D23A3"/>
    <w:rsid w:val="003E40B2"/>
    <w:rsid w:val="0040515A"/>
    <w:rsid w:val="00452BEF"/>
    <w:rsid w:val="0049046F"/>
    <w:rsid w:val="006443A2"/>
    <w:rsid w:val="007F3DFF"/>
    <w:rsid w:val="008178E8"/>
    <w:rsid w:val="00842A33"/>
    <w:rsid w:val="009954DD"/>
    <w:rsid w:val="00A553EE"/>
    <w:rsid w:val="00A65306"/>
    <w:rsid w:val="00B401E2"/>
    <w:rsid w:val="00B70AD2"/>
    <w:rsid w:val="00BA0B76"/>
    <w:rsid w:val="00CA6588"/>
    <w:rsid w:val="00D874B0"/>
    <w:rsid w:val="00E147E8"/>
    <w:rsid w:val="00E2777C"/>
    <w:rsid w:val="00EF4A94"/>
    <w:rsid w:val="00EF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8BD4"/>
  <w15:chartTrackingRefBased/>
  <w15:docId w15:val="{0E1EE9C9-BF5B-4662-8725-8ECB4B4F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4A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4A9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A94"/>
  </w:style>
  <w:style w:type="paragraph" w:styleId="Footer">
    <w:name w:val="footer"/>
    <w:basedOn w:val="Normal"/>
    <w:link w:val="FooterChar"/>
    <w:uiPriority w:val="99"/>
    <w:unhideWhenUsed/>
    <w:rsid w:val="00EF4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A94"/>
  </w:style>
  <w:style w:type="character" w:customStyle="1" w:styleId="Heading1Char">
    <w:name w:val="Heading 1 Char"/>
    <w:basedOn w:val="DefaultParagraphFont"/>
    <w:link w:val="Heading1"/>
    <w:uiPriority w:val="9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EF4A94"/>
  </w:style>
  <w:style w:type="paragraph" w:styleId="TOC1">
    <w:name w:val="toc 1"/>
    <w:basedOn w:val="Normal"/>
    <w:next w:val="Normal"/>
    <w:autoRedefine/>
    <w:uiPriority w:val="39"/>
    <w:unhideWhenUsed/>
    <w:rsid w:val="00452BE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TOCChar">
    <w:name w:val="TOC Char"/>
    <w:basedOn w:val="Heading1Char"/>
    <w:link w:val="TOC"/>
    <w:rsid w:val="00EF4A9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52BE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52BE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52BE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52BE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52BE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52BE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52BE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52BEF"/>
    <w:pPr>
      <w:spacing w:after="0"/>
      <w:ind w:left="1760"/>
    </w:pPr>
    <w:rPr>
      <w:rFonts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842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7E6BF-BFF4-46BE-A9D3-E5651BC02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</Template>
  <TotalTime>206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Programming AT1.3</vt:lpstr>
    </vt:vector>
  </TitlesOfParts>
  <Company>30003389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Programming AT1.4</dc:title>
  <dc:subject>Hotel Database</dc:subject>
  <dc:creator>Kyer Potts</dc:creator>
  <cp:keywords/>
  <dc:description/>
  <cp:lastModifiedBy>Kyer Potts</cp:lastModifiedBy>
  <cp:revision>5</cp:revision>
  <dcterms:created xsi:type="dcterms:W3CDTF">2019-05-16T04:17:00Z</dcterms:created>
  <dcterms:modified xsi:type="dcterms:W3CDTF">2019-06-28T18:59:00Z</dcterms:modified>
</cp:coreProperties>
</file>