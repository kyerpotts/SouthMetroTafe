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EC026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AT1 Portfolio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EC026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AT1 Portfolio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790A51" w:rsidRDefault="00790A51" w:rsidP="00790A51">
          <w:pPr>
            <w:pStyle w:val="TOC"/>
          </w:pPr>
          <w:r>
            <w:lastRenderedPageBreak/>
            <w:t>Table of Contents</w:t>
          </w:r>
        </w:p>
        <w:p w:rsidR="00EC0263" w:rsidRDefault="00EC0263"/>
        <w:p w:rsidR="00EC0263" w:rsidRDefault="00EC0263"/>
        <w:p w:rsidR="00EC0263" w:rsidRDefault="00EC0263"/>
        <w:p w:rsidR="00790A51" w:rsidRDefault="00481C30"/>
      </w:sdtContent>
    </w:sdt>
    <w:p w:rsidR="00226995" w:rsidRDefault="00226995"/>
    <w:p w:rsidR="00226995" w:rsidRDefault="00226995">
      <w:pPr>
        <w:sectPr w:rsidR="00226995" w:rsidSect="00790A51">
          <w:footerReference w:type="firs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tbl>
      <w:tblPr>
        <w:tblStyle w:val="TableGrid"/>
        <w:tblpPr w:leftFromText="180" w:rightFromText="180" w:tblpY="112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0263" w:rsidTr="0098389D"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lastRenderedPageBreak/>
              <w:t>Test Case</w:t>
            </w:r>
          </w:p>
        </w:tc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Data</w:t>
            </w:r>
          </w:p>
        </w:tc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Expected Result</w:t>
            </w:r>
          </w:p>
        </w:tc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Actual Result / Comment</w:t>
            </w:r>
          </w:p>
        </w:tc>
      </w:tr>
      <w:tr w:rsidR="00982EA4" w:rsidTr="0098389D">
        <w:tc>
          <w:tcPr>
            <w:tcW w:w="2254" w:type="dxa"/>
          </w:tcPr>
          <w:p w:rsidR="00982EA4" w:rsidRDefault="00982EA4" w:rsidP="00982EA4">
            <w:pPr>
              <w:tabs>
                <w:tab w:val="left" w:pos="2454"/>
              </w:tabs>
            </w:pPr>
            <w:r>
              <w:t>Case 1</w:t>
            </w:r>
          </w:p>
        </w:tc>
        <w:tc>
          <w:tcPr>
            <w:tcW w:w="2254" w:type="dxa"/>
          </w:tcPr>
          <w:p w:rsidR="00982EA4" w:rsidRDefault="00982EA4" w:rsidP="00982EA4">
            <w:pPr>
              <w:tabs>
                <w:tab w:val="left" w:pos="2454"/>
              </w:tabs>
            </w:pPr>
            <w:r>
              <w:t>num1 = 2</w:t>
            </w:r>
          </w:p>
          <w:p w:rsidR="00982EA4" w:rsidRDefault="00982EA4" w:rsidP="00982EA4">
            <w:pPr>
              <w:tabs>
                <w:tab w:val="left" w:pos="2454"/>
              </w:tabs>
            </w:pPr>
            <w:r>
              <w:t>num2 = 5</w:t>
            </w:r>
          </w:p>
          <w:p w:rsidR="00982EA4" w:rsidRDefault="00982EA4" w:rsidP="00982EA4">
            <w:pPr>
              <w:tabs>
                <w:tab w:val="left" w:pos="2454"/>
              </w:tabs>
            </w:pPr>
            <w:r>
              <w:t>num3 = 7</w:t>
            </w:r>
          </w:p>
        </w:tc>
        <w:tc>
          <w:tcPr>
            <w:tcW w:w="2254" w:type="dxa"/>
          </w:tcPr>
          <w:p w:rsidR="00982EA4" w:rsidRDefault="00982EA4" w:rsidP="00982EA4">
            <w:pPr>
              <w:tabs>
                <w:tab w:val="left" w:pos="2454"/>
              </w:tabs>
            </w:pPr>
            <w:r>
              <w:t>7 is largest</w:t>
            </w:r>
          </w:p>
          <w:p w:rsidR="00982EA4" w:rsidRDefault="00982EA4" w:rsidP="00982EA4">
            <w:pPr>
              <w:tabs>
                <w:tab w:val="left" w:pos="2454"/>
              </w:tabs>
            </w:pPr>
            <w:r>
              <w:t>2 is lowest</w:t>
            </w:r>
          </w:p>
        </w:tc>
        <w:tc>
          <w:tcPr>
            <w:tcW w:w="2254" w:type="dxa"/>
          </w:tcPr>
          <w:p w:rsidR="00982EA4" w:rsidRDefault="00982EA4" w:rsidP="00982EA4">
            <w:pPr>
              <w:tabs>
                <w:tab w:val="left" w:pos="2454"/>
              </w:tabs>
            </w:pPr>
            <w:r>
              <w:t>Result as expected, code logic sound for input</w:t>
            </w:r>
          </w:p>
        </w:tc>
      </w:tr>
      <w:tr w:rsidR="00EC0263" w:rsidTr="0098389D"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Case 2</w:t>
            </w:r>
          </w:p>
        </w:tc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num1 = 5</w:t>
            </w:r>
          </w:p>
          <w:p w:rsidR="00EC0263" w:rsidRDefault="00EC0263" w:rsidP="0098389D">
            <w:pPr>
              <w:tabs>
                <w:tab w:val="left" w:pos="2454"/>
              </w:tabs>
            </w:pPr>
            <w:r>
              <w:t>num2 = 3</w:t>
            </w:r>
          </w:p>
          <w:p w:rsidR="00EC0263" w:rsidRDefault="00EC0263" w:rsidP="0098389D">
            <w:pPr>
              <w:tabs>
                <w:tab w:val="left" w:pos="2454"/>
              </w:tabs>
            </w:pPr>
            <w:r>
              <w:t>num3 = 7</w:t>
            </w:r>
          </w:p>
        </w:tc>
        <w:tc>
          <w:tcPr>
            <w:tcW w:w="2254" w:type="dxa"/>
          </w:tcPr>
          <w:p w:rsidR="00EC0263" w:rsidRDefault="00982EA4" w:rsidP="0098389D">
            <w:pPr>
              <w:tabs>
                <w:tab w:val="left" w:pos="2454"/>
              </w:tabs>
            </w:pPr>
            <w:r>
              <w:t>7 is largest</w:t>
            </w:r>
          </w:p>
          <w:p w:rsidR="00982EA4" w:rsidRDefault="00982EA4" w:rsidP="0098389D">
            <w:pPr>
              <w:tabs>
                <w:tab w:val="left" w:pos="2454"/>
              </w:tabs>
            </w:pPr>
            <w:r>
              <w:t>3 is lowest</w:t>
            </w:r>
          </w:p>
          <w:p w:rsidR="00982EA4" w:rsidRDefault="00982EA4" w:rsidP="0098389D">
            <w:pPr>
              <w:tabs>
                <w:tab w:val="left" w:pos="2454"/>
              </w:tabs>
            </w:pPr>
          </w:p>
        </w:tc>
        <w:tc>
          <w:tcPr>
            <w:tcW w:w="2254" w:type="dxa"/>
          </w:tcPr>
          <w:p w:rsidR="00EC0263" w:rsidRDefault="00982EA4" w:rsidP="0098389D">
            <w:pPr>
              <w:tabs>
                <w:tab w:val="left" w:pos="2454"/>
              </w:tabs>
            </w:pPr>
            <w:r>
              <w:t>Result as expected, code logic sound for input</w:t>
            </w:r>
          </w:p>
        </w:tc>
      </w:tr>
      <w:tr w:rsidR="00EC0263" w:rsidTr="0098389D"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Case 3</w:t>
            </w:r>
          </w:p>
        </w:tc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num1 = 7</w:t>
            </w:r>
          </w:p>
          <w:p w:rsidR="00EC0263" w:rsidRDefault="00EC0263" w:rsidP="0098389D">
            <w:pPr>
              <w:tabs>
                <w:tab w:val="left" w:pos="2454"/>
              </w:tabs>
            </w:pPr>
            <w:r>
              <w:t>num2 = 5</w:t>
            </w:r>
          </w:p>
          <w:p w:rsidR="00EC0263" w:rsidRDefault="00EC0263" w:rsidP="0098389D">
            <w:pPr>
              <w:tabs>
                <w:tab w:val="left" w:pos="2454"/>
              </w:tabs>
            </w:pPr>
            <w:r>
              <w:t>num3 = 1</w:t>
            </w:r>
          </w:p>
        </w:tc>
        <w:tc>
          <w:tcPr>
            <w:tcW w:w="2254" w:type="dxa"/>
          </w:tcPr>
          <w:p w:rsidR="00EC0263" w:rsidRDefault="00982EA4" w:rsidP="0098389D">
            <w:pPr>
              <w:tabs>
                <w:tab w:val="left" w:pos="2454"/>
              </w:tabs>
            </w:pPr>
            <w:r>
              <w:t>7 is largest</w:t>
            </w:r>
          </w:p>
          <w:p w:rsidR="00982EA4" w:rsidRDefault="00982EA4" w:rsidP="0098389D">
            <w:pPr>
              <w:tabs>
                <w:tab w:val="left" w:pos="2454"/>
              </w:tabs>
            </w:pPr>
            <w:r>
              <w:t>1 is lowest</w:t>
            </w:r>
          </w:p>
        </w:tc>
        <w:tc>
          <w:tcPr>
            <w:tcW w:w="2254" w:type="dxa"/>
          </w:tcPr>
          <w:p w:rsidR="00EC0263" w:rsidRDefault="00982EA4" w:rsidP="0098389D">
            <w:pPr>
              <w:tabs>
                <w:tab w:val="left" w:pos="2454"/>
              </w:tabs>
            </w:pPr>
            <w:r>
              <w:t>Result as expected, code logic sound for input</w:t>
            </w:r>
          </w:p>
        </w:tc>
      </w:tr>
      <w:tr w:rsidR="00EC0263" w:rsidTr="0098389D"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Case 4</w:t>
            </w:r>
          </w:p>
        </w:tc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num1 = 7</w:t>
            </w:r>
          </w:p>
          <w:p w:rsidR="00EC0263" w:rsidRDefault="00EC0263" w:rsidP="0098389D">
            <w:pPr>
              <w:tabs>
                <w:tab w:val="left" w:pos="2454"/>
              </w:tabs>
            </w:pPr>
            <w:r>
              <w:t>num2 = 5</w:t>
            </w:r>
          </w:p>
          <w:p w:rsidR="00EC0263" w:rsidRDefault="00EC0263" w:rsidP="0098389D">
            <w:pPr>
              <w:tabs>
                <w:tab w:val="left" w:pos="2454"/>
              </w:tabs>
            </w:pPr>
            <w:r>
              <w:t>num3 = 5</w:t>
            </w:r>
          </w:p>
        </w:tc>
        <w:tc>
          <w:tcPr>
            <w:tcW w:w="2254" w:type="dxa"/>
          </w:tcPr>
          <w:p w:rsidR="00982EA4" w:rsidRDefault="00982EA4" w:rsidP="0098389D">
            <w:pPr>
              <w:tabs>
                <w:tab w:val="left" w:pos="2454"/>
              </w:tabs>
            </w:pPr>
            <w:r>
              <w:t>7 is larges</w:t>
            </w:r>
            <w:r w:rsidR="00E02B85">
              <w:t>t</w:t>
            </w:r>
          </w:p>
          <w:p w:rsidR="00EC0263" w:rsidRDefault="00982EA4" w:rsidP="0098389D">
            <w:pPr>
              <w:tabs>
                <w:tab w:val="left" w:pos="2454"/>
              </w:tabs>
            </w:pPr>
            <w:r>
              <w:t>5 is smallest</w:t>
            </w:r>
          </w:p>
        </w:tc>
        <w:tc>
          <w:tcPr>
            <w:tcW w:w="2254" w:type="dxa"/>
          </w:tcPr>
          <w:p w:rsidR="00EC0263" w:rsidRDefault="00E02B85" w:rsidP="0098389D">
            <w:pPr>
              <w:tabs>
                <w:tab w:val="left" w:pos="2454"/>
              </w:tabs>
            </w:pPr>
            <w:r>
              <w:t>Logic sound, num 2 and 3 have same value however else statement ensures that there is still result output for lowest value</w:t>
            </w:r>
          </w:p>
        </w:tc>
      </w:tr>
      <w:tr w:rsidR="00EC0263" w:rsidTr="0098389D"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Case 5</w:t>
            </w:r>
          </w:p>
        </w:tc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num1 = 7</w:t>
            </w:r>
          </w:p>
          <w:p w:rsidR="00EC0263" w:rsidRDefault="00EC0263" w:rsidP="0098389D">
            <w:pPr>
              <w:tabs>
                <w:tab w:val="left" w:pos="2454"/>
              </w:tabs>
            </w:pPr>
            <w:r>
              <w:t>num2 = 7</w:t>
            </w:r>
          </w:p>
          <w:p w:rsidR="00EC0263" w:rsidRDefault="00EC0263" w:rsidP="0098389D">
            <w:pPr>
              <w:tabs>
                <w:tab w:val="left" w:pos="2454"/>
              </w:tabs>
            </w:pPr>
            <w:r>
              <w:t>num3 = 1</w:t>
            </w:r>
          </w:p>
        </w:tc>
        <w:tc>
          <w:tcPr>
            <w:tcW w:w="2254" w:type="dxa"/>
          </w:tcPr>
          <w:p w:rsidR="00EC0263" w:rsidRDefault="00982EA4" w:rsidP="0098389D">
            <w:pPr>
              <w:tabs>
                <w:tab w:val="left" w:pos="2454"/>
              </w:tabs>
            </w:pPr>
            <w:r>
              <w:t>7 is largest</w:t>
            </w:r>
          </w:p>
          <w:p w:rsidR="00982EA4" w:rsidRDefault="00E02B85" w:rsidP="0098389D">
            <w:pPr>
              <w:tabs>
                <w:tab w:val="left" w:pos="2454"/>
              </w:tabs>
            </w:pPr>
            <w:r>
              <w:t>1</w:t>
            </w:r>
            <w:r w:rsidR="00982EA4">
              <w:t xml:space="preserve"> is smallest</w:t>
            </w:r>
          </w:p>
        </w:tc>
        <w:tc>
          <w:tcPr>
            <w:tcW w:w="2254" w:type="dxa"/>
          </w:tcPr>
          <w:p w:rsidR="00EC0263" w:rsidRDefault="00E02B85" w:rsidP="0098389D">
            <w:pPr>
              <w:tabs>
                <w:tab w:val="left" w:pos="2454"/>
              </w:tabs>
            </w:pPr>
            <w:r>
              <w:t>No result, equal highest value numbers do not fit into the logic. 7 is not &gt; than 7, so code ends when if statements return false.</w:t>
            </w:r>
          </w:p>
        </w:tc>
      </w:tr>
      <w:tr w:rsidR="00EC0263" w:rsidTr="0098389D"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Case 6</w:t>
            </w:r>
          </w:p>
        </w:tc>
        <w:tc>
          <w:tcPr>
            <w:tcW w:w="2254" w:type="dxa"/>
          </w:tcPr>
          <w:p w:rsidR="00EC0263" w:rsidRDefault="00EC0263" w:rsidP="0098389D">
            <w:pPr>
              <w:tabs>
                <w:tab w:val="left" w:pos="2454"/>
              </w:tabs>
            </w:pPr>
            <w:r>
              <w:t>num1 = 6</w:t>
            </w:r>
          </w:p>
          <w:p w:rsidR="00EC0263" w:rsidRDefault="00EC0263" w:rsidP="0098389D">
            <w:pPr>
              <w:tabs>
                <w:tab w:val="left" w:pos="2454"/>
              </w:tabs>
            </w:pPr>
            <w:r>
              <w:t>num2 = 6</w:t>
            </w:r>
          </w:p>
          <w:p w:rsidR="00EC0263" w:rsidRDefault="00EC0263" w:rsidP="0098389D">
            <w:pPr>
              <w:tabs>
                <w:tab w:val="left" w:pos="2454"/>
              </w:tabs>
            </w:pPr>
            <w:r>
              <w:t>num3 = 6</w:t>
            </w:r>
          </w:p>
        </w:tc>
        <w:tc>
          <w:tcPr>
            <w:tcW w:w="2254" w:type="dxa"/>
          </w:tcPr>
          <w:p w:rsidR="00982EA4" w:rsidRDefault="00982EA4" w:rsidP="00982EA4">
            <w:pPr>
              <w:tabs>
                <w:tab w:val="left" w:pos="2454"/>
              </w:tabs>
            </w:pPr>
            <w:r>
              <w:t>No result</w:t>
            </w:r>
          </w:p>
        </w:tc>
        <w:tc>
          <w:tcPr>
            <w:tcW w:w="2254" w:type="dxa"/>
          </w:tcPr>
          <w:p w:rsidR="00EC0263" w:rsidRDefault="00E02B85" w:rsidP="0098389D">
            <w:pPr>
              <w:tabs>
                <w:tab w:val="left" w:pos="2454"/>
              </w:tabs>
            </w:pPr>
            <w:r>
              <w:t xml:space="preserve">All if statements return false, no further code </w:t>
            </w:r>
            <w:proofErr w:type="spellStart"/>
            <w:r>
              <w:t>exectutes</w:t>
            </w:r>
            <w:proofErr w:type="spellEnd"/>
            <w:r>
              <w:t>.</w:t>
            </w:r>
          </w:p>
        </w:tc>
      </w:tr>
    </w:tbl>
    <w:p w:rsidR="00E97A20" w:rsidRDefault="0098389D" w:rsidP="0098389D">
      <w:pPr>
        <w:pStyle w:val="Heading1"/>
      </w:pPr>
      <w:r>
        <w:t>Question 1 Table</w:t>
      </w: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982EA4" w:rsidRDefault="00982EA4" w:rsidP="00982EA4">
      <w:pPr>
        <w:pStyle w:val="Heading1"/>
      </w:pPr>
      <w:r>
        <w:lastRenderedPageBreak/>
        <w:t>Question 2 Chart</w:t>
      </w:r>
    </w:p>
    <w:p w:rsidR="00982EA4" w:rsidRPr="0098389D" w:rsidRDefault="00982EA4" w:rsidP="00982EA4"/>
    <w:p w:rsidR="00982EA4" w:rsidRDefault="00982EA4" w:rsidP="00982EA4">
      <w:pPr>
        <w:tabs>
          <w:tab w:val="left" w:pos="2454"/>
        </w:tabs>
      </w:pPr>
      <w:r>
        <w:rPr>
          <w:noProof/>
        </w:rPr>
        <w:drawing>
          <wp:inline distT="0" distB="0" distL="0" distR="0" wp14:anchorId="74DD345F" wp14:editId="652F2369">
            <wp:extent cx="3683000" cy="7948458"/>
            <wp:effectExtent l="0" t="0" r="0" b="0"/>
            <wp:docPr id="2" name="Picture 2" descr="C:\Users\kyerp\AppData\Local\Microsoft\Windows\INetCache\Content.MSO\AE7A32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erp\AppData\Local\Microsoft\Windows\INetCache\Content.MSO\AE7A328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46" cy="813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A4" w:rsidRDefault="00982EA4" w:rsidP="00982EA4">
      <w:pPr>
        <w:tabs>
          <w:tab w:val="left" w:pos="2454"/>
        </w:tabs>
      </w:pPr>
    </w:p>
    <w:p w:rsidR="00982EA4" w:rsidRDefault="00982EA4" w:rsidP="00982EA4">
      <w:pPr>
        <w:tabs>
          <w:tab w:val="left" w:pos="2454"/>
        </w:tabs>
        <w:jc w:val="center"/>
        <w:sectPr w:rsidR="00982EA4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82EA4" w:rsidRDefault="00982EA4" w:rsidP="00982EA4">
      <w:pPr>
        <w:tabs>
          <w:tab w:val="left" w:pos="2454"/>
        </w:tabs>
        <w:jc w:val="center"/>
      </w:pPr>
    </w:p>
    <w:p w:rsidR="00226995" w:rsidRDefault="0098389D" w:rsidP="0098389D">
      <w:pPr>
        <w:pStyle w:val="Heading1"/>
      </w:pPr>
      <w:r>
        <w:t>Question 3 Table</w:t>
      </w:r>
    </w:p>
    <w:p w:rsidR="0098389D" w:rsidRDefault="0098389D" w:rsidP="009838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389D" w:rsidTr="0098389D">
        <w:tc>
          <w:tcPr>
            <w:tcW w:w="2254" w:type="dxa"/>
          </w:tcPr>
          <w:p w:rsidR="0098389D" w:rsidRDefault="0098389D" w:rsidP="0098389D">
            <w:pPr>
              <w:jc w:val="center"/>
            </w:pPr>
            <w:r>
              <w:t>Test Case</w:t>
            </w:r>
          </w:p>
        </w:tc>
        <w:tc>
          <w:tcPr>
            <w:tcW w:w="2254" w:type="dxa"/>
          </w:tcPr>
          <w:p w:rsidR="0098389D" w:rsidRDefault="0098389D" w:rsidP="0098389D">
            <w:r>
              <w:t>Data</w:t>
            </w:r>
          </w:p>
        </w:tc>
        <w:tc>
          <w:tcPr>
            <w:tcW w:w="2254" w:type="dxa"/>
          </w:tcPr>
          <w:p w:rsidR="0098389D" w:rsidRDefault="0098389D" w:rsidP="0098389D">
            <w:r>
              <w:t>Expected Result</w:t>
            </w:r>
          </w:p>
        </w:tc>
        <w:tc>
          <w:tcPr>
            <w:tcW w:w="2254" w:type="dxa"/>
          </w:tcPr>
          <w:p w:rsidR="0098389D" w:rsidRDefault="0098389D" w:rsidP="0098389D">
            <w:r>
              <w:t>Actual Result</w:t>
            </w:r>
          </w:p>
        </w:tc>
      </w:tr>
      <w:tr w:rsidR="0098389D" w:rsidTr="0098389D">
        <w:tc>
          <w:tcPr>
            <w:tcW w:w="2254" w:type="dxa"/>
          </w:tcPr>
          <w:p w:rsidR="0098389D" w:rsidRDefault="0098389D" w:rsidP="0098389D">
            <w:r>
              <w:t>Case 1</w:t>
            </w:r>
          </w:p>
        </w:tc>
        <w:tc>
          <w:tcPr>
            <w:tcW w:w="2254" w:type="dxa"/>
          </w:tcPr>
          <w:p w:rsidR="0089235B" w:rsidRDefault="0098389D" w:rsidP="0098389D">
            <w:r>
              <w:t>sentinel = true</w:t>
            </w:r>
          </w:p>
          <w:p w:rsidR="0089235B" w:rsidRDefault="0098389D" w:rsidP="0098389D">
            <w:r>
              <w:t>counter = 19</w:t>
            </w:r>
          </w:p>
          <w:p w:rsidR="0098389D" w:rsidRDefault="0098389D" w:rsidP="0098389D">
            <w:proofErr w:type="spellStart"/>
            <w:r>
              <w:t>minValue</w:t>
            </w:r>
            <w:proofErr w:type="spellEnd"/>
            <w:r>
              <w:t xml:space="preserve"> = 7</w:t>
            </w:r>
          </w:p>
        </w:tc>
        <w:tc>
          <w:tcPr>
            <w:tcW w:w="2254" w:type="dxa"/>
          </w:tcPr>
          <w:p w:rsidR="0098389D" w:rsidRDefault="0089235B" w:rsidP="0098389D">
            <w:r>
              <w:t>Countdown from 19-7</w:t>
            </w:r>
          </w:p>
        </w:tc>
        <w:tc>
          <w:tcPr>
            <w:tcW w:w="2254" w:type="dxa"/>
          </w:tcPr>
          <w:p w:rsidR="0098389D" w:rsidRDefault="0089235B" w:rsidP="0098389D">
            <w:r>
              <w:t>19</w:t>
            </w:r>
          </w:p>
          <w:p w:rsidR="0089235B" w:rsidRDefault="0089235B" w:rsidP="0098389D">
            <w:r>
              <w:t>18</w:t>
            </w:r>
          </w:p>
          <w:p w:rsidR="0089235B" w:rsidRDefault="0089235B" w:rsidP="0098389D">
            <w:r>
              <w:t>17</w:t>
            </w:r>
          </w:p>
          <w:p w:rsidR="0089235B" w:rsidRDefault="0089235B" w:rsidP="0098389D">
            <w:r>
              <w:t>16</w:t>
            </w:r>
          </w:p>
          <w:p w:rsidR="0089235B" w:rsidRDefault="0089235B" w:rsidP="0098389D">
            <w:r>
              <w:t>15</w:t>
            </w:r>
          </w:p>
          <w:p w:rsidR="0089235B" w:rsidRDefault="0089235B" w:rsidP="0098389D">
            <w:r>
              <w:t>14</w:t>
            </w:r>
          </w:p>
          <w:p w:rsidR="0089235B" w:rsidRDefault="0089235B" w:rsidP="0098389D">
            <w:r>
              <w:t>13</w:t>
            </w:r>
          </w:p>
          <w:p w:rsidR="0089235B" w:rsidRDefault="0089235B" w:rsidP="0098389D">
            <w:r>
              <w:t>12</w:t>
            </w:r>
          </w:p>
          <w:p w:rsidR="0089235B" w:rsidRDefault="0089235B" w:rsidP="0098389D">
            <w:r>
              <w:t>11</w:t>
            </w:r>
          </w:p>
          <w:p w:rsidR="0089235B" w:rsidRDefault="0089235B" w:rsidP="0098389D">
            <w:r>
              <w:t>10</w:t>
            </w:r>
          </w:p>
          <w:p w:rsidR="0089235B" w:rsidRDefault="0089235B" w:rsidP="0098389D">
            <w:r>
              <w:t>9</w:t>
            </w:r>
          </w:p>
          <w:p w:rsidR="0089235B" w:rsidRDefault="0089235B" w:rsidP="0098389D">
            <w:r>
              <w:t>8</w:t>
            </w:r>
          </w:p>
          <w:p w:rsidR="0089235B" w:rsidRDefault="0089235B" w:rsidP="0098389D">
            <w:r>
              <w:t>7</w:t>
            </w:r>
          </w:p>
        </w:tc>
      </w:tr>
      <w:tr w:rsidR="0098389D" w:rsidTr="0098389D">
        <w:tc>
          <w:tcPr>
            <w:tcW w:w="2254" w:type="dxa"/>
          </w:tcPr>
          <w:p w:rsidR="0098389D" w:rsidRDefault="0098389D" w:rsidP="0098389D">
            <w:r>
              <w:t>Case 2</w:t>
            </w:r>
          </w:p>
        </w:tc>
        <w:tc>
          <w:tcPr>
            <w:tcW w:w="2254" w:type="dxa"/>
          </w:tcPr>
          <w:p w:rsidR="0089235B" w:rsidRDefault="0098389D" w:rsidP="0098389D">
            <w:r>
              <w:t>sentinel = true</w:t>
            </w:r>
          </w:p>
          <w:p w:rsidR="0089235B" w:rsidRDefault="0098389D" w:rsidP="0098389D">
            <w:r>
              <w:t>counter = 7</w:t>
            </w:r>
          </w:p>
          <w:p w:rsidR="0098389D" w:rsidRDefault="0098389D" w:rsidP="0098389D">
            <w:proofErr w:type="spellStart"/>
            <w:r>
              <w:t>minValue</w:t>
            </w:r>
            <w:proofErr w:type="spellEnd"/>
            <w:r>
              <w:t xml:space="preserve"> = 19</w:t>
            </w:r>
          </w:p>
        </w:tc>
        <w:tc>
          <w:tcPr>
            <w:tcW w:w="2254" w:type="dxa"/>
          </w:tcPr>
          <w:p w:rsidR="0098389D" w:rsidRDefault="0089235B" w:rsidP="0098389D">
            <w:r>
              <w:t>Values are false</w:t>
            </w:r>
          </w:p>
        </w:tc>
        <w:tc>
          <w:tcPr>
            <w:tcW w:w="2254" w:type="dxa"/>
          </w:tcPr>
          <w:p w:rsidR="0098389D" w:rsidRDefault="0089235B" w:rsidP="0098389D">
            <w:r>
              <w:t xml:space="preserve">No </w:t>
            </w:r>
            <w:r w:rsidR="008E0486">
              <w:t>bueno</w:t>
            </w:r>
          </w:p>
        </w:tc>
      </w:tr>
      <w:tr w:rsidR="0098389D" w:rsidTr="0098389D">
        <w:tc>
          <w:tcPr>
            <w:tcW w:w="2254" w:type="dxa"/>
          </w:tcPr>
          <w:p w:rsidR="0098389D" w:rsidRDefault="0098389D" w:rsidP="0098389D">
            <w:r>
              <w:t>Case 3</w:t>
            </w:r>
          </w:p>
        </w:tc>
        <w:tc>
          <w:tcPr>
            <w:tcW w:w="2254" w:type="dxa"/>
          </w:tcPr>
          <w:p w:rsidR="0089235B" w:rsidRDefault="0098389D" w:rsidP="0098389D">
            <w:r>
              <w:t>sentinel = false</w:t>
            </w:r>
          </w:p>
          <w:p w:rsidR="0089235B" w:rsidRDefault="0098389D" w:rsidP="0098389D">
            <w:r>
              <w:t>counter = 19</w:t>
            </w:r>
          </w:p>
          <w:p w:rsidR="0098389D" w:rsidRDefault="0098389D" w:rsidP="0098389D">
            <w:proofErr w:type="spellStart"/>
            <w:r>
              <w:t>minValue</w:t>
            </w:r>
            <w:proofErr w:type="spellEnd"/>
            <w:r>
              <w:t xml:space="preserve"> = 7</w:t>
            </w:r>
          </w:p>
        </w:tc>
        <w:tc>
          <w:tcPr>
            <w:tcW w:w="2254" w:type="dxa"/>
          </w:tcPr>
          <w:p w:rsidR="0098389D" w:rsidRDefault="0089235B" w:rsidP="0098389D">
            <w:r>
              <w:t>Values are false</w:t>
            </w:r>
          </w:p>
        </w:tc>
        <w:tc>
          <w:tcPr>
            <w:tcW w:w="2254" w:type="dxa"/>
          </w:tcPr>
          <w:p w:rsidR="0098389D" w:rsidRDefault="0089235B" w:rsidP="0098389D">
            <w:r>
              <w:t xml:space="preserve">No </w:t>
            </w:r>
            <w:r w:rsidR="008E0486">
              <w:t>bueno</w:t>
            </w:r>
          </w:p>
        </w:tc>
      </w:tr>
      <w:tr w:rsidR="0098389D" w:rsidTr="0098389D">
        <w:tc>
          <w:tcPr>
            <w:tcW w:w="2254" w:type="dxa"/>
          </w:tcPr>
          <w:p w:rsidR="0098389D" w:rsidRDefault="0098389D" w:rsidP="0098389D">
            <w:r>
              <w:t>Case 4</w:t>
            </w:r>
          </w:p>
        </w:tc>
        <w:tc>
          <w:tcPr>
            <w:tcW w:w="2254" w:type="dxa"/>
          </w:tcPr>
          <w:p w:rsidR="0089235B" w:rsidRDefault="0098389D" w:rsidP="0098389D">
            <w:r>
              <w:t>sentinel = true</w:t>
            </w:r>
          </w:p>
          <w:p w:rsidR="0089235B" w:rsidRDefault="0098389D" w:rsidP="0098389D">
            <w:r>
              <w:t>counter = 7</w:t>
            </w:r>
          </w:p>
          <w:p w:rsidR="0098389D" w:rsidRDefault="0098389D" w:rsidP="0098389D">
            <w:proofErr w:type="spellStart"/>
            <w:r>
              <w:t>minValue</w:t>
            </w:r>
            <w:proofErr w:type="spellEnd"/>
            <w:r>
              <w:t xml:space="preserve"> = 7</w:t>
            </w:r>
          </w:p>
        </w:tc>
        <w:tc>
          <w:tcPr>
            <w:tcW w:w="2254" w:type="dxa"/>
          </w:tcPr>
          <w:p w:rsidR="0098389D" w:rsidRDefault="0089235B" w:rsidP="0098389D">
            <w:r>
              <w:t xml:space="preserve">Displays </w:t>
            </w:r>
            <w:r w:rsidR="00481C30">
              <w:t xml:space="preserve">single value of </w:t>
            </w:r>
            <w:r>
              <w:t>7 as 7 is &gt;= to 7</w:t>
            </w:r>
            <w:r w:rsidR="00481C30">
              <w:t>. Loop runs once, outputs value and then ends.</w:t>
            </w:r>
            <w:bookmarkStart w:id="0" w:name="_GoBack"/>
            <w:bookmarkEnd w:id="0"/>
          </w:p>
        </w:tc>
        <w:tc>
          <w:tcPr>
            <w:tcW w:w="2254" w:type="dxa"/>
          </w:tcPr>
          <w:p w:rsidR="0098389D" w:rsidRDefault="0089235B" w:rsidP="0098389D">
            <w:r>
              <w:t>7</w:t>
            </w:r>
          </w:p>
        </w:tc>
      </w:tr>
    </w:tbl>
    <w:p w:rsidR="0098389D" w:rsidRPr="0098389D" w:rsidRDefault="0098389D" w:rsidP="0098389D"/>
    <w:p w:rsidR="00EC0263" w:rsidRDefault="00EC0263" w:rsidP="00226995">
      <w:pPr>
        <w:tabs>
          <w:tab w:val="left" w:pos="2454"/>
        </w:tabs>
      </w:pPr>
    </w:p>
    <w:p w:rsidR="00EC0263" w:rsidRDefault="00EC0263" w:rsidP="00226995">
      <w:pPr>
        <w:tabs>
          <w:tab w:val="left" w:pos="2454"/>
        </w:tabs>
      </w:pPr>
    </w:p>
    <w:p w:rsidR="00EC0263" w:rsidRDefault="00EC0263" w:rsidP="00226995">
      <w:pPr>
        <w:tabs>
          <w:tab w:val="left" w:pos="2454"/>
        </w:tabs>
        <w:sectPr w:rsidR="00EC0263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82EA4" w:rsidRDefault="00982EA4" w:rsidP="00982EA4">
      <w:pPr>
        <w:pStyle w:val="Heading1"/>
      </w:pPr>
      <w:r>
        <w:t>Question 4 Chart</w:t>
      </w:r>
    </w:p>
    <w:p w:rsidR="00982EA4" w:rsidRPr="00FD72B3" w:rsidRDefault="00982EA4" w:rsidP="00982EA4"/>
    <w:p w:rsidR="00982EA4" w:rsidRPr="00FD72B3" w:rsidRDefault="00982EA4" w:rsidP="00982EA4">
      <w:r>
        <w:rPr>
          <w:noProof/>
        </w:rPr>
        <w:drawing>
          <wp:inline distT="0" distB="0" distL="0" distR="0" wp14:anchorId="772D80F3" wp14:editId="27B8EAB5">
            <wp:extent cx="2921000" cy="7865043"/>
            <wp:effectExtent l="0" t="0" r="0" b="3175"/>
            <wp:docPr id="3" name="Picture 3" descr="C:\Users\kyerp\AppData\Local\Microsoft\Windows\INetCache\Content.MSO\D2C771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erp\AppData\Local\Microsoft\Windows\INetCache\Content.MSO\D2C7712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79" cy="79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EA4" w:rsidRPr="00FD72B3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263" w:rsidRDefault="00EC0263" w:rsidP="00790A51">
      <w:pPr>
        <w:spacing w:after="0" w:line="240" w:lineRule="auto"/>
      </w:pPr>
      <w:r>
        <w:separator/>
      </w:r>
    </w:p>
  </w:endnote>
  <w:endnote w:type="continuationSeparator" w:id="0">
    <w:p w:rsidR="00EC0263" w:rsidRDefault="00EC0263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263" w:rsidRDefault="00EC0263" w:rsidP="00790A51">
      <w:pPr>
        <w:spacing w:after="0" w:line="240" w:lineRule="auto"/>
      </w:pPr>
      <w:r>
        <w:separator/>
      </w:r>
    </w:p>
  </w:footnote>
  <w:footnote w:type="continuationSeparator" w:id="0">
    <w:p w:rsidR="00EC0263" w:rsidRDefault="00EC0263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263" w:rsidRDefault="00EC02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63"/>
    <w:rsid w:val="00226995"/>
    <w:rsid w:val="00481C30"/>
    <w:rsid w:val="005F3455"/>
    <w:rsid w:val="00790A51"/>
    <w:rsid w:val="00823FC8"/>
    <w:rsid w:val="0089235B"/>
    <w:rsid w:val="008E0486"/>
    <w:rsid w:val="00982EA4"/>
    <w:rsid w:val="0098389D"/>
    <w:rsid w:val="00E02B85"/>
    <w:rsid w:val="00E97A20"/>
    <w:rsid w:val="00EC0263"/>
    <w:rsid w:val="00F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29EB42"/>
  <w15:chartTrackingRefBased/>
  <w15:docId w15:val="{903AA110-F8E9-49FF-B815-3D060D46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455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455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customStyle="1" w:styleId="Default">
    <w:name w:val="Default"/>
    <w:rsid w:val="00EC02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C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4838-5633-4F2A-9359-71E883FA5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67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AT1 Portfolio</vt:lpstr>
    </vt:vector>
  </TitlesOfParts>
  <Company>South Metropolitan TAFE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AT1 Portfolio</dc:title>
  <dc:subject>30003389 – Kyer Potts</dc:subject>
  <dc:creator>Kyer Potts</dc:creator>
  <cp:keywords/>
  <dc:description/>
  <cp:lastModifiedBy>KYER POTTS</cp:lastModifiedBy>
  <cp:revision>4</cp:revision>
  <dcterms:created xsi:type="dcterms:W3CDTF">2019-03-11T05:08:00Z</dcterms:created>
  <dcterms:modified xsi:type="dcterms:W3CDTF">2019-03-11T12:52:00Z</dcterms:modified>
</cp:coreProperties>
</file>