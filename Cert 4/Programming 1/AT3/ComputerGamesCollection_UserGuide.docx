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8479868"/>
        <w:docPartObj>
          <w:docPartGallery w:val="Cover Pages"/>
          <w:docPartUnique/>
        </w:docPartObj>
      </w:sdtPr>
      <w:sdtEndPr/>
      <w:sdtContent>
        <w:p w14:paraId="129BB413" w14:textId="77777777" w:rsidR="00790A51" w:rsidRDefault="00790A51">
          <w:r>
            <w:rPr>
              <w:noProof/>
              <w:lang w:eastAsia="en-AU"/>
            </w:rPr>
            <mc:AlternateContent>
              <mc:Choice Requires="wpg">
                <w:drawing>
                  <wp:anchor distT="0" distB="0" distL="114300" distR="114300" simplePos="0" relativeHeight="251659264" behindDoc="1" locked="0" layoutInCell="1" allowOverlap="1" wp14:anchorId="774EED7A" wp14:editId="29F94B7F">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6960753" w14:textId="77777777" w:rsidR="00790A51" w:rsidRPr="00823FC8" w:rsidRDefault="00642F84">
                                    <w:pPr>
                                      <w:pStyle w:val="NoSpacing"/>
                                      <w:rPr>
                                        <w:color w:val="FFFFFF" w:themeColor="background1"/>
                                        <w:sz w:val="48"/>
                                        <w:szCs w:val="48"/>
                                        <w:lang w:val="en-AU"/>
                                      </w:rPr>
                                    </w:pPr>
                                    <w:r>
                                      <w:rPr>
                                        <w:color w:val="FFFFFF" w:themeColor="background1"/>
                                        <w:sz w:val="48"/>
                                        <w:szCs w:val="48"/>
                                        <w:lang w:val="en-AU"/>
                                      </w:rPr>
                                      <w:t>Computer Games Collection</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642468530"/>
                                    <w:dataBinding w:prefixMappings="xmlns:ns0='http://purl.org/dc/elements/1.1/' xmlns:ns1='http://schemas.openxmlformats.org/package/2006/metadata/core-properties' " w:xpath="/ns1:coreProperties[1]/ns0:title[1]" w:storeItemID="{6C3C8BC8-F283-45AE-878A-BAB7291924A1}"/>
                                    <w:text/>
                                  </w:sdtPr>
                                  <w:sdtEndPr/>
                                  <w:sdtContent>
                                    <w:p w14:paraId="68EA6B94" w14:textId="77777777" w:rsidR="00790A51" w:rsidRDefault="00642F8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User guide</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14:paraId="042DF020" w14:textId="77777777"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4EED7A"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14:paraId="16960753" w14:textId="77777777" w:rsidR="00790A51" w:rsidRPr="00823FC8" w:rsidRDefault="00642F84">
                              <w:pPr>
                                <w:pStyle w:val="NoSpacing"/>
                                <w:rPr>
                                  <w:color w:val="FFFFFF" w:themeColor="background1"/>
                                  <w:sz w:val="48"/>
                                  <w:szCs w:val="48"/>
                                  <w:lang w:val="en-AU"/>
                                </w:rPr>
                              </w:pPr>
                              <w:r>
                                <w:rPr>
                                  <w:color w:val="FFFFFF" w:themeColor="background1"/>
                                  <w:sz w:val="48"/>
                                  <w:szCs w:val="48"/>
                                  <w:lang w:val="en-AU"/>
                                </w:rPr>
                                <w:t>Computer Games Collection</w:t>
                              </w: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642468530"/>
                              <w:dataBinding w:prefixMappings="xmlns:ns0='http://purl.org/dc/elements/1.1/' xmlns:ns1='http://schemas.openxmlformats.org/package/2006/metadata/core-properties' " w:xpath="/ns1:coreProperties[1]/ns0:title[1]" w:storeItemID="{6C3C8BC8-F283-45AE-878A-BAB7291924A1}"/>
                              <w:text/>
                            </w:sdtPr>
                            <w:sdtEndPr/>
                            <w:sdtContent>
                              <w:p w14:paraId="68EA6B94" w14:textId="77777777" w:rsidR="00790A51" w:rsidRDefault="00642F8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User guide</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14:paraId="042DF020" w14:textId="77777777"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v:textbox>
                    </v:shape>
                    <w10:wrap anchorx="page" anchory="page"/>
                  </v:group>
                </w:pict>
              </mc:Fallback>
            </mc:AlternateContent>
          </w:r>
        </w:p>
        <w:p w14:paraId="7A5803B5" w14:textId="77777777" w:rsidR="00790A51" w:rsidRDefault="00790A51">
          <w:pPr>
            <w:sectPr w:rsidR="00790A51" w:rsidSect="00790A51">
              <w:pgSz w:w="11906" w:h="16838"/>
              <w:pgMar w:top="1440" w:right="1440" w:bottom="1440" w:left="1440" w:header="708" w:footer="708" w:gutter="0"/>
              <w:pgNumType w:start="0"/>
              <w:cols w:space="708"/>
              <w:titlePg/>
              <w:docGrid w:linePitch="360"/>
            </w:sectPr>
          </w:pPr>
        </w:p>
        <w:sdt>
          <w:sdtPr>
            <w:id w:val="1140839916"/>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1D93298C" w14:textId="77777777" w:rsidR="009825E5" w:rsidRDefault="009825E5">
              <w:pPr>
                <w:pStyle w:val="TOCHeading"/>
              </w:pPr>
              <w:r>
                <w:t>Table of Contents</w:t>
              </w:r>
            </w:p>
            <w:p w14:paraId="31AD9DD4" w14:textId="2AF7FFA0" w:rsidR="009825E5" w:rsidRDefault="009825E5">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4861777" w:history="1">
                <w:r w:rsidRPr="009F3D15">
                  <w:rPr>
                    <w:rStyle w:val="Hyperlink"/>
                    <w:noProof/>
                  </w:rPr>
                  <w:t>Getting started</w:t>
                </w:r>
                <w:r>
                  <w:rPr>
                    <w:noProof/>
                    <w:webHidden/>
                  </w:rPr>
                  <w:tab/>
                </w:r>
                <w:r>
                  <w:rPr>
                    <w:noProof/>
                    <w:webHidden/>
                  </w:rPr>
                  <w:fldChar w:fldCharType="begin"/>
                </w:r>
                <w:r>
                  <w:rPr>
                    <w:noProof/>
                    <w:webHidden/>
                  </w:rPr>
                  <w:instrText xml:space="preserve"> PAGEREF _Toc4861777 \h </w:instrText>
                </w:r>
                <w:r>
                  <w:rPr>
                    <w:noProof/>
                    <w:webHidden/>
                  </w:rPr>
                </w:r>
                <w:r>
                  <w:rPr>
                    <w:noProof/>
                    <w:webHidden/>
                  </w:rPr>
                  <w:fldChar w:fldCharType="separate"/>
                </w:r>
                <w:r w:rsidR="00060E19">
                  <w:rPr>
                    <w:noProof/>
                    <w:webHidden/>
                  </w:rPr>
                  <w:t>2</w:t>
                </w:r>
                <w:r>
                  <w:rPr>
                    <w:noProof/>
                    <w:webHidden/>
                  </w:rPr>
                  <w:fldChar w:fldCharType="end"/>
                </w:r>
              </w:hyperlink>
            </w:p>
            <w:p w14:paraId="6C8C89CE" w14:textId="1117723E" w:rsidR="009825E5" w:rsidRDefault="009825E5">
              <w:pPr>
                <w:pStyle w:val="TOC1"/>
                <w:tabs>
                  <w:tab w:val="right" w:leader="dot" w:pos="9016"/>
                </w:tabs>
                <w:rPr>
                  <w:rFonts w:eastAsiaTheme="minorEastAsia"/>
                  <w:noProof/>
                  <w:lang w:eastAsia="en-AU"/>
                </w:rPr>
              </w:pPr>
              <w:hyperlink w:anchor="_Toc4861778" w:history="1">
                <w:r w:rsidRPr="009F3D15">
                  <w:rPr>
                    <w:rStyle w:val="Hyperlink"/>
                    <w:noProof/>
                  </w:rPr>
                  <w:t>Interface Elements</w:t>
                </w:r>
                <w:r>
                  <w:rPr>
                    <w:noProof/>
                    <w:webHidden/>
                  </w:rPr>
                  <w:tab/>
                </w:r>
                <w:r>
                  <w:rPr>
                    <w:noProof/>
                    <w:webHidden/>
                  </w:rPr>
                  <w:fldChar w:fldCharType="begin"/>
                </w:r>
                <w:r>
                  <w:rPr>
                    <w:noProof/>
                    <w:webHidden/>
                  </w:rPr>
                  <w:instrText xml:space="preserve"> PAGEREF _Toc4861778 \h </w:instrText>
                </w:r>
                <w:r>
                  <w:rPr>
                    <w:noProof/>
                    <w:webHidden/>
                  </w:rPr>
                </w:r>
                <w:r>
                  <w:rPr>
                    <w:noProof/>
                    <w:webHidden/>
                  </w:rPr>
                  <w:fldChar w:fldCharType="separate"/>
                </w:r>
                <w:r w:rsidR="00060E19">
                  <w:rPr>
                    <w:noProof/>
                    <w:webHidden/>
                  </w:rPr>
                  <w:t>3</w:t>
                </w:r>
                <w:r>
                  <w:rPr>
                    <w:noProof/>
                    <w:webHidden/>
                  </w:rPr>
                  <w:fldChar w:fldCharType="end"/>
                </w:r>
              </w:hyperlink>
            </w:p>
            <w:p w14:paraId="668FA217" w14:textId="7E9E362D" w:rsidR="009825E5" w:rsidRDefault="009825E5">
              <w:pPr>
                <w:pStyle w:val="TOC3"/>
                <w:tabs>
                  <w:tab w:val="right" w:leader="dot" w:pos="9016"/>
                </w:tabs>
                <w:rPr>
                  <w:rFonts w:eastAsiaTheme="minorEastAsia"/>
                  <w:noProof/>
                  <w:lang w:eastAsia="en-AU"/>
                </w:rPr>
              </w:pPr>
              <w:hyperlink w:anchor="_Toc4861779" w:history="1">
                <w:r w:rsidRPr="009F3D15">
                  <w:rPr>
                    <w:rStyle w:val="Hyperlink"/>
                    <w:noProof/>
                  </w:rPr>
                  <w:t>Collection List Window</w:t>
                </w:r>
                <w:r>
                  <w:rPr>
                    <w:noProof/>
                    <w:webHidden/>
                  </w:rPr>
                  <w:tab/>
                </w:r>
                <w:r>
                  <w:rPr>
                    <w:noProof/>
                    <w:webHidden/>
                  </w:rPr>
                  <w:fldChar w:fldCharType="begin"/>
                </w:r>
                <w:r>
                  <w:rPr>
                    <w:noProof/>
                    <w:webHidden/>
                  </w:rPr>
                  <w:instrText xml:space="preserve"> PAGEREF _Toc4861779 \h </w:instrText>
                </w:r>
                <w:r>
                  <w:rPr>
                    <w:noProof/>
                    <w:webHidden/>
                  </w:rPr>
                </w:r>
                <w:r>
                  <w:rPr>
                    <w:noProof/>
                    <w:webHidden/>
                  </w:rPr>
                  <w:fldChar w:fldCharType="separate"/>
                </w:r>
                <w:r w:rsidR="00060E19">
                  <w:rPr>
                    <w:noProof/>
                    <w:webHidden/>
                  </w:rPr>
                  <w:t>3</w:t>
                </w:r>
                <w:r>
                  <w:rPr>
                    <w:noProof/>
                    <w:webHidden/>
                  </w:rPr>
                  <w:fldChar w:fldCharType="end"/>
                </w:r>
              </w:hyperlink>
            </w:p>
            <w:p w14:paraId="2F4A28BE" w14:textId="6219B913" w:rsidR="009825E5" w:rsidRDefault="009825E5">
              <w:pPr>
                <w:pStyle w:val="TOC3"/>
                <w:tabs>
                  <w:tab w:val="right" w:leader="dot" w:pos="9016"/>
                </w:tabs>
                <w:rPr>
                  <w:rFonts w:eastAsiaTheme="minorEastAsia"/>
                  <w:noProof/>
                  <w:lang w:eastAsia="en-AU"/>
                </w:rPr>
              </w:pPr>
              <w:hyperlink w:anchor="_Toc4861780" w:history="1">
                <w:r w:rsidRPr="009F3D15">
                  <w:rPr>
                    <w:rStyle w:val="Hyperlink"/>
                    <w:noProof/>
                  </w:rPr>
                  <w:t>Entry Input Fields</w:t>
                </w:r>
                <w:r>
                  <w:rPr>
                    <w:noProof/>
                    <w:webHidden/>
                  </w:rPr>
                  <w:tab/>
                </w:r>
                <w:r>
                  <w:rPr>
                    <w:noProof/>
                    <w:webHidden/>
                  </w:rPr>
                  <w:fldChar w:fldCharType="begin"/>
                </w:r>
                <w:r>
                  <w:rPr>
                    <w:noProof/>
                    <w:webHidden/>
                  </w:rPr>
                  <w:instrText xml:space="preserve"> PAGEREF _Toc4861780 \h </w:instrText>
                </w:r>
                <w:r>
                  <w:rPr>
                    <w:noProof/>
                    <w:webHidden/>
                  </w:rPr>
                </w:r>
                <w:r>
                  <w:rPr>
                    <w:noProof/>
                    <w:webHidden/>
                  </w:rPr>
                  <w:fldChar w:fldCharType="separate"/>
                </w:r>
                <w:r w:rsidR="00060E19">
                  <w:rPr>
                    <w:noProof/>
                    <w:webHidden/>
                  </w:rPr>
                  <w:t>3</w:t>
                </w:r>
                <w:r>
                  <w:rPr>
                    <w:noProof/>
                    <w:webHidden/>
                  </w:rPr>
                  <w:fldChar w:fldCharType="end"/>
                </w:r>
              </w:hyperlink>
            </w:p>
            <w:p w14:paraId="4B09D970" w14:textId="4FF34B7A" w:rsidR="009825E5" w:rsidRDefault="009825E5">
              <w:pPr>
                <w:pStyle w:val="TOC3"/>
                <w:tabs>
                  <w:tab w:val="right" w:leader="dot" w:pos="9016"/>
                </w:tabs>
                <w:rPr>
                  <w:rFonts w:eastAsiaTheme="minorEastAsia"/>
                  <w:noProof/>
                  <w:lang w:eastAsia="en-AU"/>
                </w:rPr>
              </w:pPr>
              <w:hyperlink w:anchor="_Toc4861781" w:history="1">
                <w:r w:rsidRPr="009F3D15">
                  <w:rPr>
                    <w:rStyle w:val="Hyperlink"/>
                    <w:noProof/>
                  </w:rPr>
                  <w:t>Add Button</w:t>
                </w:r>
                <w:r>
                  <w:rPr>
                    <w:noProof/>
                    <w:webHidden/>
                  </w:rPr>
                  <w:tab/>
                </w:r>
                <w:r>
                  <w:rPr>
                    <w:noProof/>
                    <w:webHidden/>
                  </w:rPr>
                  <w:fldChar w:fldCharType="begin"/>
                </w:r>
                <w:r>
                  <w:rPr>
                    <w:noProof/>
                    <w:webHidden/>
                  </w:rPr>
                  <w:instrText xml:space="preserve"> PAGEREF _Toc4861781 \h </w:instrText>
                </w:r>
                <w:r>
                  <w:rPr>
                    <w:noProof/>
                    <w:webHidden/>
                  </w:rPr>
                </w:r>
                <w:r>
                  <w:rPr>
                    <w:noProof/>
                    <w:webHidden/>
                  </w:rPr>
                  <w:fldChar w:fldCharType="separate"/>
                </w:r>
                <w:r w:rsidR="00060E19">
                  <w:rPr>
                    <w:noProof/>
                    <w:webHidden/>
                  </w:rPr>
                  <w:t>3</w:t>
                </w:r>
                <w:r>
                  <w:rPr>
                    <w:noProof/>
                    <w:webHidden/>
                  </w:rPr>
                  <w:fldChar w:fldCharType="end"/>
                </w:r>
              </w:hyperlink>
            </w:p>
            <w:p w14:paraId="53E7846A" w14:textId="70B5F254" w:rsidR="009825E5" w:rsidRDefault="009825E5">
              <w:pPr>
                <w:pStyle w:val="TOC3"/>
                <w:tabs>
                  <w:tab w:val="right" w:leader="dot" w:pos="9016"/>
                </w:tabs>
                <w:rPr>
                  <w:rFonts w:eastAsiaTheme="minorEastAsia"/>
                  <w:noProof/>
                  <w:lang w:eastAsia="en-AU"/>
                </w:rPr>
              </w:pPr>
              <w:hyperlink w:anchor="_Toc4861782" w:history="1">
                <w:r w:rsidRPr="009F3D15">
                  <w:rPr>
                    <w:rStyle w:val="Hyperlink"/>
                    <w:noProof/>
                  </w:rPr>
                  <w:t>Delete Button</w:t>
                </w:r>
                <w:r>
                  <w:rPr>
                    <w:noProof/>
                    <w:webHidden/>
                  </w:rPr>
                  <w:tab/>
                </w:r>
                <w:r>
                  <w:rPr>
                    <w:noProof/>
                    <w:webHidden/>
                  </w:rPr>
                  <w:fldChar w:fldCharType="begin"/>
                </w:r>
                <w:r>
                  <w:rPr>
                    <w:noProof/>
                    <w:webHidden/>
                  </w:rPr>
                  <w:instrText xml:space="preserve"> PAGEREF _Toc4861782 \h </w:instrText>
                </w:r>
                <w:r>
                  <w:rPr>
                    <w:noProof/>
                    <w:webHidden/>
                  </w:rPr>
                </w:r>
                <w:r>
                  <w:rPr>
                    <w:noProof/>
                    <w:webHidden/>
                  </w:rPr>
                  <w:fldChar w:fldCharType="separate"/>
                </w:r>
                <w:r w:rsidR="00060E19">
                  <w:rPr>
                    <w:noProof/>
                    <w:webHidden/>
                  </w:rPr>
                  <w:t>4</w:t>
                </w:r>
                <w:r>
                  <w:rPr>
                    <w:noProof/>
                    <w:webHidden/>
                  </w:rPr>
                  <w:fldChar w:fldCharType="end"/>
                </w:r>
              </w:hyperlink>
            </w:p>
            <w:p w14:paraId="73CFB178" w14:textId="1CADADAA" w:rsidR="009825E5" w:rsidRDefault="009825E5">
              <w:pPr>
                <w:pStyle w:val="TOC3"/>
                <w:tabs>
                  <w:tab w:val="right" w:leader="dot" w:pos="9016"/>
                </w:tabs>
                <w:rPr>
                  <w:rFonts w:eastAsiaTheme="minorEastAsia"/>
                  <w:noProof/>
                  <w:lang w:eastAsia="en-AU"/>
                </w:rPr>
              </w:pPr>
              <w:hyperlink w:anchor="_Toc4861783" w:history="1">
                <w:r w:rsidRPr="009F3D15">
                  <w:rPr>
                    <w:rStyle w:val="Hyperlink"/>
                    <w:noProof/>
                  </w:rPr>
                  <w:t>Clear Button</w:t>
                </w:r>
                <w:r>
                  <w:rPr>
                    <w:noProof/>
                    <w:webHidden/>
                  </w:rPr>
                  <w:tab/>
                </w:r>
                <w:r>
                  <w:rPr>
                    <w:noProof/>
                    <w:webHidden/>
                  </w:rPr>
                  <w:fldChar w:fldCharType="begin"/>
                </w:r>
                <w:r>
                  <w:rPr>
                    <w:noProof/>
                    <w:webHidden/>
                  </w:rPr>
                  <w:instrText xml:space="preserve"> PAGEREF _Toc4861783 \h </w:instrText>
                </w:r>
                <w:r>
                  <w:rPr>
                    <w:noProof/>
                    <w:webHidden/>
                  </w:rPr>
                </w:r>
                <w:r>
                  <w:rPr>
                    <w:noProof/>
                    <w:webHidden/>
                  </w:rPr>
                  <w:fldChar w:fldCharType="separate"/>
                </w:r>
                <w:r w:rsidR="00060E19">
                  <w:rPr>
                    <w:noProof/>
                    <w:webHidden/>
                  </w:rPr>
                  <w:t>4</w:t>
                </w:r>
                <w:r>
                  <w:rPr>
                    <w:noProof/>
                    <w:webHidden/>
                  </w:rPr>
                  <w:fldChar w:fldCharType="end"/>
                </w:r>
              </w:hyperlink>
            </w:p>
            <w:p w14:paraId="01D83611" w14:textId="750B02B2" w:rsidR="009825E5" w:rsidRDefault="009825E5">
              <w:pPr>
                <w:pStyle w:val="TOC3"/>
                <w:tabs>
                  <w:tab w:val="right" w:leader="dot" w:pos="9016"/>
                </w:tabs>
                <w:rPr>
                  <w:rFonts w:eastAsiaTheme="minorEastAsia"/>
                  <w:noProof/>
                  <w:lang w:eastAsia="en-AU"/>
                </w:rPr>
              </w:pPr>
              <w:hyperlink w:anchor="_Toc4861784" w:history="1">
                <w:r w:rsidRPr="009F3D15">
                  <w:rPr>
                    <w:rStyle w:val="Hyperlink"/>
                    <w:noProof/>
                  </w:rPr>
                  <w:t>Reset Button</w:t>
                </w:r>
                <w:r>
                  <w:rPr>
                    <w:noProof/>
                    <w:webHidden/>
                  </w:rPr>
                  <w:tab/>
                </w:r>
                <w:r>
                  <w:rPr>
                    <w:noProof/>
                    <w:webHidden/>
                  </w:rPr>
                  <w:fldChar w:fldCharType="begin"/>
                </w:r>
                <w:r>
                  <w:rPr>
                    <w:noProof/>
                    <w:webHidden/>
                  </w:rPr>
                  <w:instrText xml:space="preserve"> PAGEREF _Toc4861784 \h </w:instrText>
                </w:r>
                <w:r>
                  <w:rPr>
                    <w:noProof/>
                    <w:webHidden/>
                  </w:rPr>
                </w:r>
                <w:r>
                  <w:rPr>
                    <w:noProof/>
                    <w:webHidden/>
                  </w:rPr>
                  <w:fldChar w:fldCharType="separate"/>
                </w:r>
                <w:r w:rsidR="00060E19">
                  <w:rPr>
                    <w:noProof/>
                    <w:webHidden/>
                  </w:rPr>
                  <w:t>4</w:t>
                </w:r>
                <w:r>
                  <w:rPr>
                    <w:noProof/>
                    <w:webHidden/>
                  </w:rPr>
                  <w:fldChar w:fldCharType="end"/>
                </w:r>
              </w:hyperlink>
            </w:p>
            <w:p w14:paraId="5E9EEC30" w14:textId="5ED114BE" w:rsidR="009825E5" w:rsidRDefault="009825E5">
              <w:pPr>
                <w:pStyle w:val="TOC3"/>
                <w:tabs>
                  <w:tab w:val="right" w:leader="dot" w:pos="9016"/>
                </w:tabs>
                <w:rPr>
                  <w:rFonts w:eastAsiaTheme="minorEastAsia"/>
                  <w:noProof/>
                  <w:lang w:eastAsia="en-AU"/>
                </w:rPr>
              </w:pPr>
              <w:hyperlink w:anchor="_Toc4861785" w:history="1">
                <w:r w:rsidRPr="009F3D15">
                  <w:rPr>
                    <w:rStyle w:val="Hyperlink"/>
                    <w:noProof/>
                  </w:rPr>
                  <w:t>Update Button</w:t>
                </w:r>
                <w:r>
                  <w:rPr>
                    <w:noProof/>
                    <w:webHidden/>
                  </w:rPr>
                  <w:tab/>
                </w:r>
                <w:r>
                  <w:rPr>
                    <w:noProof/>
                    <w:webHidden/>
                  </w:rPr>
                  <w:fldChar w:fldCharType="begin"/>
                </w:r>
                <w:r>
                  <w:rPr>
                    <w:noProof/>
                    <w:webHidden/>
                  </w:rPr>
                  <w:instrText xml:space="preserve"> PAGEREF _Toc4861785 \h </w:instrText>
                </w:r>
                <w:r>
                  <w:rPr>
                    <w:noProof/>
                    <w:webHidden/>
                  </w:rPr>
                </w:r>
                <w:r>
                  <w:rPr>
                    <w:noProof/>
                    <w:webHidden/>
                  </w:rPr>
                  <w:fldChar w:fldCharType="separate"/>
                </w:r>
                <w:r w:rsidR="00060E19">
                  <w:rPr>
                    <w:noProof/>
                    <w:webHidden/>
                  </w:rPr>
                  <w:t>5</w:t>
                </w:r>
                <w:r>
                  <w:rPr>
                    <w:noProof/>
                    <w:webHidden/>
                  </w:rPr>
                  <w:fldChar w:fldCharType="end"/>
                </w:r>
              </w:hyperlink>
            </w:p>
            <w:p w14:paraId="11D7C842" w14:textId="58E9E42F" w:rsidR="009825E5" w:rsidRDefault="009825E5">
              <w:pPr>
                <w:pStyle w:val="TOC3"/>
                <w:tabs>
                  <w:tab w:val="right" w:leader="dot" w:pos="9016"/>
                </w:tabs>
                <w:rPr>
                  <w:rFonts w:eastAsiaTheme="minorEastAsia"/>
                  <w:noProof/>
                  <w:lang w:eastAsia="en-AU"/>
                </w:rPr>
              </w:pPr>
              <w:hyperlink w:anchor="_Toc4861786" w:history="1">
                <w:r w:rsidRPr="009F3D15">
                  <w:rPr>
                    <w:rStyle w:val="Hyperlink"/>
                    <w:noProof/>
                  </w:rPr>
                  <w:t>Save Button</w:t>
                </w:r>
                <w:r>
                  <w:rPr>
                    <w:noProof/>
                    <w:webHidden/>
                  </w:rPr>
                  <w:tab/>
                </w:r>
                <w:r>
                  <w:rPr>
                    <w:noProof/>
                    <w:webHidden/>
                  </w:rPr>
                  <w:fldChar w:fldCharType="begin"/>
                </w:r>
                <w:r>
                  <w:rPr>
                    <w:noProof/>
                    <w:webHidden/>
                  </w:rPr>
                  <w:instrText xml:space="preserve"> PAGEREF _Toc4861786 \h </w:instrText>
                </w:r>
                <w:r>
                  <w:rPr>
                    <w:noProof/>
                    <w:webHidden/>
                  </w:rPr>
                </w:r>
                <w:r>
                  <w:rPr>
                    <w:noProof/>
                    <w:webHidden/>
                  </w:rPr>
                  <w:fldChar w:fldCharType="separate"/>
                </w:r>
                <w:r w:rsidR="00060E19">
                  <w:rPr>
                    <w:noProof/>
                    <w:webHidden/>
                  </w:rPr>
                  <w:t>5</w:t>
                </w:r>
                <w:r>
                  <w:rPr>
                    <w:noProof/>
                    <w:webHidden/>
                  </w:rPr>
                  <w:fldChar w:fldCharType="end"/>
                </w:r>
              </w:hyperlink>
            </w:p>
            <w:p w14:paraId="1E2A35CA" w14:textId="7FE60768" w:rsidR="009825E5" w:rsidRDefault="009825E5">
              <w:pPr>
                <w:pStyle w:val="TOC3"/>
                <w:tabs>
                  <w:tab w:val="right" w:leader="dot" w:pos="9016"/>
                </w:tabs>
                <w:rPr>
                  <w:rFonts w:eastAsiaTheme="minorEastAsia"/>
                  <w:noProof/>
                  <w:lang w:eastAsia="en-AU"/>
                </w:rPr>
              </w:pPr>
              <w:hyperlink w:anchor="_Toc4861787" w:history="1">
                <w:r w:rsidRPr="009F3D15">
                  <w:rPr>
                    <w:rStyle w:val="Hyperlink"/>
                    <w:noProof/>
                  </w:rPr>
                  <w:t>Open Button</w:t>
                </w:r>
                <w:r>
                  <w:rPr>
                    <w:noProof/>
                    <w:webHidden/>
                  </w:rPr>
                  <w:tab/>
                </w:r>
                <w:r>
                  <w:rPr>
                    <w:noProof/>
                    <w:webHidden/>
                  </w:rPr>
                  <w:fldChar w:fldCharType="begin"/>
                </w:r>
                <w:r>
                  <w:rPr>
                    <w:noProof/>
                    <w:webHidden/>
                  </w:rPr>
                  <w:instrText xml:space="preserve"> PAGEREF _Toc4861787 \h </w:instrText>
                </w:r>
                <w:r>
                  <w:rPr>
                    <w:noProof/>
                    <w:webHidden/>
                  </w:rPr>
                </w:r>
                <w:r>
                  <w:rPr>
                    <w:noProof/>
                    <w:webHidden/>
                  </w:rPr>
                  <w:fldChar w:fldCharType="separate"/>
                </w:r>
                <w:r w:rsidR="00060E19">
                  <w:rPr>
                    <w:noProof/>
                    <w:webHidden/>
                  </w:rPr>
                  <w:t>5</w:t>
                </w:r>
                <w:r>
                  <w:rPr>
                    <w:noProof/>
                    <w:webHidden/>
                  </w:rPr>
                  <w:fldChar w:fldCharType="end"/>
                </w:r>
              </w:hyperlink>
            </w:p>
            <w:p w14:paraId="545E477F" w14:textId="77777777" w:rsidR="00790A51" w:rsidRDefault="009825E5">
              <w:r>
                <w:rPr>
                  <w:b/>
                  <w:bCs/>
                  <w:noProof/>
                </w:rPr>
                <w:fldChar w:fldCharType="end"/>
              </w:r>
            </w:p>
          </w:sdtContent>
        </w:sdt>
      </w:sdtContent>
    </w:sdt>
    <w:p w14:paraId="3FE9A70F" w14:textId="77777777" w:rsidR="00226995" w:rsidRDefault="00226995"/>
    <w:p w14:paraId="01BAAEB7" w14:textId="77777777" w:rsidR="00226995" w:rsidRDefault="00226995">
      <w:pPr>
        <w:sectPr w:rsidR="00226995" w:rsidSect="00790A51">
          <w:headerReference w:type="first" r:id="rId8"/>
          <w:footerReference w:type="first" r:id="rId9"/>
          <w:pgSz w:w="11906" w:h="16838"/>
          <w:pgMar w:top="1440" w:right="1440" w:bottom="1440" w:left="1440" w:header="708" w:footer="708" w:gutter="0"/>
          <w:pgNumType w:fmt="lowerRoman" w:start="1"/>
          <w:cols w:space="708"/>
          <w:titlePg/>
          <w:docGrid w:linePitch="360"/>
        </w:sectPr>
      </w:pPr>
    </w:p>
    <w:p w14:paraId="71CD41CC" w14:textId="77777777" w:rsidR="00E97A20" w:rsidRDefault="00642F84" w:rsidP="00642F84">
      <w:pPr>
        <w:pStyle w:val="Heading1"/>
      </w:pPr>
      <w:bookmarkStart w:id="0" w:name="_Toc4861777"/>
      <w:r>
        <w:lastRenderedPageBreak/>
        <w:t>Getting started</w:t>
      </w:r>
      <w:bookmarkEnd w:id="0"/>
    </w:p>
    <w:p w14:paraId="6A622C77" w14:textId="77777777" w:rsidR="00096F63" w:rsidRDefault="00096F63" w:rsidP="00226995">
      <w:pPr>
        <w:tabs>
          <w:tab w:val="left" w:pos="2454"/>
        </w:tabs>
      </w:pPr>
      <w:r>
        <w:t xml:space="preserve">When </w:t>
      </w:r>
      <w:proofErr w:type="spellStart"/>
      <w:r>
        <w:t>ComputerGamesCollection</w:t>
      </w:r>
      <w:proofErr w:type="spellEnd"/>
      <w:r>
        <w:t xml:space="preserve"> first loads, the user will be notified that there no save file currently exists. A save file will automatically be created when the program is closed, and the user will not receive this message again unless the file is deleted from the directory.</w:t>
      </w:r>
    </w:p>
    <w:p w14:paraId="5350BDA7" w14:textId="77777777" w:rsidR="00096F63" w:rsidRDefault="00096F63" w:rsidP="00226995">
      <w:pPr>
        <w:tabs>
          <w:tab w:val="left" w:pos="2454"/>
        </w:tabs>
      </w:pPr>
      <w:r>
        <w:t>To begin adding entries into the program, populate the Name, Platform and Genre fields and click the add button. The data will then be collated and sorted into the list on the right-hand side of the UI.</w:t>
      </w:r>
    </w:p>
    <w:p w14:paraId="5B888323" w14:textId="77777777" w:rsidR="00096F63" w:rsidRDefault="00096F63" w:rsidP="00226995">
      <w:pPr>
        <w:tabs>
          <w:tab w:val="left" w:pos="2454"/>
        </w:tabs>
      </w:pPr>
      <w:r>
        <w:t xml:space="preserve">Once an entry has been made, the user will be able to edit, delete, or search </w:t>
      </w:r>
      <w:r w:rsidR="00792A09">
        <w:t>for entries within the collection.</w:t>
      </w:r>
    </w:p>
    <w:p w14:paraId="1F1BBCE5" w14:textId="77777777" w:rsidR="009825E5" w:rsidRDefault="009825E5" w:rsidP="00226995">
      <w:pPr>
        <w:tabs>
          <w:tab w:val="left" w:pos="2454"/>
        </w:tabs>
      </w:pPr>
    </w:p>
    <w:p w14:paraId="062A553E" w14:textId="77777777" w:rsidR="009825E5" w:rsidRDefault="009825E5" w:rsidP="00226995">
      <w:pPr>
        <w:tabs>
          <w:tab w:val="left" w:pos="2454"/>
        </w:tabs>
        <w:sectPr w:rsidR="009825E5" w:rsidSect="00226995">
          <w:headerReference w:type="first" r:id="rId10"/>
          <w:footerReference w:type="first" r:id="rId11"/>
          <w:pgSz w:w="11906" w:h="16838"/>
          <w:pgMar w:top="1440" w:right="1440" w:bottom="1440" w:left="1440" w:header="708" w:footer="708" w:gutter="0"/>
          <w:cols w:space="708"/>
          <w:titlePg/>
          <w:docGrid w:linePitch="360"/>
        </w:sectPr>
      </w:pPr>
    </w:p>
    <w:p w14:paraId="2114D9E8" w14:textId="77777777" w:rsidR="00226995" w:rsidRDefault="00642F84" w:rsidP="00642F84">
      <w:pPr>
        <w:pStyle w:val="Heading1"/>
      </w:pPr>
      <w:bookmarkStart w:id="1" w:name="_Toc4861778"/>
      <w:bookmarkStart w:id="2" w:name="_GoBack"/>
      <w:bookmarkEnd w:id="2"/>
      <w:r>
        <w:t>Interface Elements</w:t>
      </w:r>
      <w:bookmarkEnd w:id="1"/>
    </w:p>
    <w:p w14:paraId="37F85D78" w14:textId="77777777" w:rsidR="00642F84" w:rsidRDefault="009563D9" w:rsidP="002A0FD8">
      <w:pPr>
        <w:pStyle w:val="Heading3"/>
      </w:pPr>
      <w:bookmarkStart w:id="3" w:name="_Toc4861779"/>
      <w:r>
        <w:rPr>
          <w:noProof/>
        </w:rPr>
        <w:drawing>
          <wp:anchor distT="0" distB="0" distL="114300" distR="114300" simplePos="0" relativeHeight="251660288" behindDoc="1" locked="0" layoutInCell="1" allowOverlap="1" wp14:anchorId="0BCF5659" wp14:editId="2C3048A2">
            <wp:simplePos x="0" y="0"/>
            <wp:positionH relativeFrom="column">
              <wp:posOffset>28575</wp:posOffset>
            </wp:positionH>
            <wp:positionV relativeFrom="paragraph">
              <wp:posOffset>224155</wp:posOffset>
            </wp:positionV>
            <wp:extent cx="2292350" cy="22567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0" cy="225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0FD8">
        <w:t>Collection List Window</w:t>
      </w:r>
      <w:bookmarkEnd w:id="3"/>
    </w:p>
    <w:p w14:paraId="4E26834F" w14:textId="77777777" w:rsidR="00503BED" w:rsidRDefault="00503BED" w:rsidP="00AF65B9"/>
    <w:p w14:paraId="368848D0" w14:textId="77777777" w:rsidR="00503BED" w:rsidRDefault="00503BED" w:rsidP="00503BED"/>
    <w:p w14:paraId="255E289C" w14:textId="77777777" w:rsidR="00503BED" w:rsidRDefault="00503BED" w:rsidP="00503BED"/>
    <w:p w14:paraId="2848A25E" w14:textId="77777777" w:rsidR="00503BED" w:rsidRDefault="00503BED" w:rsidP="00503BED">
      <w:r>
        <w:t>The collection list window displays your games collection in a selectable list. This list is automatically sorted for readability</w:t>
      </w:r>
    </w:p>
    <w:p w14:paraId="0589C4BF" w14:textId="77777777" w:rsidR="00503BED" w:rsidRDefault="00503BED" w:rsidP="00503BED"/>
    <w:p w14:paraId="114D89A3" w14:textId="77777777" w:rsidR="00503BED" w:rsidRDefault="00503BED" w:rsidP="00503BED"/>
    <w:p w14:paraId="66A5F92B" w14:textId="77777777" w:rsidR="00503BED" w:rsidRDefault="00503BED" w:rsidP="00503BED"/>
    <w:p w14:paraId="0854E75A" w14:textId="77777777" w:rsidR="00B817EB" w:rsidRPr="00B817EB" w:rsidRDefault="00503BED" w:rsidP="009563D9">
      <w:pPr>
        <w:pStyle w:val="Heading3"/>
      </w:pPr>
      <w:bookmarkStart w:id="4" w:name="_Toc4861780"/>
      <w:r>
        <w:rPr>
          <w:noProof/>
        </w:rPr>
        <w:drawing>
          <wp:anchor distT="0" distB="0" distL="114300" distR="114300" simplePos="0" relativeHeight="251661312" behindDoc="0" locked="0" layoutInCell="1" allowOverlap="1" wp14:anchorId="535F4073" wp14:editId="08384E34">
            <wp:simplePos x="0" y="0"/>
            <wp:positionH relativeFrom="margin">
              <wp:align>left</wp:align>
            </wp:positionH>
            <wp:positionV relativeFrom="paragraph">
              <wp:posOffset>202565</wp:posOffset>
            </wp:positionV>
            <wp:extent cx="2320925" cy="2286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860" cy="23015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0FD8">
        <w:t>Entry Input Fields</w:t>
      </w:r>
      <w:bookmarkEnd w:id="4"/>
    </w:p>
    <w:p w14:paraId="3C3C1D6B" w14:textId="77777777" w:rsidR="002A0FD8" w:rsidRDefault="002A0FD8" w:rsidP="002A0FD8"/>
    <w:p w14:paraId="694174C6" w14:textId="77777777" w:rsidR="00503BED" w:rsidRDefault="00503BED" w:rsidP="00503BED"/>
    <w:p w14:paraId="0F29C725" w14:textId="77777777" w:rsidR="00503BED" w:rsidRDefault="00503BED" w:rsidP="00503BED"/>
    <w:p w14:paraId="50C9898B" w14:textId="77777777" w:rsidR="00503BED" w:rsidRDefault="00503BED" w:rsidP="00503BED">
      <w:r>
        <w:t>Entry input fields will take user input for a variety of functions and will also display the relevant information when an entry is selected from the collection list window.</w:t>
      </w:r>
    </w:p>
    <w:p w14:paraId="5EAE6EB0" w14:textId="77777777" w:rsidR="00503BED" w:rsidRDefault="00503BED" w:rsidP="00503BED"/>
    <w:p w14:paraId="64D943EE" w14:textId="77777777" w:rsidR="00503BED" w:rsidRDefault="00503BED" w:rsidP="00503BED"/>
    <w:p w14:paraId="7E0FF42C" w14:textId="77777777" w:rsidR="00503BED" w:rsidRDefault="00503BED" w:rsidP="00503BED"/>
    <w:p w14:paraId="45173FB5" w14:textId="77777777" w:rsidR="002A0FD8" w:rsidRDefault="009563D9" w:rsidP="002A0FD8">
      <w:pPr>
        <w:pStyle w:val="Heading3"/>
      </w:pPr>
      <w:bookmarkStart w:id="5" w:name="_Toc4861781"/>
      <w:r>
        <w:rPr>
          <w:noProof/>
        </w:rPr>
        <w:drawing>
          <wp:anchor distT="0" distB="0" distL="114300" distR="114300" simplePos="0" relativeHeight="251662336" behindDoc="0" locked="0" layoutInCell="1" allowOverlap="1" wp14:anchorId="731CCCDF" wp14:editId="32EC78C1">
            <wp:simplePos x="0" y="0"/>
            <wp:positionH relativeFrom="margin">
              <wp:posOffset>-635</wp:posOffset>
            </wp:positionH>
            <wp:positionV relativeFrom="paragraph">
              <wp:posOffset>196215</wp:posOffset>
            </wp:positionV>
            <wp:extent cx="2320290" cy="22860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029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0FD8">
        <w:t>Add Button</w:t>
      </w:r>
      <w:bookmarkEnd w:id="5"/>
    </w:p>
    <w:p w14:paraId="27F3E92F" w14:textId="77777777" w:rsidR="002A0FD8" w:rsidRDefault="002A0FD8" w:rsidP="002A0FD8"/>
    <w:p w14:paraId="53456F2A" w14:textId="77777777" w:rsidR="009563D9" w:rsidRDefault="009563D9" w:rsidP="009563D9"/>
    <w:p w14:paraId="29C675DA" w14:textId="77777777" w:rsidR="009563D9" w:rsidRDefault="009563D9" w:rsidP="009563D9"/>
    <w:p w14:paraId="3DA3ECA2" w14:textId="77777777" w:rsidR="009563D9" w:rsidRDefault="009563D9" w:rsidP="009563D9">
      <w:r>
        <w:t>The add button will add data within the Entry Input Fields to Collection List Window. All Entry Input Fields must contain data for this button to function</w:t>
      </w:r>
    </w:p>
    <w:p w14:paraId="54B9E4C8" w14:textId="77777777" w:rsidR="009563D9" w:rsidRDefault="009563D9" w:rsidP="009563D9"/>
    <w:p w14:paraId="7A8AB601" w14:textId="77777777" w:rsidR="009563D9" w:rsidRDefault="009563D9" w:rsidP="009563D9"/>
    <w:p w14:paraId="36752D0A" w14:textId="77777777" w:rsidR="00096F63" w:rsidRDefault="00096F63" w:rsidP="009563D9">
      <w:r>
        <w:br w:type="page"/>
      </w:r>
    </w:p>
    <w:p w14:paraId="484DA908" w14:textId="77777777" w:rsidR="002A0FD8" w:rsidRDefault="002A0FD8" w:rsidP="002A0FD8">
      <w:pPr>
        <w:pStyle w:val="Heading3"/>
      </w:pPr>
      <w:bookmarkStart w:id="6" w:name="_Toc4861782"/>
      <w:r>
        <w:lastRenderedPageBreak/>
        <w:t>Delete Button</w:t>
      </w:r>
      <w:bookmarkEnd w:id="6"/>
    </w:p>
    <w:p w14:paraId="665A6DEC" w14:textId="77777777" w:rsidR="002A0FD8" w:rsidRDefault="009563D9" w:rsidP="009563D9">
      <w:r>
        <w:rPr>
          <w:noProof/>
        </w:rPr>
        <w:drawing>
          <wp:anchor distT="0" distB="0" distL="114300" distR="114300" simplePos="0" relativeHeight="251663360" behindDoc="0" locked="0" layoutInCell="1" allowOverlap="1" wp14:anchorId="34E153C3" wp14:editId="43573CE7">
            <wp:simplePos x="0" y="0"/>
            <wp:positionH relativeFrom="column">
              <wp:posOffset>0</wp:posOffset>
            </wp:positionH>
            <wp:positionV relativeFrom="paragraph">
              <wp:posOffset>-635</wp:posOffset>
            </wp:positionV>
            <wp:extent cx="2311143" cy="22764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1143" cy="2276475"/>
                    </a:xfrm>
                    <a:prstGeom prst="rect">
                      <a:avLst/>
                    </a:prstGeom>
                    <a:noFill/>
                    <a:ln>
                      <a:noFill/>
                    </a:ln>
                  </pic:spPr>
                </pic:pic>
              </a:graphicData>
            </a:graphic>
          </wp:anchor>
        </w:drawing>
      </w:r>
    </w:p>
    <w:p w14:paraId="3637E4A8" w14:textId="77777777" w:rsidR="009563D9" w:rsidRDefault="009563D9" w:rsidP="009563D9"/>
    <w:p w14:paraId="194BC66B" w14:textId="77777777" w:rsidR="009563D9" w:rsidRDefault="009563D9" w:rsidP="009563D9"/>
    <w:p w14:paraId="0B07B1FE" w14:textId="77777777" w:rsidR="009563D9" w:rsidRDefault="009563D9" w:rsidP="009563D9">
      <w:r>
        <w:t>The Delete button will remove the entry selected in the Collection List Window from the program. An entry must be selected for this button to work</w:t>
      </w:r>
    </w:p>
    <w:p w14:paraId="41441CD0" w14:textId="77777777" w:rsidR="009563D9" w:rsidRDefault="009563D9" w:rsidP="009563D9"/>
    <w:p w14:paraId="6D123299" w14:textId="77777777" w:rsidR="009563D9" w:rsidRDefault="009563D9" w:rsidP="009563D9"/>
    <w:p w14:paraId="6E2C0C05" w14:textId="77777777" w:rsidR="009563D9" w:rsidRDefault="009563D9" w:rsidP="009563D9"/>
    <w:p w14:paraId="2AD60026" w14:textId="77777777" w:rsidR="002A0FD8" w:rsidRDefault="002A0FD8" w:rsidP="002A0FD8">
      <w:pPr>
        <w:pStyle w:val="Heading3"/>
      </w:pPr>
      <w:bookmarkStart w:id="7" w:name="_Toc4861783"/>
      <w:r>
        <w:t>Clear Button</w:t>
      </w:r>
      <w:bookmarkEnd w:id="7"/>
    </w:p>
    <w:p w14:paraId="6ED06DAB" w14:textId="77777777" w:rsidR="00050595" w:rsidRDefault="00050595" w:rsidP="00050595">
      <w:r>
        <w:rPr>
          <w:noProof/>
        </w:rPr>
        <w:drawing>
          <wp:anchor distT="0" distB="0" distL="114300" distR="114300" simplePos="0" relativeHeight="251664384" behindDoc="0" locked="0" layoutInCell="1" allowOverlap="1" wp14:anchorId="04C83453" wp14:editId="0F8C15CB">
            <wp:simplePos x="0" y="0"/>
            <wp:positionH relativeFrom="column">
              <wp:posOffset>0</wp:posOffset>
            </wp:positionH>
            <wp:positionV relativeFrom="paragraph">
              <wp:posOffset>-3175</wp:posOffset>
            </wp:positionV>
            <wp:extent cx="2311142" cy="22764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1142" cy="2276475"/>
                    </a:xfrm>
                    <a:prstGeom prst="rect">
                      <a:avLst/>
                    </a:prstGeom>
                    <a:noFill/>
                    <a:ln>
                      <a:noFill/>
                    </a:ln>
                  </pic:spPr>
                </pic:pic>
              </a:graphicData>
            </a:graphic>
          </wp:anchor>
        </w:drawing>
      </w:r>
    </w:p>
    <w:p w14:paraId="4D0C3E58" w14:textId="77777777" w:rsidR="00050595" w:rsidRDefault="00050595" w:rsidP="00050595"/>
    <w:p w14:paraId="69C08E4F" w14:textId="77777777" w:rsidR="00050595" w:rsidRPr="00050595" w:rsidRDefault="00050595" w:rsidP="00050595"/>
    <w:p w14:paraId="1B204C76" w14:textId="77777777" w:rsidR="002A0FD8" w:rsidRDefault="00050595" w:rsidP="002A0FD8">
      <w:r>
        <w:t>The clear button will empty the Entry Input fields of all data</w:t>
      </w:r>
    </w:p>
    <w:p w14:paraId="41220397" w14:textId="77777777" w:rsidR="00050595" w:rsidRDefault="00050595" w:rsidP="002A0FD8"/>
    <w:p w14:paraId="50F07E96" w14:textId="77777777" w:rsidR="00050595" w:rsidRDefault="00050595" w:rsidP="002A0FD8"/>
    <w:p w14:paraId="35352C51" w14:textId="77777777" w:rsidR="00050595" w:rsidRDefault="00050595" w:rsidP="002A0FD8"/>
    <w:p w14:paraId="53F1E183" w14:textId="77777777" w:rsidR="00050595" w:rsidRDefault="00050595" w:rsidP="002A0FD8"/>
    <w:p w14:paraId="01654060" w14:textId="77777777" w:rsidR="002A0FD8" w:rsidRDefault="002A0FD8" w:rsidP="002A0FD8">
      <w:pPr>
        <w:pStyle w:val="Heading3"/>
      </w:pPr>
      <w:bookmarkStart w:id="8" w:name="_Toc4861784"/>
      <w:r>
        <w:t>Reset Button</w:t>
      </w:r>
      <w:bookmarkEnd w:id="8"/>
    </w:p>
    <w:p w14:paraId="246357ED" w14:textId="77777777" w:rsidR="002A0FD8" w:rsidRDefault="00050595" w:rsidP="002A0FD8">
      <w:r>
        <w:rPr>
          <w:noProof/>
        </w:rPr>
        <w:drawing>
          <wp:anchor distT="0" distB="0" distL="114300" distR="114300" simplePos="0" relativeHeight="251665408" behindDoc="0" locked="0" layoutInCell="1" allowOverlap="1" wp14:anchorId="0C2CC4B9" wp14:editId="2C83949F">
            <wp:simplePos x="0" y="0"/>
            <wp:positionH relativeFrom="column">
              <wp:posOffset>0</wp:posOffset>
            </wp:positionH>
            <wp:positionV relativeFrom="paragraph">
              <wp:posOffset>-635</wp:posOffset>
            </wp:positionV>
            <wp:extent cx="2320812" cy="228600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0812" cy="2286000"/>
                    </a:xfrm>
                    <a:prstGeom prst="rect">
                      <a:avLst/>
                    </a:prstGeom>
                    <a:noFill/>
                    <a:ln>
                      <a:noFill/>
                    </a:ln>
                  </pic:spPr>
                </pic:pic>
              </a:graphicData>
            </a:graphic>
          </wp:anchor>
        </w:drawing>
      </w:r>
    </w:p>
    <w:p w14:paraId="1230E9A8" w14:textId="77777777" w:rsidR="00050595" w:rsidRDefault="00050595" w:rsidP="002A0FD8"/>
    <w:p w14:paraId="798086BD" w14:textId="77777777" w:rsidR="00050595" w:rsidRDefault="00050595" w:rsidP="002A0FD8"/>
    <w:p w14:paraId="52BE0BC4" w14:textId="77777777" w:rsidR="00050595" w:rsidRDefault="00050595" w:rsidP="002A0FD8">
      <w:r>
        <w:t>The Reset Button will wipe all data in the collection and begin a new list</w:t>
      </w:r>
    </w:p>
    <w:p w14:paraId="5FD62D40" w14:textId="77777777" w:rsidR="00050595" w:rsidRDefault="00050595" w:rsidP="002A0FD8"/>
    <w:p w14:paraId="3692E24B" w14:textId="77777777" w:rsidR="00050595" w:rsidRDefault="00050595" w:rsidP="002A0FD8"/>
    <w:p w14:paraId="3C001C41" w14:textId="77777777" w:rsidR="00050595" w:rsidRDefault="00050595" w:rsidP="002A0FD8"/>
    <w:p w14:paraId="6B48CE9D" w14:textId="77777777" w:rsidR="00096F63" w:rsidRDefault="00096F63" w:rsidP="002A0FD8">
      <w:r>
        <w:br w:type="page"/>
      </w:r>
    </w:p>
    <w:p w14:paraId="632B578B" w14:textId="77777777" w:rsidR="002A0FD8" w:rsidRDefault="002A0FD8" w:rsidP="002A0FD8">
      <w:pPr>
        <w:pStyle w:val="Heading3"/>
      </w:pPr>
      <w:bookmarkStart w:id="9" w:name="_Toc4861785"/>
      <w:r>
        <w:lastRenderedPageBreak/>
        <w:t>Update Button</w:t>
      </w:r>
      <w:bookmarkEnd w:id="9"/>
    </w:p>
    <w:p w14:paraId="10CA48BD" w14:textId="77777777" w:rsidR="00050595" w:rsidRDefault="00050595" w:rsidP="00050595">
      <w:r>
        <w:rPr>
          <w:noProof/>
        </w:rPr>
        <w:drawing>
          <wp:anchor distT="0" distB="0" distL="114300" distR="114300" simplePos="0" relativeHeight="251666432" behindDoc="0" locked="0" layoutInCell="1" allowOverlap="1" wp14:anchorId="4EE96011" wp14:editId="6A1750E1">
            <wp:simplePos x="0" y="0"/>
            <wp:positionH relativeFrom="column">
              <wp:posOffset>0</wp:posOffset>
            </wp:positionH>
            <wp:positionV relativeFrom="paragraph">
              <wp:posOffset>-3810</wp:posOffset>
            </wp:positionV>
            <wp:extent cx="2320812" cy="228600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0812" cy="2286000"/>
                    </a:xfrm>
                    <a:prstGeom prst="rect">
                      <a:avLst/>
                    </a:prstGeom>
                    <a:noFill/>
                    <a:ln>
                      <a:noFill/>
                    </a:ln>
                  </pic:spPr>
                </pic:pic>
              </a:graphicData>
            </a:graphic>
          </wp:anchor>
        </w:drawing>
      </w:r>
    </w:p>
    <w:p w14:paraId="3B553AF3" w14:textId="77777777" w:rsidR="00050595" w:rsidRDefault="00050595" w:rsidP="00050595"/>
    <w:p w14:paraId="4FC35045" w14:textId="77777777" w:rsidR="00050595" w:rsidRDefault="00050595" w:rsidP="00050595"/>
    <w:p w14:paraId="12EB58A9" w14:textId="77777777" w:rsidR="00050595" w:rsidRDefault="00050595" w:rsidP="00050595">
      <w:r>
        <w:t>The update button will modify the data of the selected entry within the Collection List Window with new data from the Entry Input Fields</w:t>
      </w:r>
    </w:p>
    <w:p w14:paraId="69B50CF4" w14:textId="77777777" w:rsidR="00050595" w:rsidRDefault="00050595" w:rsidP="00050595"/>
    <w:p w14:paraId="61BEEA5E" w14:textId="77777777" w:rsidR="00050595" w:rsidRDefault="00050595" w:rsidP="00050595"/>
    <w:p w14:paraId="74321068" w14:textId="77777777" w:rsidR="00050595" w:rsidRDefault="00050595" w:rsidP="00050595"/>
    <w:p w14:paraId="3FAC5413" w14:textId="77777777" w:rsidR="00050595" w:rsidRDefault="00050595" w:rsidP="00050595">
      <w:pPr>
        <w:pStyle w:val="Heading3"/>
      </w:pPr>
      <w:bookmarkStart w:id="10" w:name="_Toc4861786"/>
      <w:r>
        <w:t>Save Button</w:t>
      </w:r>
      <w:bookmarkEnd w:id="10"/>
    </w:p>
    <w:p w14:paraId="51224520" w14:textId="77777777" w:rsidR="00050595" w:rsidRDefault="00050595" w:rsidP="00050595">
      <w:r>
        <w:rPr>
          <w:noProof/>
        </w:rPr>
        <w:drawing>
          <wp:anchor distT="0" distB="0" distL="114300" distR="114300" simplePos="0" relativeHeight="251667456" behindDoc="0" locked="0" layoutInCell="1" allowOverlap="1" wp14:anchorId="1B86A660" wp14:editId="17A9742A">
            <wp:simplePos x="0" y="0"/>
            <wp:positionH relativeFrom="column">
              <wp:posOffset>0</wp:posOffset>
            </wp:positionH>
            <wp:positionV relativeFrom="paragraph">
              <wp:posOffset>0</wp:posOffset>
            </wp:positionV>
            <wp:extent cx="2320812" cy="228600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0812" cy="2286000"/>
                    </a:xfrm>
                    <a:prstGeom prst="rect">
                      <a:avLst/>
                    </a:prstGeom>
                    <a:noFill/>
                    <a:ln>
                      <a:noFill/>
                    </a:ln>
                  </pic:spPr>
                </pic:pic>
              </a:graphicData>
            </a:graphic>
          </wp:anchor>
        </w:drawing>
      </w:r>
    </w:p>
    <w:p w14:paraId="2AC2CFDE" w14:textId="77777777" w:rsidR="00050595" w:rsidRDefault="00050595" w:rsidP="00050595"/>
    <w:p w14:paraId="0EAD3910" w14:textId="77777777" w:rsidR="00050595" w:rsidRDefault="00050595" w:rsidP="00050595"/>
    <w:p w14:paraId="2672E43E" w14:textId="77777777" w:rsidR="00050595" w:rsidRDefault="00050595" w:rsidP="00050595">
      <w:r>
        <w:t xml:space="preserve">The save button will save </w:t>
      </w:r>
      <w:r w:rsidR="00096F63">
        <w:t>all</w:t>
      </w:r>
      <w:r>
        <w:t xml:space="preserve"> </w:t>
      </w:r>
      <w:r w:rsidR="00096F63">
        <w:t>data within your collection. The program will also automatically save all data when the program is terminated</w:t>
      </w:r>
    </w:p>
    <w:p w14:paraId="20AAF8AA" w14:textId="77777777" w:rsidR="00096F63" w:rsidRDefault="00096F63" w:rsidP="00050595"/>
    <w:p w14:paraId="5A1258F0" w14:textId="77777777" w:rsidR="00096F63" w:rsidRDefault="00096F63" w:rsidP="00050595"/>
    <w:p w14:paraId="0CEADE76" w14:textId="77777777" w:rsidR="00096F63" w:rsidRDefault="00096F63" w:rsidP="00050595"/>
    <w:p w14:paraId="2964FE3B" w14:textId="77777777" w:rsidR="00050595" w:rsidRDefault="00050595" w:rsidP="00050595">
      <w:pPr>
        <w:pStyle w:val="Heading3"/>
      </w:pPr>
      <w:bookmarkStart w:id="11" w:name="_Toc4861787"/>
      <w:r>
        <w:t>Open Button</w:t>
      </w:r>
      <w:bookmarkEnd w:id="11"/>
    </w:p>
    <w:p w14:paraId="2279DB1A" w14:textId="77777777" w:rsidR="00096F63" w:rsidRDefault="00096F63" w:rsidP="00096F63">
      <w:r>
        <w:rPr>
          <w:noProof/>
        </w:rPr>
        <w:drawing>
          <wp:anchor distT="0" distB="0" distL="114300" distR="114300" simplePos="0" relativeHeight="251668480" behindDoc="0" locked="0" layoutInCell="1" allowOverlap="1" wp14:anchorId="5ADA2714" wp14:editId="7E1A1077">
            <wp:simplePos x="0" y="0"/>
            <wp:positionH relativeFrom="column">
              <wp:posOffset>0</wp:posOffset>
            </wp:positionH>
            <wp:positionV relativeFrom="paragraph">
              <wp:posOffset>-635</wp:posOffset>
            </wp:positionV>
            <wp:extent cx="2320812" cy="22860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0812" cy="2286000"/>
                    </a:xfrm>
                    <a:prstGeom prst="rect">
                      <a:avLst/>
                    </a:prstGeom>
                    <a:noFill/>
                    <a:ln>
                      <a:noFill/>
                    </a:ln>
                  </pic:spPr>
                </pic:pic>
              </a:graphicData>
            </a:graphic>
          </wp:anchor>
        </w:drawing>
      </w:r>
    </w:p>
    <w:p w14:paraId="37D73ABB" w14:textId="77777777" w:rsidR="00096F63" w:rsidRDefault="00096F63" w:rsidP="00096F63"/>
    <w:p w14:paraId="56F4D9F2" w14:textId="77777777" w:rsidR="00096F63" w:rsidRDefault="00096F63" w:rsidP="00096F63"/>
    <w:p w14:paraId="0A59F3BB" w14:textId="77777777" w:rsidR="00096F63" w:rsidRDefault="00096F63" w:rsidP="00096F63">
      <w:r>
        <w:t>The Open button will load all previously saved data into the collection. This function will also automatically occur when the program begins.</w:t>
      </w:r>
    </w:p>
    <w:p w14:paraId="37E8061B" w14:textId="77777777" w:rsidR="00096F63" w:rsidRDefault="00096F63" w:rsidP="00096F63"/>
    <w:p w14:paraId="5B3F03FC" w14:textId="77777777" w:rsidR="00096F63" w:rsidRDefault="00096F63" w:rsidP="00096F63"/>
    <w:p w14:paraId="1B88D402" w14:textId="77777777" w:rsidR="00096F63" w:rsidRPr="00096F63" w:rsidRDefault="00096F63" w:rsidP="00096F63"/>
    <w:sectPr w:rsidR="00096F63" w:rsidRPr="00096F63" w:rsidSect="0022699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505C5" w14:textId="77777777" w:rsidR="00642F84" w:rsidRDefault="00642F84" w:rsidP="00790A51">
      <w:pPr>
        <w:spacing w:after="0" w:line="240" w:lineRule="auto"/>
      </w:pPr>
      <w:r>
        <w:separator/>
      </w:r>
    </w:p>
  </w:endnote>
  <w:endnote w:type="continuationSeparator" w:id="0">
    <w:p w14:paraId="43578FD7" w14:textId="77777777" w:rsidR="00642F84" w:rsidRDefault="00642F84"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251914"/>
      <w:docPartObj>
        <w:docPartGallery w:val="Page Numbers (Bottom of Page)"/>
        <w:docPartUnique/>
      </w:docPartObj>
    </w:sdtPr>
    <w:sdtEndPr>
      <w:rPr>
        <w:noProof/>
      </w:rPr>
    </w:sdtEndPr>
    <w:sdtContent>
      <w:p w14:paraId="22BA3214" w14:textId="77777777" w:rsidR="00790A51" w:rsidRDefault="00790A51">
        <w:pPr>
          <w:pStyle w:val="Footer"/>
          <w:jc w:val="center"/>
        </w:pPr>
        <w:r>
          <w:fldChar w:fldCharType="begin"/>
        </w:r>
        <w:r>
          <w:instrText xml:space="preserve"> PAGE   \* MERGEFORMAT </w:instrText>
        </w:r>
        <w:r>
          <w:fldChar w:fldCharType="separate"/>
        </w:r>
        <w:r w:rsidR="00226995">
          <w:rPr>
            <w:noProof/>
          </w:rPr>
          <w:t>i</w:t>
        </w:r>
        <w:r>
          <w:rPr>
            <w:noProof/>
          </w:rPr>
          <w:fldChar w:fldCharType="end"/>
        </w:r>
      </w:p>
    </w:sdtContent>
  </w:sdt>
  <w:p w14:paraId="5C1FFF0F" w14:textId="77777777" w:rsidR="00790A51" w:rsidRDefault="00790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449792"/>
      <w:docPartObj>
        <w:docPartGallery w:val="Page Numbers (Bottom of Page)"/>
        <w:docPartUnique/>
      </w:docPartObj>
    </w:sdtPr>
    <w:sdtEndPr>
      <w:rPr>
        <w:noProof/>
      </w:rPr>
    </w:sdtEndPr>
    <w:sdtContent>
      <w:p w14:paraId="4AA946D1" w14:textId="77777777" w:rsidR="00226995" w:rsidRDefault="002269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0E8C0D" w14:textId="77777777" w:rsidR="00226995" w:rsidRDefault="0022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69C24" w14:textId="77777777" w:rsidR="00642F84" w:rsidRDefault="00642F84" w:rsidP="00790A51">
      <w:pPr>
        <w:spacing w:after="0" w:line="240" w:lineRule="auto"/>
      </w:pPr>
      <w:r>
        <w:separator/>
      </w:r>
    </w:p>
  </w:footnote>
  <w:footnote w:type="continuationSeparator" w:id="0">
    <w:p w14:paraId="6657F974" w14:textId="77777777" w:rsidR="00642F84" w:rsidRDefault="00642F84"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5D539" w14:textId="77777777" w:rsidR="00642F84" w:rsidRDefault="00642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C95FA" w14:textId="77777777" w:rsidR="00226995" w:rsidRDefault="00226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F684D"/>
    <w:multiLevelType w:val="hybridMultilevel"/>
    <w:tmpl w:val="4D146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5D24B2F"/>
    <w:multiLevelType w:val="hybridMultilevel"/>
    <w:tmpl w:val="39000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84"/>
    <w:rsid w:val="00050595"/>
    <w:rsid w:val="00060E19"/>
    <w:rsid w:val="00096F63"/>
    <w:rsid w:val="00226995"/>
    <w:rsid w:val="002A0FD8"/>
    <w:rsid w:val="00503BED"/>
    <w:rsid w:val="005F3455"/>
    <w:rsid w:val="00642F84"/>
    <w:rsid w:val="00790A51"/>
    <w:rsid w:val="00792A09"/>
    <w:rsid w:val="00823FC8"/>
    <w:rsid w:val="009563D9"/>
    <w:rsid w:val="009825E5"/>
    <w:rsid w:val="00AF65B9"/>
    <w:rsid w:val="00B817EB"/>
    <w:rsid w:val="00E97A20"/>
    <w:rsid w:val="00F350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5E4CD"/>
  <w15:chartTrackingRefBased/>
  <w15:docId w15:val="{A321835F-CA24-4E2B-B2DD-194B04EF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F35009"/>
    <w:pPr>
      <w:keepNext/>
      <w:keepLines/>
      <w:spacing w:before="40" w:after="0"/>
      <w:outlineLvl w:val="1"/>
    </w:pPr>
    <w:rPr>
      <w:rFonts w:asciiTheme="majorHAnsi" w:eastAsiaTheme="majorEastAsia" w:hAnsiTheme="majorHAnsi" w:cstheme="majorBidi"/>
      <w:color w:val="B35E06" w:themeColor="accent1" w:themeShade="BF"/>
      <w:sz w:val="32"/>
      <w:szCs w:val="26"/>
    </w:rPr>
  </w:style>
  <w:style w:type="paragraph" w:styleId="Heading3">
    <w:name w:val="heading 3"/>
    <w:basedOn w:val="Normal"/>
    <w:next w:val="Normal"/>
    <w:link w:val="Heading3Char"/>
    <w:uiPriority w:val="9"/>
    <w:unhideWhenUsed/>
    <w:qFormat/>
    <w:rsid w:val="00642F84"/>
    <w:pPr>
      <w:keepNext/>
      <w:keepLines/>
      <w:spacing w:before="40" w:after="0"/>
      <w:outlineLvl w:val="2"/>
    </w:pPr>
    <w:rPr>
      <w:rFonts w:asciiTheme="majorHAnsi" w:eastAsiaTheme="majorEastAsia" w:hAnsiTheme="majorHAnsi" w:cstheme="majorBidi"/>
      <w:color w:val="773F0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09"/>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paragraph" w:styleId="ListParagraph">
    <w:name w:val="List Paragraph"/>
    <w:basedOn w:val="Normal"/>
    <w:uiPriority w:val="34"/>
    <w:qFormat/>
    <w:rsid w:val="00642F84"/>
    <w:pPr>
      <w:ind w:left="720"/>
      <w:contextualSpacing/>
    </w:pPr>
  </w:style>
  <w:style w:type="character" w:customStyle="1" w:styleId="Heading3Char">
    <w:name w:val="Heading 3 Char"/>
    <w:basedOn w:val="DefaultParagraphFont"/>
    <w:link w:val="Heading3"/>
    <w:uiPriority w:val="9"/>
    <w:rsid w:val="00642F84"/>
    <w:rPr>
      <w:rFonts w:asciiTheme="majorHAnsi" w:eastAsiaTheme="majorEastAsia" w:hAnsiTheme="majorHAnsi" w:cstheme="majorBidi"/>
      <w:color w:val="773F04" w:themeColor="accent1" w:themeShade="7F"/>
      <w:sz w:val="24"/>
      <w:szCs w:val="24"/>
    </w:rPr>
  </w:style>
  <w:style w:type="paragraph" w:styleId="TOCHeading">
    <w:name w:val="TOC Heading"/>
    <w:basedOn w:val="Heading1"/>
    <w:next w:val="Normal"/>
    <w:uiPriority w:val="39"/>
    <w:unhideWhenUsed/>
    <w:qFormat/>
    <w:rsid w:val="009825E5"/>
    <w:pPr>
      <w:outlineLvl w:val="9"/>
    </w:pPr>
    <w:rPr>
      <w:lang w:val="en-US"/>
    </w:rPr>
  </w:style>
  <w:style w:type="paragraph" w:styleId="TOC1">
    <w:name w:val="toc 1"/>
    <w:basedOn w:val="Normal"/>
    <w:next w:val="Normal"/>
    <w:autoRedefine/>
    <w:uiPriority w:val="39"/>
    <w:unhideWhenUsed/>
    <w:rsid w:val="009825E5"/>
    <w:pPr>
      <w:spacing w:after="100"/>
    </w:pPr>
  </w:style>
  <w:style w:type="paragraph" w:styleId="TOC3">
    <w:name w:val="toc 3"/>
    <w:basedOn w:val="Normal"/>
    <w:next w:val="Normal"/>
    <w:autoRedefine/>
    <w:uiPriority w:val="39"/>
    <w:unhideWhenUsed/>
    <w:rsid w:val="009825E5"/>
    <w:pPr>
      <w:spacing w:after="100"/>
      <w:ind w:left="440"/>
    </w:pPr>
  </w:style>
  <w:style w:type="character" w:styleId="Hyperlink">
    <w:name w:val="Hyperlink"/>
    <w:basedOn w:val="DefaultParagraphFont"/>
    <w:uiPriority w:val="99"/>
    <w:unhideWhenUsed/>
    <w:rsid w:val="009825E5"/>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46D4D-A5C9-402A-BE39-C6DA40843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136</TotalTime>
  <Pages>6</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User guide</vt:lpstr>
    </vt:vector>
  </TitlesOfParts>
  <Company>South Metropolitan TAFE</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30003389 – Kyer Potts</dc:subject>
  <dc:creator>Kyer Potts</dc:creator>
  <cp:keywords/>
  <dc:description/>
  <cp:lastModifiedBy>Kyer Potts</cp:lastModifiedBy>
  <cp:revision>4</cp:revision>
  <cp:lastPrinted>2019-03-30T10:10:00Z</cp:lastPrinted>
  <dcterms:created xsi:type="dcterms:W3CDTF">2019-03-30T07:54:00Z</dcterms:created>
  <dcterms:modified xsi:type="dcterms:W3CDTF">2019-03-30T10:10:00Z</dcterms:modified>
</cp:coreProperties>
</file>