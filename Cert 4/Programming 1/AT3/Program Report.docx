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AU"/>
        </w:rPr>
        <w:id w:val="-2123748437"/>
        <w:docPartObj>
          <w:docPartGallery w:val="Cover Pages"/>
          <w:docPartUnique/>
        </w:docPartObj>
      </w:sdtPr>
      <w:sdtEndPr/>
      <w:sdtContent>
        <w:p w14:paraId="3203029B" w14:textId="77777777" w:rsidR="00EF4A94" w:rsidRDefault="00EF4A94" w:rsidP="00452BEF">
          <w:pPr>
            <w:pStyle w:val="NoSpacing"/>
            <w:sectPr w:rsidR="00EF4A94" w:rsidSect="00EF4A94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AA8B70" wp14:editId="37B42ED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EEF1393" w14:textId="77777777" w:rsidR="00EF4A94" w:rsidRDefault="008B60D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6AA8B7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EF1393" w14:textId="77777777" w:rsidR="00EF4A94" w:rsidRDefault="008B60D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76B2B3" wp14:editId="62B22B6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29EC9A" w14:textId="77777777" w:rsidR="00EF4A94" w:rsidRDefault="00B94A4A">
                                <w:pPr>
                                  <w:pStyle w:val="NoSpacing"/>
                                  <w:rPr>
                                    <w:color w:val="3494BA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3494BA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4A94">
                                      <w:rPr>
                                        <w:color w:val="3494BA" w:themeColor="accent1"/>
                                        <w:sz w:val="26"/>
                                        <w:szCs w:val="26"/>
                                      </w:rPr>
                                      <w:t>Kyer Potts</w:t>
                                    </w:r>
                                  </w:sdtContent>
                                </w:sdt>
                              </w:p>
                              <w:p w14:paraId="0266A8AA" w14:textId="77777777" w:rsidR="00EF4A94" w:rsidRDefault="00B94A4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2BE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30003389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76B2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B29EC9A" w14:textId="77777777" w:rsidR="00EF4A94" w:rsidRDefault="00B94A4A">
                          <w:pPr>
                            <w:pStyle w:val="NoSpacing"/>
                            <w:rPr>
                              <w:color w:val="3494BA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3494BA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4A94">
                                <w:rPr>
                                  <w:color w:val="3494BA" w:themeColor="accent1"/>
                                  <w:sz w:val="26"/>
                                  <w:szCs w:val="26"/>
                                </w:rPr>
                                <w:t>Kyer Potts</w:t>
                              </w:r>
                            </w:sdtContent>
                          </w:sdt>
                        </w:p>
                        <w:p w14:paraId="0266A8AA" w14:textId="77777777" w:rsidR="00EF4A94" w:rsidRDefault="00B94A4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2BE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30003389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381F54" wp14:editId="4C16BE9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A00C56" w14:textId="77777777" w:rsidR="00EF4A94" w:rsidRDefault="00B94A4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60D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Computer Games Collection</w:t>
                                    </w:r>
                                  </w:sdtContent>
                                </w:sdt>
                              </w:p>
                              <w:p w14:paraId="4205F87D" w14:textId="77777777" w:rsidR="00EF4A94" w:rsidRDefault="00B94A4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60D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381F54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7A00C56" w14:textId="77777777" w:rsidR="00EF4A94" w:rsidRDefault="00B94A4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60D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Computer Games Collection</w:t>
                              </w:r>
                            </w:sdtContent>
                          </w:sdt>
                        </w:p>
                        <w:p w14:paraId="4205F87D" w14:textId="77777777" w:rsidR="00EF4A94" w:rsidRDefault="00B94A4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B60D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 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887B725" w14:textId="77777777" w:rsidR="00452BEF" w:rsidRDefault="00452BEF" w:rsidP="00452BEF">
          <w:pPr>
            <w:pStyle w:val="TOC"/>
          </w:pPr>
          <w:r>
            <w:t>Table of Contents</w:t>
          </w:r>
        </w:p>
        <w:p w14:paraId="4989E12E" w14:textId="4AE085C5" w:rsidR="004B0FE5" w:rsidRDefault="004C5F2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r>
            <w:rPr>
              <w:b w:val="0"/>
              <w:bCs w:val="0"/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 xml:space="preserve"> TOC \o "2-3" \h \z \t "Heading 1,1" </w:instrText>
          </w:r>
          <w:r>
            <w:rPr>
              <w:b w:val="0"/>
              <w:bCs w:val="0"/>
              <w:noProof/>
              <w:lang w:val="en-US"/>
            </w:rPr>
            <w:fldChar w:fldCharType="separate"/>
          </w:r>
          <w:hyperlink w:anchor="_Toc4852415" w:history="1">
            <w:r w:rsidR="004B0FE5" w:rsidRPr="0017219C">
              <w:rPr>
                <w:rStyle w:val="Hyperlink"/>
                <w:noProof/>
              </w:rPr>
              <w:t>Introduction</w:t>
            </w:r>
            <w:r w:rsidR="004B0FE5">
              <w:rPr>
                <w:noProof/>
                <w:webHidden/>
              </w:rPr>
              <w:tab/>
            </w:r>
            <w:r w:rsidR="004B0FE5">
              <w:rPr>
                <w:noProof/>
                <w:webHidden/>
              </w:rPr>
              <w:fldChar w:fldCharType="begin"/>
            </w:r>
            <w:r w:rsidR="004B0FE5">
              <w:rPr>
                <w:noProof/>
                <w:webHidden/>
              </w:rPr>
              <w:instrText xml:space="preserve"> PAGEREF _Toc4852415 \h </w:instrText>
            </w:r>
            <w:r w:rsidR="004B0FE5">
              <w:rPr>
                <w:noProof/>
                <w:webHidden/>
              </w:rPr>
            </w:r>
            <w:r w:rsidR="004B0FE5"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1</w:t>
            </w:r>
            <w:r w:rsidR="004B0FE5">
              <w:rPr>
                <w:noProof/>
                <w:webHidden/>
              </w:rPr>
              <w:fldChar w:fldCharType="end"/>
            </w:r>
          </w:hyperlink>
        </w:p>
        <w:p w14:paraId="49907A47" w14:textId="509C9CF9" w:rsidR="004B0FE5" w:rsidRDefault="004B0FE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4852416" w:history="1">
            <w:r w:rsidRPr="0017219C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FC418" w14:textId="3FA9B103" w:rsidR="004B0FE5" w:rsidRDefault="004B0FE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4852417" w:history="1">
            <w:r w:rsidRPr="0017219C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29F70" w14:textId="3875D0D2" w:rsidR="004B0FE5" w:rsidRDefault="004B0FE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4852418" w:history="1">
            <w:r w:rsidRPr="0017219C">
              <w:rPr>
                <w:rStyle w:val="Hyperlink"/>
                <w:noProof/>
              </w:rPr>
              <w:t>Program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79E8" w14:textId="096E4B72" w:rsidR="004B0FE5" w:rsidRDefault="004B0FE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4852419" w:history="1">
            <w:r w:rsidRPr="0017219C">
              <w:rPr>
                <w:rStyle w:val="Hyperlink"/>
                <w:noProof/>
              </w:rPr>
              <w:t>Reference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09A8A" w14:textId="2ABF8678" w:rsidR="004B0FE5" w:rsidRDefault="004B0FE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4852420" w:history="1">
            <w:r w:rsidRPr="0017219C">
              <w:rPr>
                <w:rStyle w:val="Hyperlink"/>
                <w:noProof/>
              </w:rPr>
              <w:t>Screenshot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57122" w14:textId="743B04AC" w:rsidR="004B0FE5" w:rsidRDefault="004B0FE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4852421" w:history="1">
            <w:r w:rsidRPr="0017219C">
              <w:rPr>
                <w:rStyle w:val="Hyperlink"/>
                <w:noProof/>
              </w:rPr>
              <w:t>Screenshot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1E664" w14:textId="0955CA6A" w:rsidR="004B0FE5" w:rsidRDefault="004B0FE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4852422" w:history="1">
            <w:r w:rsidRPr="0017219C">
              <w:rPr>
                <w:rStyle w:val="Hyperlink"/>
                <w:noProof/>
              </w:rPr>
              <w:t>Screenshot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05747" w14:textId="11C90063" w:rsidR="004B0FE5" w:rsidRDefault="004B0FE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4852423" w:history="1">
            <w:r w:rsidRPr="0017219C">
              <w:rPr>
                <w:rStyle w:val="Hyperlink"/>
                <w:noProof/>
              </w:rPr>
              <w:t>Screenshot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12D8B" w14:textId="68A9CA2D" w:rsidR="004B0FE5" w:rsidRDefault="004B0FE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4852424" w:history="1">
            <w:r w:rsidRPr="0017219C">
              <w:rPr>
                <w:rStyle w:val="Hyperlink"/>
                <w:noProof/>
              </w:rPr>
              <w:t>Screenshot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CC71" w14:textId="17D1EE00" w:rsidR="004B0FE5" w:rsidRDefault="004B0FE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4852425" w:history="1">
            <w:r w:rsidRPr="0017219C">
              <w:rPr>
                <w:rStyle w:val="Hyperlink"/>
                <w:noProof/>
              </w:rPr>
              <w:t>Screenshot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E591" w14:textId="144DD9B1" w:rsidR="004B0FE5" w:rsidRDefault="004B0FE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4852426" w:history="1">
            <w:r w:rsidRPr="0017219C">
              <w:rPr>
                <w:rStyle w:val="Hyperlink"/>
                <w:noProof/>
              </w:rPr>
              <w:t>Screenshot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C657" w14:textId="1F93132B" w:rsidR="004B0FE5" w:rsidRDefault="004B0FE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4852427" w:history="1">
            <w:r w:rsidRPr="0017219C">
              <w:rPr>
                <w:rStyle w:val="Hyperlink"/>
                <w:noProof/>
              </w:rPr>
              <w:t>Screenshot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FC934" w14:textId="5964FA51" w:rsidR="004B0FE5" w:rsidRDefault="004B0FE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4852428" w:history="1">
            <w:r w:rsidRPr="0017219C">
              <w:rPr>
                <w:rStyle w:val="Hyperlink"/>
                <w:noProof/>
              </w:rPr>
              <w:t>Screenshot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A24F" w14:textId="6C1D2F2A" w:rsidR="004B0FE5" w:rsidRDefault="004B0FE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4852429" w:history="1">
            <w:r w:rsidRPr="0017219C">
              <w:rPr>
                <w:rStyle w:val="Hyperlink"/>
                <w:noProof/>
              </w:rPr>
              <w:t>Screenshot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A968" w14:textId="4CE871BC" w:rsidR="004B0FE5" w:rsidRDefault="004B0FE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4852430" w:history="1">
            <w:r w:rsidRPr="0017219C">
              <w:rPr>
                <w:rStyle w:val="Hyperlink"/>
                <w:noProof/>
              </w:rPr>
              <w:t>Screenshot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EC98" w14:textId="5F23BC5B" w:rsidR="004B0FE5" w:rsidRDefault="004B0FE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4852431" w:history="1">
            <w:r w:rsidRPr="0017219C">
              <w:rPr>
                <w:rStyle w:val="Hyperlink"/>
                <w:noProof/>
              </w:rPr>
              <w:t>Screenshot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9800D" w14:textId="3E276DAA" w:rsidR="004B0FE5" w:rsidRDefault="004B0FE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4852432" w:history="1">
            <w:r w:rsidRPr="0017219C">
              <w:rPr>
                <w:rStyle w:val="Hyperlink"/>
                <w:noProof/>
              </w:rPr>
              <w:t>Screenshot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3DE1" w14:textId="60A4DFB9" w:rsidR="004B0FE5" w:rsidRDefault="004B0FE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4852433" w:history="1">
            <w:r w:rsidRPr="0017219C">
              <w:rPr>
                <w:rStyle w:val="Hyperlink"/>
                <w:noProof/>
              </w:rPr>
              <w:t>Screenshot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C9B55" w14:textId="7B520968" w:rsidR="004B0FE5" w:rsidRDefault="004B0FE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4852434" w:history="1">
            <w:r w:rsidRPr="0017219C">
              <w:rPr>
                <w:rStyle w:val="Hyperlink"/>
                <w:noProof/>
              </w:rPr>
              <w:t>Screenshot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FE75D" w14:textId="4AFDA71C" w:rsidR="004B0FE5" w:rsidRDefault="004B0FE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4852435" w:history="1">
            <w:r w:rsidRPr="0017219C">
              <w:rPr>
                <w:rStyle w:val="Hyperlink"/>
                <w:noProof/>
              </w:rPr>
              <w:t>Screenshot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BD2AD" w14:textId="3426BA88" w:rsidR="004B0FE5" w:rsidRDefault="004B0FE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4852436" w:history="1">
            <w:r w:rsidRPr="0017219C">
              <w:rPr>
                <w:rStyle w:val="Hyperlink"/>
                <w:noProof/>
              </w:rPr>
              <w:t>Screenshot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DDBF0" w14:textId="35EF5A79" w:rsidR="004B0FE5" w:rsidRDefault="004B0FE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4852437" w:history="1">
            <w:r w:rsidRPr="0017219C">
              <w:rPr>
                <w:rStyle w:val="Hyperlink"/>
                <w:noProof/>
              </w:rPr>
              <w:t>Screenshot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B5CA8" w14:textId="43619908" w:rsidR="004B0FE5" w:rsidRDefault="004B0FE5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hyperlink w:anchor="_Toc4852438" w:history="1">
            <w:r w:rsidRPr="0017219C">
              <w:rPr>
                <w:rStyle w:val="Hyperlink"/>
                <w:noProof/>
              </w:rPr>
              <w:t>Screenshot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A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6409" w14:textId="77777777" w:rsidR="00EF4A94" w:rsidRDefault="004C5F20">
          <w:r>
            <w:rPr>
              <w:b/>
              <w:bCs/>
              <w:noProof/>
              <w:lang w:val="en-US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47F0804A" w14:textId="77777777" w:rsidR="00EF4A94" w:rsidRDefault="00EF4A94"/>
    <w:p w14:paraId="70767A9C" w14:textId="77777777" w:rsidR="00EF4A94" w:rsidRDefault="00EF4A94">
      <w:pPr>
        <w:sectPr w:rsidR="00EF4A94" w:rsidSect="00EF4A94">
          <w:footerReference w:type="firs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0C4AA9D0" w14:textId="77777777" w:rsidR="00EF4A94" w:rsidRDefault="008B60DE" w:rsidP="008B60DE">
      <w:pPr>
        <w:pStyle w:val="Heading1"/>
      </w:pPr>
      <w:bookmarkStart w:id="1" w:name="_Toc4852415"/>
      <w:r>
        <w:t>Introduction</w:t>
      </w:r>
      <w:bookmarkEnd w:id="1"/>
    </w:p>
    <w:p w14:paraId="27613CD9" w14:textId="77777777" w:rsidR="008B60DE" w:rsidRDefault="008B60DE" w:rsidP="008B60DE">
      <w:r>
        <w:t xml:space="preserve">The computer games collection program was created to allow users to organise and track their computer game collection via an automatically sorted list. </w:t>
      </w:r>
    </w:p>
    <w:p w14:paraId="586811B8" w14:textId="77777777" w:rsidR="008B60DE" w:rsidRDefault="008B60DE" w:rsidP="008B60DE">
      <w:r>
        <w:t>The program needed to allow the user to perform the following actions:</w:t>
      </w:r>
    </w:p>
    <w:p w14:paraId="2B7CA539" w14:textId="77777777" w:rsidR="008B60DE" w:rsidRDefault="008B60DE" w:rsidP="00767BFF">
      <w:pPr>
        <w:pStyle w:val="ListParagraph"/>
        <w:numPr>
          <w:ilvl w:val="0"/>
          <w:numId w:val="1"/>
        </w:numPr>
      </w:pPr>
      <w:r>
        <w:t>Add and delete entries into the list</w:t>
      </w:r>
    </w:p>
    <w:p w14:paraId="67DB4C54" w14:textId="77777777" w:rsidR="00767BFF" w:rsidRDefault="00767BFF" w:rsidP="00767BFF">
      <w:pPr>
        <w:pStyle w:val="ListParagraph"/>
        <w:numPr>
          <w:ilvl w:val="0"/>
          <w:numId w:val="1"/>
        </w:numPr>
      </w:pPr>
      <w:r>
        <w:t>S</w:t>
      </w:r>
      <w:r w:rsidR="008B60DE">
        <w:t>earch for entries in the list</w:t>
      </w:r>
    </w:p>
    <w:p w14:paraId="630C1D70" w14:textId="77777777" w:rsidR="00767BFF" w:rsidRDefault="00767BFF" w:rsidP="00767BFF">
      <w:pPr>
        <w:pStyle w:val="ListParagraph"/>
        <w:numPr>
          <w:ilvl w:val="0"/>
          <w:numId w:val="1"/>
        </w:numPr>
      </w:pPr>
      <w:r>
        <w:t>U</w:t>
      </w:r>
      <w:r w:rsidR="008B60DE">
        <w:t>pdate or change the values of a selected entry within the list</w:t>
      </w:r>
    </w:p>
    <w:p w14:paraId="62D2333E" w14:textId="77777777" w:rsidR="00767BFF" w:rsidRDefault="00767BFF" w:rsidP="00767BFF">
      <w:pPr>
        <w:pStyle w:val="ListParagraph"/>
        <w:numPr>
          <w:ilvl w:val="0"/>
          <w:numId w:val="1"/>
        </w:numPr>
      </w:pPr>
      <w:r>
        <w:t>C</w:t>
      </w:r>
      <w:r w:rsidR="008B60DE">
        <w:t>lear the list of all</w:t>
      </w:r>
      <w:r>
        <w:t xml:space="preserve"> user entered</w:t>
      </w:r>
      <w:r w:rsidR="008B60DE">
        <w:t xml:space="preserve"> data</w:t>
      </w:r>
    </w:p>
    <w:p w14:paraId="3504BE65" w14:textId="77777777" w:rsidR="00767BFF" w:rsidRDefault="00767BFF" w:rsidP="00767BFF">
      <w:pPr>
        <w:pStyle w:val="ListParagraph"/>
        <w:numPr>
          <w:ilvl w:val="0"/>
          <w:numId w:val="1"/>
        </w:numPr>
      </w:pPr>
      <w:r>
        <w:t>S</w:t>
      </w:r>
      <w:r w:rsidR="008B60DE">
        <w:t>ave the collected data into a binary file upon closing the program</w:t>
      </w:r>
    </w:p>
    <w:p w14:paraId="1208FF9D" w14:textId="77777777" w:rsidR="00EF4A94" w:rsidRDefault="00767BFF" w:rsidP="00767BFF">
      <w:pPr>
        <w:pStyle w:val="ListParagraph"/>
        <w:numPr>
          <w:ilvl w:val="0"/>
          <w:numId w:val="1"/>
        </w:numPr>
      </w:pPr>
      <w:r>
        <w:t>Load pre-saved data into the program and populate the list from the saved data when the program executes</w:t>
      </w:r>
    </w:p>
    <w:p w14:paraId="7E42D21E" w14:textId="77777777" w:rsidR="00767BFF" w:rsidRDefault="00767BFF" w:rsidP="00767BFF">
      <w:pPr>
        <w:pStyle w:val="ListParagraph"/>
        <w:numPr>
          <w:ilvl w:val="0"/>
          <w:numId w:val="1"/>
        </w:numPr>
      </w:pPr>
      <w:r>
        <w:t>Display tooltips for textboxes explaining their function</w:t>
      </w:r>
    </w:p>
    <w:p w14:paraId="6483CFEB" w14:textId="77777777" w:rsidR="00EF4A94" w:rsidRDefault="00EF4A94"/>
    <w:p w14:paraId="2FCC5080" w14:textId="77777777" w:rsidR="00452BEF" w:rsidRDefault="00452BEF">
      <w:pPr>
        <w:sectPr w:rsidR="00452BEF" w:rsidSect="00EF4A94"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4C390814" w14:textId="77777777" w:rsidR="00EF4A94" w:rsidRDefault="008B60DE" w:rsidP="008B60DE">
      <w:pPr>
        <w:pStyle w:val="Heading1"/>
      </w:pPr>
      <w:bookmarkStart w:id="2" w:name="_Toc4852416"/>
      <w:r>
        <w:t>Analysis</w:t>
      </w:r>
      <w:bookmarkEnd w:id="2"/>
    </w:p>
    <w:p w14:paraId="42F7CF57" w14:textId="77777777" w:rsidR="00767BFF" w:rsidRPr="00767BFF" w:rsidRDefault="00767BFF" w:rsidP="00767BFF">
      <w:r>
        <w:t>The following table will itemise the functional aspects of the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67BFF" w14:paraId="3358713B" w14:textId="77777777" w:rsidTr="00767BFF">
        <w:tc>
          <w:tcPr>
            <w:tcW w:w="1129" w:type="dxa"/>
          </w:tcPr>
          <w:p w14:paraId="37DA21E9" w14:textId="77777777" w:rsidR="00767BFF" w:rsidRPr="00767BFF" w:rsidRDefault="00767BF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887" w:type="dxa"/>
          </w:tcPr>
          <w:p w14:paraId="4653B14D" w14:textId="77777777" w:rsidR="00767BFF" w:rsidRDefault="00DB7879" w:rsidP="00DB6ACC">
            <w:pPr>
              <w:pStyle w:val="ListParagraph"/>
              <w:numPr>
                <w:ilvl w:val="0"/>
                <w:numId w:val="2"/>
              </w:numPr>
            </w:pPr>
            <w:r>
              <w:t>User entered string data to text box fields</w:t>
            </w:r>
          </w:p>
          <w:p w14:paraId="13C59FA8" w14:textId="77777777" w:rsidR="00DB7879" w:rsidRDefault="00DB7879" w:rsidP="00DB6ACC">
            <w:pPr>
              <w:pStyle w:val="ListParagraph"/>
              <w:numPr>
                <w:ilvl w:val="0"/>
                <w:numId w:val="2"/>
              </w:numPr>
            </w:pPr>
            <w:r>
              <w:t>Click events on buttons</w:t>
            </w:r>
          </w:p>
          <w:p w14:paraId="1F8AAADA" w14:textId="77777777" w:rsidR="00DB7879" w:rsidRDefault="00DB7879" w:rsidP="00DB6ACC">
            <w:pPr>
              <w:pStyle w:val="ListParagraph"/>
              <w:numPr>
                <w:ilvl w:val="0"/>
                <w:numId w:val="2"/>
              </w:numPr>
            </w:pPr>
            <w:r>
              <w:t>List Box index selection for various</w:t>
            </w:r>
            <w:r w:rsidR="00C902C2">
              <w:t xml:space="preserve"> features</w:t>
            </w:r>
          </w:p>
          <w:p w14:paraId="25C9373A" w14:textId="77777777" w:rsidR="00C902C2" w:rsidRDefault="00C902C2" w:rsidP="00DB6ACC">
            <w:pPr>
              <w:pStyle w:val="ListParagraph"/>
              <w:numPr>
                <w:ilvl w:val="0"/>
                <w:numId w:val="2"/>
              </w:numPr>
            </w:pPr>
            <w:r>
              <w:t>Binary file data</w:t>
            </w:r>
          </w:p>
        </w:tc>
      </w:tr>
      <w:tr w:rsidR="00767BFF" w14:paraId="47F93D76" w14:textId="77777777" w:rsidTr="00767BFF">
        <w:tc>
          <w:tcPr>
            <w:tcW w:w="1129" w:type="dxa"/>
          </w:tcPr>
          <w:p w14:paraId="62FCB102" w14:textId="77777777" w:rsidR="00767BFF" w:rsidRPr="00767BFF" w:rsidRDefault="00767BFF">
            <w:pPr>
              <w:rPr>
                <w:b/>
              </w:rPr>
            </w:pPr>
            <w:r>
              <w:rPr>
                <w:b/>
              </w:rPr>
              <w:t>Process</w:t>
            </w:r>
          </w:p>
        </w:tc>
        <w:tc>
          <w:tcPr>
            <w:tcW w:w="7887" w:type="dxa"/>
          </w:tcPr>
          <w:p w14:paraId="131F8BFF" w14:textId="77777777" w:rsidR="00767BFF" w:rsidRDefault="00C902C2" w:rsidP="00C902C2">
            <w:pPr>
              <w:pStyle w:val="ListParagraph"/>
              <w:numPr>
                <w:ilvl w:val="0"/>
                <w:numId w:val="4"/>
              </w:numPr>
            </w:pPr>
            <w:r>
              <w:t>Add string data to array with entries controller</w:t>
            </w:r>
          </w:p>
          <w:p w14:paraId="3C4A6930" w14:textId="77777777" w:rsidR="00C902C2" w:rsidRDefault="00C902C2" w:rsidP="00C902C2">
            <w:pPr>
              <w:pStyle w:val="ListParagraph"/>
              <w:numPr>
                <w:ilvl w:val="0"/>
                <w:numId w:val="4"/>
              </w:numPr>
            </w:pPr>
            <w:r>
              <w:t>Delete string data from array with entries controller</w:t>
            </w:r>
          </w:p>
          <w:p w14:paraId="0DB22F15" w14:textId="77777777" w:rsidR="00C902C2" w:rsidRDefault="00C902C2" w:rsidP="00C902C2">
            <w:pPr>
              <w:pStyle w:val="ListParagraph"/>
              <w:numPr>
                <w:ilvl w:val="0"/>
                <w:numId w:val="4"/>
              </w:numPr>
            </w:pPr>
            <w:r>
              <w:t>Clear data from textbox controls</w:t>
            </w:r>
          </w:p>
          <w:p w14:paraId="07C4E78A" w14:textId="77777777" w:rsidR="00C902C2" w:rsidRDefault="00C902C2" w:rsidP="00C902C2">
            <w:pPr>
              <w:pStyle w:val="ListParagraph"/>
              <w:numPr>
                <w:ilvl w:val="0"/>
                <w:numId w:val="4"/>
              </w:numPr>
            </w:pPr>
            <w:r>
              <w:t>Reset locally saved array data with entries controller</w:t>
            </w:r>
          </w:p>
          <w:p w14:paraId="27F3415F" w14:textId="77777777" w:rsidR="00C902C2" w:rsidRDefault="00C902C2" w:rsidP="00C902C2">
            <w:pPr>
              <w:pStyle w:val="ListParagraph"/>
              <w:numPr>
                <w:ilvl w:val="0"/>
                <w:numId w:val="4"/>
              </w:numPr>
            </w:pPr>
            <w:r>
              <w:t>Update selected list box entry with new data from textbox controls</w:t>
            </w:r>
          </w:p>
          <w:p w14:paraId="3A1FA1BE" w14:textId="77777777" w:rsidR="00C902C2" w:rsidRDefault="00C902C2" w:rsidP="00C902C2">
            <w:pPr>
              <w:pStyle w:val="ListParagraph"/>
              <w:numPr>
                <w:ilvl w:val="0"/>
                <w:numId w:val="4"/>
              </w:numPr>
            </w:pPr>
            <w:r>
              <w:t xml:space="preserve">Search for array data that matches data </w:t>
            </w:r>
            <w:r w:rsidR="009654D3">
              <w:t>added to</w:t>
            </w:r>
            <w:r>
              <w:t xml:space="preserve"> </w:t>
            </w:r>
            <w:r w:rsidR="009654D3">
              <w:t>“Name:” textbox controller</w:t>
            </w:r>
          </w:p>
          <w:p w14:paraId="6A8CD3C2" w14:textId="77777777" w:rsidR="009654D3" w:rsidRDefault="009654D3" w:rsidP="009654D3">
            <w:pPr>
              <w:pStyle w:val="ListParagraph"/>
              <w:numPr>
                <w:ilvl w:val="0"/>
                <w:numId w:val="4"/>
              </w:numPr>
            </w:pPr>
            <w:r>
              <w:t>Save current “entries” and array data to binary file</w:t>
            </w:r>
          </w:p>
          <w:p w14:paraId="37A49C3C" w14:textId="77777777" w:rsidR="009654D3" w:rsidRDefault="009654D3" w:rsidP="009654D3">
            <w:pPr>
              <w:pStyle w:val="ListParagraph"/>
              <w:numPr>
                <w:ilvl w:val="0"/>
                <w:numId w:val="4"/>
              </w:numPr>
            </w:pPr>
            <w:r>
              <w:t>Save current “entries” and array data to binary file on click and program termination</w:t>
            </w:r>
          </w:p>
          <w:p w14:paraId="410A6CB5" w14:textId="77777777" w:rsidR="009654D3" w:rsidRDefault="009654D3" w:rsidP="009654D3">
            <w:pPr>
              <w:pStyle w:val="ListParagraph"/>
              <w:numPr>
                <w:ilvl w:val="0"/>
                <w:numId w:val="4"/>
              </w:numPr>
            </w:pPr>
            <w:r>
              <w:t>Load saved binary file data into “entries” and array variables on click and program execution</w:t>
            </w:r>
          </w:p>
        </w:tc>
      </w:tr>
      <w:tr w:rsidR="00767BFF" w14:paraId="340228F3" w14:textId="77777777" w:rsidTr="00767BFF">
        <w:tc>
          <w:tcPr>
            <w:tcW w:w="1129" w:type="dxa"/>
          </w:tcPr>
          <w:p w14:paraId="3FB7AC50" w14:textId="77777777" w:rsidR="00767BFF" w:rsidRPr="00767BFF" w:rsidRDefault="00767BFF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887" w:type="dxa"/>
          </w:tcPr>
          <w:p w14:paraId="045A47BE" w14:textId="77777777" w:rsidR="00767BFF" w:rsidRDefault="009654D3" w:rsidP="009654D3">
            <w:pPr>
              <w:pStyle w:val="ListParagraph"/>
              <w:numPr>
                <w:ilvl w:val="0"/>
                <w:numId w:val="5"/>
              </w:numPr>
            </w:pPr>
            <w:r>
              <w:t>Display sorted added entries in list box</w:t>
            </w:r>
          </w:p>
          <w:p w14:paraId="167EECDD" w14:textId="77777777" w:rsidR="009654D3" w:rsidRDefault="009654D3" w:rsidP="009654D3">
            <w:pPr>
              <w:pStyle w:val="ListParagraph"/>
              <w:numPr>
                <w:ilvl w:val="0"/>
                <w:numId w:val="5"/>
              </w:numPr>
            </w:pPr>
            <w:r>
              <w:t>Display error message advising all fields not entered</w:t>
            </w:r>
          </w:p>
          <w:p w14:paraId="1E518D8A" w14:textId="77777777" w:rsidR="009654D3" w:rsidRDefault="009654D3" w:rsidP="009654D3">
            <w:pPr>
              <w:pStyle w:val="ListParagraph"/>
              <w:numPr>
                <w:ilvl w:val="0"/>
                <w:numId w:val="5"/>
              </w:numPr>
            </w:pPr>
            <w:r>
              <w:t>Remove deleted entries from list box</w:t>
            </w:r>
          </w:p>
          <w:p w14:paraId="39AFA3E6" w14:textId="77777777" w:rsidR="009654D3" w:rsidRDefault="009654D3" w:rsidP="009654D3">
            <w:pPr>
              <w:pStyle w:val="ListParagraph"/>
              <w:numPr>
                <w:ilvl w:val="0"/>
                <w:numId w:val="5"/>
              </w:numPr>
            </w:pPr>
            <w:r>
              <w:t>Show empty textbox controls on “Clear” click</w:t>
            </w:r>
          </w:p>
          <w:p w14:paraId="222F944F" w14:textId="77777777" w:rsidR="009654D3" w:rsidRDefault="009654D3" w:rsidP="009654D3">
            <w:pPr>
              <w:pStyle w:val="ListParagraph"/>
              <w:numPr>
                <w:ilvl w:val="0"/>
                <w:numId w:val="5"/>
              </w:numPr>
            </w:pPr>
            <w:r>
              <w:t>Show empty list box on “Reset” click</w:t>
            </w:r>
          </w:p>
          <w:p w14:paraId="165967CE" w14:textId="77777777" w:rsidR="009654D3" w:rsidRDefault="009654D3" w:rsidP="009654D3">
            <w:pPr>
              <w:pStyle w:val="ListParagraph"/>
              <w:numPr>
                <w:ilvl w:val="0"/>
                <w:numId w:val="5"/>
              </w:numPr>
            </w:pPr>
            <w:r>
              <w:t>Show updated information in list box on “Update” click</w:t>
            </w:r>
          </w:p>
          <w:p w14:paraId="7EEFF9C9" w14:textId="77777777" w:rsidR="009654D3" w:rsidRDefault="009654D3" w:rsidP="009654D3">
            <w:pPr>
              <w:pStyle w:val="ListParagraph"/>
              <w:numPr>
                <w:ilvl w:val="0"/>
                <w:numId w:val="5"/>
              </w:numPr>
            </w:pPr>
            <w:r>
              <w:t>Display error message advising all fields not entered</w:t>
            </w:r>
          </w:p>
          <w:p w14:paraId="574E9DD0" w14:textId="77777777" w:rsidR="009654D3" w:rsidRDefault="009654D3" w:rsidP="009654D3">
            <w:pPr>
              <w:pStyle w:val="ListParagraph"/>
              <w:numPr>
                <w:ilvl w:val="0"/>
                <w:numId w:val="5"/>
              </w:numPr>
            </w:pPr>
            <w:r>
              <w:t>Select list box index matched to string “Name” textbox controller input</w:t>
            </w:r>
          </w:p>
          <w:p w14:paraId="7E090FE6" w14:textId="77777777" w:rsidR="009654D3" w:rsidRDefault="009654D3" w:rsidP="009654D3">
            <w:pPr>
              <w:pStyle w:val="ListParagraph"/>
              <w:numPr>
                <w:ilvl w:val="0"/>
                <w:numId w:val="5"/>
              </w:numPr>
            </w:pPr>
            <w:r>
              <w:t>Display error message advising search not found</w:t>
            </w:r>
          </w:p>
          <w:p w14:paraId="3CB3D481" w14:textId="77777777" w:rsidR="009654D3" w:rsidRDefault="009654D3" w:rsidP="009654D3">
            <w:pPr>
              <w:pStyle w:val="ListParagraph"/>
              <w:numPr>
                <w:ilvl w:val="0"/>
                <w:numId w:val="5"/>
              </w:numPr>
            </w:pPr>
            <w:r>
              <w:t>Create/Overwrite binary file</w:t>
            </w:r>
          </w:p>
          <w:p w14:paraId="59EC2CB5" w14:textId="77777777" w:rsidR="009654D3" w:rsidRDefault="009654D3" w:rsidP="009654D3">
            <w:pPr>
              <w:pStyle w:val="ListParagraph"/>
              <w:numPr>
                <w:ilvl w:val="0"/>
                <w:numId w:val="5"/>
              </w:numPr>
            </w:pPr>
            <w:r>
              <w:t>Display data loaded from binary file within list box</w:t>
            </w:r>
          </w:p>
          <w:p w14:paraId="547BFF68" w14:textId="77777777" w:rsidR="009654D3" w:rsidRDefault="009654D3" w:rsidP="009654D3">
            <w:pPr>
              <w:pStyle w:val="ListParagraph"/>
              <w:numPr>
                <w:ilvl w:val="0"/>
                <w:numId w:val="5"/>
              </w:numPr>
            </w:pPr>
            <w:r>
              <w:t>Display message advising no save data was found</w:t>
            </w:r>
          </w:p>
        </w:tc>
      </w:tr>
    </w:tbl>
    <w:p w14:paraId="51E9C8E5" w14:textId="77777777" w:rsidR="00452BEF" w:rsidRDefault="00452BEF"/>
    <w:p w14:paraId="10CCD222" w14:textId="77777777" w:rsidR="00452BEF" w:rsidRDefault="00452BEF"/>
    <w:p w14:paraId="1CA62D22" w14:textId="77777777" w:rsidR="00452BEF" w:rsidRDefault="00452BEF">
      <w:pPr>
        <w:sectPr w:rsidR="00452BEF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E1E2F78" w14:textId="77777777" w:rsidR="00452BEF" w:rsidRDefault="008B60DE" w:rsidP="008B60DE">
      <w:pPr>
        <w:pStyle w:val="Heading1"/>
      </w:pPr>
      <w:bookmarkStart w:id="3" w:name="_Toc4852417"/>
      <w:r>
        <w:t>Test Data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4A42" w14:paraId="3720D9FC" w14:textId="77777777" w:rsidTr="00767BFF">
        <w:tc>
          <w:tcPr>
            <w:tcW w:w="2254" w:type="dxa"/>
          </w:tcPr>
          <w:p w14:paraId="570FD852" w14:textId="77777777" w:rsidR="00767BFF" w:rsidRPr="00767BFF" w:rsidRDefault="00767BFF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254" w:type="dxa"/>
          </w:tcPr>
          <w:p w14:paraId="15EAB7CE" w14:textId="77777777" w:rsidR="00767BFF" w:rsidRPr="00767BFF" w:rsidRDefault="00767BF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54" w:type="dxa"/>
          </w:tcPr>
          <w:p w14:paraId="689A1088" w14:textId="77777777" w:rsidR="00767BFF" w:rsidRPr="00767BFF" w:rsidRDefault="00767BFF">
            <w:pPr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2254" w:type="dxa"/>
          </w:tcPr>
          <w:p w14:paraId="7979222C" w14:textId="77777777" w:rsidR="00767BFF" w:rsidRPr="00767BFF" w:rsidRDefault="00767BFF">
            <w:pPr>
              <w:rPr>
                <w:b/>
              </w:rPr>
            </w:pPr>
            <w:r>
              <w:rPr>
                <w:b/>
              </w:rPr>
              <w:t>Evidence</w:t>
            </w:r>
          </w:p>
        </w:tc>
      </w:tr>
      <w:tr w:rsidR="00784A42" w14:paraId="0FC378F6" w14:textId="77777777" w:rsidTr="00767BFF">
        <w:tc>
          <w:tcPr>
            <w:tcW w:w="2254" w:type="dxa"/>
          </w:tcPr>
          <w:p w14:paraId="025776E3" w14:textId="77777777" w:rsidR="00767BFF" w:rsidRDefault="00767BFF">
            <w:r>
              <w:t>Case 1.</w:t>
            </w:r>
          </w:p>
        </w:tc>
        <w:tc>
          <w:tcPr>
            <w:tcW w:w="2254" w:type="dxa"/>
          </w:tcPr>
          <w:p w14:paraId="707889E0" w14:textId="77777777" w:rsidR="00767BFF" w:rsidRDefault="00767BFF">
            <w:r>
              <w:t>Add game</w:t>
            </w:r>
          </w:p>
        </w:tc>
        <w:tc>
          <w:tcPr>
            <w:tcW w:w="2254" w:type="dxa"/>
          </w:tcPr>
          <w:p w14:paraId="5B4E450C" w14:textId="77777777" w:rsidR="00767BFF" w:rsidRDefault="00767BFF">
            <w:r>
              <w:t>Data is added to arrays</w:t>
            </w:r>
            <w:r w:rsidR="004C5F20">
              <w:t xml:space="preserve"> then sorted</w:t>
            </w:r>
            <w:r>
              <w:t xml:space="preserve"> and list box is populated with </w:t>
            </w:r>
            <w:r w:rsidR="00784A42">
              <w:t>array data</w:t>
            </w:r>
          </w:p>
        </w:tc>
        <w:tc>
          <w:tcPr>
            <w:tcW w:w="2254" w:type="dxa"/>
          </w:tcPr>
          <w:p w14:paraId="64BBB2B3" w14:textId="77777777" w:rsidR="00767BFF" w:rsidRDefault="00784A42">
            <w:r>
              <w:t>Refer to Screenshot 1</w:t>
            </w:r>
          </w:p>
        </w:tc>
      </w:tr>
      <w:tr w:rsidR="00784A42" w14:paraId="7FA352F4" w14:textId="77777777" w:rsidTr="00767BFF">
        <w:tc>
          <w:tcPr>
            <w:tcW w:w="2254" w:type="dxa"/>
          </w:tcPr>
          <w:p w14:paraId="5904397A" w14:textId="77777777" w:rsidR="00767BFF" w:rsidRDefault="00784A42">
            <w:r>
              <w:t>Case 2</w:t>
            </w:r>
          </w:p>
        </w:tc>
        <w:tc>
          <w:tcPr>
            <w:tcW w:w="2254" w:type="dxa"/>
          </w:tcPr>
          <w:p w14:paraId="121DDB6F" w14:textId="77777777" w:rsidR="00767BFF" w:rsidRDefault="00784A42">
            <w:r>
              <w:t>Add game (missing data)</w:t>
            </w:r>
          </w:p>
        </w:tc>
        <w:tc>
          <w:tcPr>
            <w:tcW w:w="2254" w:type="dxa"/>
          </w:tcPr>
          <w:p w14:paraId="1E77EA32" w14:textId="77777777" w:rsidR="00767BFF" w:rsidRDefault="00784A42">
            <w:r>
              <w:t>Display Error Message</w:t>
            </w:r>
          </w:p>
        </w:tc>
        <w:tc>
          <w:tcPr>
            <w:tcW w:w="2254" w:type="dxa"/>
          </w:tcPr>
          <w:p w14:paraId="796054D4" w14:textId="77777777" w:rsidR="00767BFF" w:rsidRDefault="00784A42">
            <w:r>
              <w:t>Refer to Screenshot 2</w:t>
            </w:r>
          </w:p>
        </w:tc>
      </w:tr>
      <w:tr w:rsidR="00784A42" w14:paraId="3B36FF55" w14:textId="77777777" w:rsidTr="00767BFF">
        <w:tc>
          <w:tcPr>
            <w:tcW w:w="2254" w:type="dxa"/>
          </w:tcPr>
          <w:p w14:paraId="37B26A47" w14:textId="77777777" w:rsidR="00767BFF" w:rsidRDefault="00784A42">
            <w:r>
              <w:t>Case 3</w:t>
            </w:r>
          </w:p>
        </w:tc>
        <w:tc>
          <w:tcPr>
            <w:tcW w:w="2254" w:type="dxa"/>
          </w:tcPr>
          <w:p w14:paraId="52A40793" w14:textId="77777777" w:rsidR="00767BFF" w:rsidRDefault="00784A42">
            <w:r>
              <w:t>Delete Game</w:t>
            </w:r>
          </w:p>
        </w:tc>
        <w:tc>
          <w:tcPr>
            <w:tcW w:w="2254" w:type="dxa"/>
          </w:tcPr>
          <w:p w14:paraId="79C36DD0" w14:textId="77777777" w:rsidR="00767BFF" w:rsidRDefault="00784A42">
            <w:r>
              <w:t>Data is removed from array based upon list box selection and list box is updated with modified array data</w:t>
            </w:r>
          </w:p>
        </w:tc>
        <w:tc>
          <w:tcPr>
            <w:tcW w:w="2254" w:type="dxa"/>
          </w:tcPr>
          <w:p w14:paraId="5958B57A" w14:textId="77777777" w:rsidR="00767BFF" w:rsidRDefault="00784A42">
            <w:r>
              <w:t>Refer to Screenshot 3</w:t>
            </w:r>
          </w:p>
        </w:tc>
      </w:tr>
      <w:tr w:rsidR="00784A42" w14:paraId="230EA2C9" w14:textId="77777777" w:rsidTr="00767BFF">
        <w:tc>
          <w:tcPr>
            <w:tcW w:w="2254" w:type="dxa"/>
          </w:tcPr>
          <w:p w14:paraId="47EE3CF1" w14:textId="77777777" w:rsidR="00784A42" w:rsidRDefault="00784A42">
            <w:r>
              <w:t>Case 4</w:t>
            </w:r>
          </w:p>
        </w:tc>
        <w:tc>
          <w:tcPr>
            <w:tcW w:w="2254" w:type="dxa"/>
          </w:tcPr>
          <w:p w14:paraId="19A4B3F5" w14:textId="77777777" w:rsidR="00784A42" w:rsidRDefault="00784A42">
            <w:r>
              <w:t>Delete games (no selection)</w:t>
            </w:r>
          </w:p>
        </w:tc>
        <w:tc>
          <w:tcPr>
            <w:tcW w:w="2254" w:type="dxa"/>
          </w:tcPr>
          <w:p w14:paraId="5E987FA4" w14:textId="77777777" w:rsidR="00784A42" w:rsidRDefault="00784A42">
            <w:r>
              <w:t>Display error message</w:t>
            </w:r>
          </w:p>
        </w:tc>
        <w:tc>
          <w:tcPr>
            <w:tcW w:w="2254" w:type="dxa"/>
          </w:tcPr>
          <w:p w14:paraId="1B6594EA" w14:textId="77777777" w:rsidR="00784A42" w:rsidRDefault="00784A42">
            <w:r>
              <w:t>Refer to Screenshot 4</w:t>
            </w:r>
          </w:p>
        </w:tc>
      </w:tr>
      <w:tr w:rsidR="00784A42" w14:paraId="02891BF7" w14:textId="77777777" w:rsidTr="00767BFF">
        <w:tc>
          <w:tcPr>
            <w:tcW w:w="2254" w:type="dxa"/>
          </w:tcPr>
          <w:p w14:paraId="0387C154" w14:textId="77777777" w:rsidR="00784A42" w:rsidRDefault="00784A42">
            <w:r>
              <w:t>Case 5</w:t>
            </w:r>
          </w:p>
        </w:tc>
        <w:tc>
          <w:tcPr>
            <w:tcW w:w="2254" w:type="dxa"/>
          </w:tcPr>
          <w:p w14:paraId="0A1071DC" w14:textId="77777777" w:rsidR="00784A42" w:rsidRDefault="002F4D64">
            <w:r>
              <w:t>Clear Fields</w:t>
            </w:r>
          </w:p>
        </w:tc>
        <w:tc>
          <w:tcPr>
            <w:tcW w:w="2254" w:type="dxa"/>
          </w:tcPr>
          <w:p w14:paraId="33ECBD32" w14:textId="77777777" w:rsidR="00784A42" w:rsidRDefault="002F4D64">
            <w:r>
              <w:t xml:space="preserve">Clears the textboxes of any data from selection or </w:t>
            </w:r>
          </w:p>
        </w:tc>
        <w:tc>
          <w:tcPr>
            <w:tcW w:w="2254" w:type="dxa"/>
          </w:tcPr>
          <w:p w14:paraId="1C22EA74" w14:textId="77777777" w:rsidR="00784A42" w:rsidRDefault="002F4D64">
            <w:r>
              <w:t>Refer to Screenshot 5</w:t>
            </w:r>
          </w:p>
        </w:tc>
      </w:tr>
      <w:tr w:rsidR="002F4D64" w14:paraId="349EFF49" w14:textId="77777777" w:rsidTr="00767BFF">
        <w:tc>
          <w:tcPr>
            <w:tcW w:w="2254" w:type="dxa"/>
          </w:tcPr>
          <w:p w14:paraId="61029291" w14:textId="77777777" w:rsidR="002F4D64" w:rsidRDefault="002F4D64">
            <w:r>
              <w:t>Case 6</w:t>
            </w:r>
          </w:p>
        </w:tc>
        <w:tc>
          <w:tcPr>
            <w:tcW w:w="2254" w:type="dxa"/>
          </w:tcPr>
          <w:p w14:paraId="3ABDBB97" w14:textId="77777777" w:rsidR="002F4D64" w:rsidRDefault="002F4D64">
            <w:r>
              <w:t>Reset Data</w:t>
            </w:r>
          </w:p>
        </w:tc>
        <w:tc>
          <w:tcPr>
            <w:tcW w:w="2254" w:type="dxa"/>
          </w:tcPr>
          <w:p w14:paraId="1BD26474" w14:textId="77777777" w:rsidR="002F4D64" w:rsidRDefault="002F4D64">
            <w:r>
              <w:t>Resets array controller to ‘0”, repopulates list box with reset array controller values</w:t>
            </w:r>
          </w:p>
        </w:tc>
        <w:tc>
          <w:tcPr>
            <w:tcW w:w="2254" w:type="dxa"/>
          </w:tcPr>
          <w:p w14:paraId="71646C63" w14:textId="77777777" w:rsidR="002F4D64" w:rsidRDefault="002F4D64">
            <w:r>
              <w:t>Refer to Screenshot 6</w:t>
            </w:r>
          </w:p>
        </w:tc>
      </w:tr>
      <w:tr w:rsidR="002F4D64" w14:paraId="6C2B35A1" w14:textId="77777777" w:rsidTr="00767BFF">
        <w:tc>
          <w:tcPr>
            <w:tcW w:w="2254" w:type="dxa"/>
          </w:tcPr>
          <w:p w14:paraId="52B46DF5" w14:textId="77777777" w:rsidR="002F4D64" w:rsidRDefault="002F4D64">
            <w:r>
              <w:t>Case 7</w:t>
            </w:r>
          </w:p>
        </w:tc>
        <w:tc>
          <w:tcPr>
            <w:tcW w:w="2254" w:type="dxa"/>
          </w:tcPr>
          <w:p w14:paraId="6EEB330E" w14:textId="77777777" w:rsidR="002F4D64" w:rsidRDefault="002F4D64">
            <w:r>
              <w:t>Update Entry</w:t>
            </w:r>
          </w:p>
        </w:tc>
        <w:tc>
          <w:tcPr>
            <w:tcW w:w="2254" w:type="dxa"/>
          </w:tcPr>
          <w:p w14:paraId="5012A53C" w14:textId="77777777" w:rsidR="002F4D64" w:rsidRDefault="002F4D64">
            <w:r>
              <w:t xml:space="preserve">Updates data values of selected entry with new data </w:t>
            </w:r>
            <w:r w:rsidR="00BC5164">
              <w:t>added to</w:t>
            </w:r>
            <w:r w:rsidR="00A211D2">
              <w:t xml:space="preserve"> text box fields</w:t>
            </w:r>
          </w:p>
        </w:tc>
        <w:tc>
          <w:tcPr>
            <w:tcW w:w="2254" w:type="dxa"/>
          </w:tcPr>
          <w:p w14:paraId="7659C017" w14:textId="77777777" w:rsidR="002F4D64" w:rsidRDefault="00A211D2">
            <w:r>
              <w:t>Refer to Screenshot 7 and 8</w:t>
            </w:r>
          </w:p>
        </w:tc>
      </w:tr>
      <w:tr w:rsidR="00A211D2" w14:paraId="0259CEC3" w14:textId="77777777" w:rsidTr="00767BFF">
        <w:tc>
          <w:tcPr>
            <w:tcW w:w="2254" w:type="dxa"/>
          </w:tcPr>
          <w:p w14:paraId="50B54451" w14:textId="77777777" w:rsidR="00A211D2" w:rsidRDefault="00A211D2">
            <w:r>
              <w:t>Case 8</w:t>
            </w:r>
          </w:p>
        </w:tc>
        <w:tc>
          <w:tcPr>
            <w:tcW w:w="2254" w:type="dxa"/>
          </w:tcPr>
          <w:p w14:paraId="550AC7BE" w14:textId="77777777" w:rsidR="00A211D2" w:rsidRDefault="00A211D2">
            <w:r>
              <w:t>Search for Entry</w:t>
            </w:r>
          </w:p>
        </w:tc>
        <w:tc>
          <w:tcPr>
            <w:tcW w:w="2254" w:type="dxa"/>
          </w:tcPr>
          <w:p w14:paraId="199DA894" w14:textId="77777777" w:rsidR="00A211D2" w:rsidRDefault="00A211D2">
            <w:r>
              <w:t>Searches name array for the exact match of the name field and selects appropriate index in list box</w:t>
            </w:r>
          </w:p>
        </w:tc>
        <w:tc>
          <w:tcPr>
            <w:tcW w:w="2254" w:type="dxa"/>
          </w:tcPr>
          <w:p w14:paraId="50590676" w14:textId="77777777" w:rsidR="00A211D2" w:rsidRDefault="00A211D2">
            <w:r>
              <w:t>Refer to Screenshot 9 and 10</w:t>
            </w:r>
          </w:p>
        </w:tc>
      </w:tr>
      <w:tr w:rsidR="00A211D2" w14:paraId="1747E7FA" w14:textId="77777777" w:rsidTr="00767BFF">
        <w:tc>
          <w:tcPr>
            <w:tcW w:w="2254" w:type="dxa"/>
          </w:tcPr>
          <w:p w14:paraId="4A5DC5E9" w14:textId="77777777" w:rsidR="00A211D2" w:rsidRDefault="00A211D2" w:rsidP="00A211D2">
            <w:r>
              <w:t>Case 9</w:t>
            </w:r>
          </w:p>
        </w:tc>
        <w:tc>
          <w:tcPr>
            <w:tcW w:w="2254" w:type="dxa"/>
          </w:tcPr>
          <w:p w14:paraId="0A7E68E5" w14:textId="77777777" w:rsidR="00A211D2" w:rsidRDefault="00A211D2" w:rsidP="00A211D2">
            <w:r>
              <w:t>Save on Click</w:t>
            </w:r>
          </w:p>
        </w:tc>
        <w:tc>
          <w:tcPr>
            <w:tcW w:w="2254" w:type="dxa"/>
          </w:tcPr>
          <w:p w14:paraId="2E8ADD3A" w14:textId="77777777" w:rsidR="00A211D2" w:rsidRDefault="00A211D2" w:rsidP="00A211D2">
            <w:r>
              <w:t>Saves array data into binary file upon button click</w:t>
            </w:r>
          </w:p>
        </w:tc>
        <w:tc>
          <w:tcPr>
            <w:tcW w:w="2254" w:type="dxa"/>
          </w:tcPr>
          <w:p w14:paraId="2055D137" w14:textId="77777777" w:rsidR="00A211D2" w:rsidRDefault="00A211D2" w:rsidP="00A211D2">
            <w:r>
              <w:t>Refer to Screenshot 11 and 12</w:t>
            </w:r>
          </w:p>
        </w:tc>
      </w:tr>
      <w:tr w:rsidR="00A211D2" w14:paraId="05840471" w14:textId="77777777" w:rsidTr="00767BFF">
        <w:tc>
          <w:tcPr>
            <w:tcW w:w="2254" w:type="dxa"/>
          </w:tcPr>
          <w:p w14:paraId="3C9B0FC0" w14:textId="77777777" w:rsidR="00A211D2" w:rsidRDefault="00A211D2" w:rsidP="00A211D2">
            <w:r>
              <w:t>Case 10</w:t>
            </w:r>
          </w:p>
        </w:tc>
        <w:tc>
          <w:tcPr>
            <w:tcW w:w="2254" w:type="dxa"/>
          </w:tcPr>
          <w:p w14:paraId="23B81FDA" w14:textId="77777777" w:rsidR="00A211D2" w:rsidRDefault="00BB264B" w:rsidP="00A211D2">
            <w:r>
              <w:t>Load on Click</w:t>
            </w:r>
          </w:p>
        </w:tc>
        <w:tc>
          <w:tcPr>
            <w:tcW w:w="2254" w:type="dxa"/>
          </w:tcPr>
          <w:p w14:paraId="69AAC5A2" w14:textId="77777777" w:rsidR="00A211D2" w:rsidRDefault="00BB264B" w:rsidP="00A211D2">
            <w:r>
              <w:t xml:space="preserve">Loads Array data from previously saved </w:t>
            </w:r>
            <w:proofErr w:type="spellStart"/>
            <w:r>
              <w:t>dat</w:t>
            </w:r>
            <w:proofErr w:type="spellEnd"/>
            <w:r>
              <w:t xml:space="preserve"> file upon button click</w:t>
            </w:r>
          </w:p>
        </w:tc>
        <w:tc>
          <w:tcPr>
            <w:tcW w:w="2254" w:type="dxa"/>
          </w:tcPr>
          <w:p w14:paraId="576CD714" w14:textId="77777777" w:rsidR="00A211D2" w:rsidRDefault="00BB264B" w:rsidP="00A211D2">
            <w:r>
              <w:t>Refer to Screenshot 13 and 14</w:t>
            </w:r>
          </w:p>
        </w:tc>
      </w:tr>
      <w:tr w:rsidR="00BB264B" w14:paraId="4C37BF9B" w14:textId="77777777" w:rsidTr="00767BFF">
        <w:tc>
          <w:tcPr>
            <w:tcW w:w="2254" w:type="dxa"/>
          </w:tcPr>
          <w:p w14:paraId="34AB254A" w14:textId="77777777" w:rsidR="00BB264B" w:rsidRDefault="00BB264B" w:rsidP="00A211D2">
            <w:r>
              <w:t>Case 11</w:t>
            </w:r>
          </w:p>
        </w:tc>
        <w:tc>
          <w:tcPr>
            <w:tcW w:w="2254" w:type="dxa"/>
          </w:tcPr>
          <w:p w14:paraId="24C2513D" w14:textId="77777777" w:rsidR="00BB264B" w:rsidRDefault="00BB264B" w:rsidP="00A211D2">
            <w:r>
              <w:t xml:space="preserve">Load on </w:t>
            </w:r>
            <w:r w:rsidR="00BC5164">
              <w:t>Click (</w:t>
            </w:r>
            <w:r>
              <w:t>no save file)</w:t>
            </w:r>
          </w:p>
        </w:tc>
        <w:tc>
          <w:tcPr>
            <w:tcW w:w="2254" w:type="dxa"/>
          </w:tcPr>
          <w:p w14:paraId="4DB36454" w14:textId="77777777" w:rsidR="00BB264B" w:rsidRDefault="00BB264B" w:rsidP="00A211D2">
            <w:r>
              <w:t>Displays message advising there is no save data to load</w:t>
            </w:r>
          </w:p>
        </w:tc>
        <w:tc>
          <w:tcPr>
            <w:tcW w:w="2254" w:type="dxa"/>
          </w:tcPr>
          <w:p w14:paraId="761CDC2E" w14:textId="77777777" w:rsidR="00BB264B" w:rsidRDefault="00BB264B" w:rsidP="00A211D2">
            <w:r>
              <w:t>Refer to Screenshot 15</w:t>
            </w:r>
          </w:p>
        </w:tc>
      </w:tr>
      <w:tr w:rsidR="00BB264B" w14:paraId="7F39D63F" w14:textId="77777777" w:rsidTr="00767BFF">
        <w:tc>
          <w:tcPr>
            <w:tcW w:w="2254" w:type="dxa"/>
          </w:tcPr>
          <w:p w14:paraId="11BE708F" w14:textId="77777777" w:rsidR="00BB264B" w:rsidRDefault="00BB264B" w:rsidP="00BB264B">
            <w:r>
              <w:t>Case 12</w:t>
            </w:r>
          </w:p>
        </w:tc>
        <w:tc>
          <w:tcPr>
            <w:tcW w:w="2254" w:type="dxa"/>
          </w:tcPr>
          <w:p w14:paraId="51F0C9DB" w14:textId="77777777" w:rsidR="00BB264B" w:rsidRDefault="00BB264B" w:rsidP="00BB264B">
            <w:r>
              <w:t>Load on Execute</w:t>
            </w:r>
          </w:p>
        </w:tc>
        <w:tc>
          <w:tcPr>
            <w:tcW w:w="2254" w:type="dxa"/>
          </w:tcPr>
          <w:p w14:paraId="1D7CC155" w14:textId="77777777" w:rsidR="00BB264B" w:rsidRDefault="00BB264B" w:rsidP="00BB264B">
            <w:r>
              <w:t xml:space="preserve">Loads Array data from previously saved </w:t>
            </w:r>
            <w:proofErr w:type="spellStart"/>
            <w:r>
              <w:t>dat</w:t>
            </w:r>
            <w:proofErr w:type="spellEnd"/>
            <w:r>
              <w:t xml:space="preserve"> file upon form execution</w:t>
            </w:r>
          </w:p>
        </w:tc>
        <w:tc>
          <w:tcPr>
            <w:tcW w:w="2254" w:type="dxa"/>
          </w:tcPr>
          <w:p w14:paraId="5611AD7F" w14:textId="77777777" w:rsidR="00BB264B" w:rsidRDefault="00BB264B" w:rsidP="00BB264B">
            <w:r>
              <w:t>Refer to Screenshot 16</w:t>
            </w:r>
          </w:p>
        </w:tc>
      </w:tr>
      <w:tr w:rsidR="00BB264B" w14:paraId="130968E1" w14:textId="77777777" w:rsidTr="00767BFF">
        <w:tc>
          <w:tcPr>
            <w:tcW w:w="2254" w:type="dxa"/>
          </w:tcPr>
          <w:p w14:paraId="68DD2B6A" w14:textId="77777777" w:rsidR="00BB264B" w:rsidRDefault="00BB264B" w:rsidP="00BB264B">
            <w:r>
              <w:t>Case 13</w:t>
            </w:r>
          </w:p>
        </w:tc>
        <w:tc>
          <w:tcPr>
            <w:tcW w:w="2254" w:type="dxa"/>
          </w:tcPr>
          <w:p w14:paraId="07D77D85" w14:textId="77777777" w:rsidR="00BB264B" w:rsidRDefault="00BB264B" w:rsidP="00BB264B">
            <w:r>
              <w:t xml:space="preserve">Load on </w:t>
            </w:r>
            <w:r w:rsidR="00BC5164">
              <w:t>Execute (</w:t>
            </w:r>
            <w:r>
              <w:t>no save file)</w:t>
            </w:r>
          </w:p>
        </w:tc>
        <w:tc>
          <w:tcPr>
            <w:tcW w:w="2254" w:type="dxa"/>
          </w:tcPr>
          <w:p w14:paraId="70F6FC07" w14:textId="77777777" w:rsidR="00BB264B" w:rsidRDefault="00BB264B" w:rsidP="00BB264B">
            <w:r>
              <w:t>Displays message advising there is no save data to load</w:t>
            </w:r>
          </w:p>
        </w:tc>
        <w:tc>
          <w:tcPr>
            <w:tcW w:w="2254" w:type="dxa"/>
          </w:tcPr>
          <w:p w14:paraId="4E2F98E5" w14:textId="77777777" w:rsidR="00BB264B" w:rsidRDefault="00BB264B" w:rsidP="00BB264B">
            <w:r>
              <w:t>Refer to Screenshot 17</w:t>
            </w:r>
          </w:p>
        </w:tc>
      </w:tr>
      <w:tr w:rsidR="00BB264B" w14:paraId="36A55001" w14:textId="77777777" w:rsidTr="00767BFF">
        <w:tc>
          <w:tcPr>
            <w:tcW w:w="2254" w:type="dxa"/>
          </w:tcPr>
          <w:p w14:paraId="6B09317D" w14:textId="77777777" w:rsidR="00BB264B" w:rsidRDefault="00BB264B" w:rsidP="00BB264B">
            <w:r>
              <w:t>Case 14</w:t>
            </w:r>
          </w:p>
        </w:tc>
        <w:tc>
          <w:tcPr>
            <w:tcW w:w="2254" w:type="dxa"/>
          </w:tcPr>
          <w:p w14:paraId="5ABC79A0" w14:textId="77777777" w:rsidR="00BB264B" w:rsidRDefault="00BB264B" w:rsidP="00BB264B">
            <w:r>
              <w:t>Save on Form Close</w:t>
            </w:r>
          </w:p>
        </w:tc>
        <w:tc>
          <w:tcPr>
            <w:tcW w:w="2254" w:type="dxa"/>
          </w:tcPr>
          <w:p w14:paraId="0B92DAA7" w14:textId="77777777" w:rsidR="00BB264B" w:rsidRDefault="00BB264B" w:rsidP="00BB264B">
            <w:r>
              <w:t>Saves the current array data into binary file on program close</w:t>
            </w:r>
          </w:p>
        </w:tc>
        <w:tc>
          <w:tcPr>
            <w:tcW w:w="2254" w:type="dxa"/>
          </w:tcPr>
          <w:p w14:paraId="1BDADEE2" w14:textId="77777777" w:rsidR="00BB264B" w:rsidRDefault="004C5F20" w:rsidP="00BB264B">
            <w:r>
              <w:t>Refer to Screenshot 18</w:t>
            </w:r>
          </w:p>
        </w:tc>
      </w:tr>
      <w:tr w:rsidR="004C5F20" w14:paraId="4438C1F3" w14:textId="77777777" w:rsidTr="00767BFF">
        <w:tc>
          <w:tcPr>
            <w:tcW w:w="2254" w:type="dxa"/>
          </w:tcPr>
          <w:p w14:paraId="7EFB1046" w14:textId="77777777" w:rsidR="004C5F20" w:rsidRDefault="004C5F20" w:rsidP="00BB264B">
            <w:r>
              <w:t>Case 15</w:t>
            </w:r>
          </w:p>
        </w:tc>
        <w:tc>
          <w:tcPr>
            <w:tcW w:w="2254" w:type="dxa"/>
          </w:tcPr>
          <w:p w14:paraId="00AC4C70" w14:textId="77777777" w:rsidR="004C5F20" w:rsidRDefault="004C5F20" w:rsidP="00BB264B">
            <w:r>
              <w:t>Display Tooltip</w:t>
            </w:r>
          </w:p>
        </w:tc>
        <w:tc>
          <w:tcPr>
            <w:tcW w:w="2254" w:type="dxa"/>
          </w:tcPr>
          <w:p w14:paraId="6CFD13AA" w14:textId="77777777" w:rsidR="004C5F20" w:rsidRDefault="004C5F20" w:rsidP="00BB264B">
            <w:r>
              <w:t>Displays tooltips on text field mouseover</w:t>
            </w:r>
          </w:p>
        </w:tc>
        <w:tc>
          <w:tcPr>
            <w:tcW w:w="2254" w:type="dxa"/>
          </w:tcPr>
          <w:p w14:paraId="43E85CB1" w14:textId="77777777" w:rsidR="004C5F20" w:rsidRDefault="004C5F20" w:rsidP="00BB264B">
            <w:r>
              <w:t>Refer to Screenshot 19</w:t>
            </w:r>
          </w:p>
        </w:tc>
      </w:tr>
    </w:tbl>
    <w:p w14:paraId="50756456" w14:textId="77777777" w:rsidR="00452BEF" w:rsidRDefault="00452BEF"/>
    <w:p w14:paraId="42972802" w14:textId="77777777" w:rsidR="00452BEF" w:rsidRDefault="00452BEF"/>
    <w:p w14:paraId="3BE6BCBA" w14:textId="77777777" w:rsidR="00452BEF" w:rsidRDefault="00452BEF">
      <w:pPr>
        <w:sectPr w:rsidR="00452BEF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DE309E8" w14:textId="77777777" w:rsidR="00452BEF" w:rsidRDefault="008B60DE" w:rsidP="008B60DE">
      <w:pPr>
        <w:pStyle w:val="Heading1"/>
      </w:pPr>
      <w:bookmarkStart w:id="4" w:name="_Toc4852418"/>
      <w:r>
        <w:t>Program Code</w:t>
      </w:r>
      <w:bookmarkEnd w:id="4"/>
    </w:p>
    <w:p w14:paraId="29FFD70F" w14:textId="77777777" w:rsidR="00452BEF" w:rsidRPr="00D8165C" w:rsidRDefault="00D8165C" w:rsidP="00D8165C">
      <w:pPr>
        <w:pStyle w:val="ListParagraph"/>
        <w:numPr>
          <w:ilvl w:val="0"/>
          <w:numId w:val="3"/>
        </w:numPr>
      </w:pPr>
      <w:proofErr w:type="spellStart"/>
      <w:proofErr w:type="gramStart"/>
      <w:r w:rsidRPr="00D8165C">
        <w:rPr>
          <w:rFonts w:ascii="Consolas" w:hAnsi="Consolas" w:cs="Consolas"/>
          <w:color w:val="000000"/>
          <w:sz w:val="19"/>
          <w:szCs w:val="19"/>
        </w:rPr>
        <w:t>DisplayNames</w:t>
      </w:r>
      <w:proofErr w:type="spellEnd"/>
      <w:r w:rsidRPr="00D8165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8165C">
        <w:rPr>
          <w:rFonts w:ascii="Consolas" w:hAnsi="Consolas" w:cs="Consolas"/>
          <w:color w:val="000000"/>
          <w:sz w:val="19"/>
          <w:szCs w:val="19"/>
        </w:rPr>
        <w:t>)</w:t>
      </w:r>
    </w:p>
    <w:p w14:paraId="56EA22C1" w14:textId="77777777" w:rsidR="00D8165C" w:rsidRPr="00D8165C" w:rsidRDefault="00D8165C" w:rsidP="00D8165C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8000"/>
          <w:sz w:val="19"/>
          <w:szCs w:val="19"/>
        </w:rPr>
        <w:t xml:space="preserve">Display names method to populate entries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</w:p>
    <w:p w14:paraId="6F442AD0" w14:textId="77777777" w:rsidR="00D8165C" w:rsidRPr="00D8165C" w:rsidRDefault="00D8165C" w:rsidP="00D8165C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ClearTBs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2B7290" w14:textId="77777777" w:rsidR="00D8165C" w:rsidRPr="00D8165C" w:rsidRDefault="00D8165C" w:rsidP="00D8165C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8000"/>
          <w:sz w:val="19"/>
          <w:szCs w:val="19"/>
        </w:rPr>
        <w:t>Clears the textbox controls of any data</w:t>
      </w:r>
    </w:p>
    <w:p w14:paraId="0ED6C1AD" w14:textId="77777777" w:rsidR="00D8165C" w:rsidRPr="00D8165C" w:rsidRDefault="00D8165C" w:rsidP="00D8165C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FD0C8A3" w14:textId="77777777" w:rsidR="00D8165C" w:rsidRPr="00D8165C" w:rsidRDefault="00D8165C" w:rsidP="00D8165C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8000"/>
          <w:sz w:val="19"/>
          <w:szCs w:val="19"/>
        </w:rPr>
        <w:t xml:space="preserve">Sorts entries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alhpabetical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 of names array</w:t>
      </w:r>
    </w:p>
    <w:p w14:paraId="67ADF74B" w14:textId="77777777" w:rsidR="00D8165C" w:rsidRPr="00D8165C" w:rsidRDefault="00D8165C" w:rsidP="00D8165C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F4EF89" w14:textId="77777777" w:rsidR="00D8165C" w:rsidRPr="00D8165C" w:rsidRDefault="00D8165C" w:rsidP="00D8165C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)</w:t>
      </w:r>
      <w:r w:rsidRPr="00D8165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Searches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matched strings based on user input in the "Name" control</w:t>
      </w:r>
    </w:p>
    <w:p w14:paraId="2A9614D7" w14:textId="77777777" w:rsidR="00D8165C" w:rsidRPr="00D8165C" w:rsidRDefault="00D8165C" w:rsidP="00D8165C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5AAA4D2D" w14:textId="77777777" w:rsidR="00D8165C" w:rsidRPr="00D8165C" w:rsidRDefault="00D8165C" w:rsidP="00D8165C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8000"/>
          <w:sz w:val="19"/>
          <w:szCs w:val="19"/>
        </w:rPr>
        <w:t>Save "entries" and array data into binary file</w:t>
      </w:r>
    </w:p>
    <w:p w14:paraId="525FA5B7" w14:textId="77777777" w:rsidR="00D8165C" w:rsidRPr="00D8165C" w:rsidRDefault="00D8165C" w:rsidP="00D8165C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654CAD" w14:textId="77777777" w:rsidR="00D8165C" w:rsidRDefault="00D8165C" w:rsidP="00D8165C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8000"/>
          <w:sz w:val="19"/>
          <w:szCs w:val="19"/>
        </w:rPr>
        <w:t>Read "entries" and array data from previously saved binary file</w:t>
      </w:r>
    </w:p>
    <w:p w14:paraId="5B3B519A" w14:textId="77777777" w:rsidR="00452BEF" w:rsidRDefault="00452BEF"/>
    <w:p w14:paraId="0DB66919" w14:textId="77777777" w:rsidR="00767BFF" w:rsidRDefault="00767BFF" w:rsidP="008B60DE">
      <w:pPr>
        <w:sectPr w:rsidR="00767BFF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9EAA9FE" w14:textId="77777777" w:rsidR="00452BEF" w:rsidRDefault="00767BFF" w:rsidP="00767BFF">
      <w:pPr>
        <w:pStyle w:val="Heading1"/>
      </w:pPr>
      <w:bookmarkStart w:id="5" w:name="_Toc4852419"/>
      <w:r>
        <w:t>Reference Material</w:t>
      </w:r>
      <w:bookmarkEnd w:id="5"/>
    </w:p>
    <w:p w14:paraId="2A883ACF" w14:textId="77777777" w:rsidR="00767BFF" w:rsidRDefault="004147C5" w:rsidP="004B0FE5">
      <w:pPr>
        <w:pStyle w:val="Heading3"/>
      </w:pPr>
      <w:bookmarkStart w:id="6" w:name="_Toc4852420"/>
      <w:r>
        <w:t>Screenshot 1</w:t>
      </w:r>
      <w:bookmarkEnd w:id="6"/>
    </w:p>
    <w:p w14:paraId="4744E041" w14:textId="77777777" w:rsidR="004B0FE5" w:rsidRDefault="004B0FE5" w:rsidP="004B0FE5">
      <w:r>
        <w:rPr>
          <w:noProof/>
        </w:rPr>
        <w:drawing>
          <wp:inline distT="0" distB="0" distL="0" distR="0" wp14:anchorId="1F9AA855" wp14:editId="0B3899ED">
            <wp:extent cx="3781425" cy="3714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BFB46" w14:textId="77777777" w:rsidR="004B0FE5" w:rsidRDefault="004B0FE5" w:rsidP="004B0FE5"/>
    <w:p w14:paraId="3BC38838" w14:textId="77777777" w:rsidR="004B0FE5" w:rsidRDefault="004B0FE5" w:rsidP="004B0FE5">
      <w:pPr>
        <w:pStyle w:val="Heading3"/>
      </w:pPr>
      <w:bookmarkStart w:id="7" w:name="_Toc4852421"/>
      <w:r>
        <w:t>Screenshot 2</w:t>
      </w:r>
      <w:bookmarkEnd w:id="7"/>
    </w:p>
    <w:p w14:paraId="574D9360" w14:textId="77777777" w:rsidR="004B0FE5" w:rsidRDefault="004B0FE5" w:rsidP="004B0FE5">
      <w:r>
        <w:rPr>
          <w:noProof/>
        </w:rPr>
        <w:drawing>
          <wp:inline distT="0" distB="0" distL="0" distR="0" wp14:anchorId="1575D2CC" wp14:editId="64248A57">
            <wp:extent cx="3810000" cy="37528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61BAB35" w14:textId="77777777" w:rsidR="004B0FE5" w:rsidRPr="004B0FE5" w:rsidRDefault="004B0FE5" w:rsidP="004B0FE5">
      <w:pPr>
        <w:pStyle w:val="Heading3"/>
      </w:pPr>
      <w:bookmarkStart w:id="8" w:name="_Toc4852422"/>
      <w:r>
        <w:t>Screenshot 3</w:t>
      </w:r>
      <w:bookmarkEnd w:id="8"/>
    </w:p>
    <w:p w14:paraId="7E83E837" w14:textId="77777777" w:rsidR="004B0FE5" w:rsidRDefault="004B0FE5" w:rsidP="004B0FE5">
      <w:r>
        <w:rPr>
          <w:noProof/>
        </w:rPr>
        <w:drawing>
          <wp:inline distT="0" distB="0" distL="0" distR="0" wp14:anchorId="68DC0837" wp14:editId="5C34134D">
            <wp:extent cx="3810000" cy="3752850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8FA0" w14:textId="77777777" w:rsidR="004B0FE5" w:rsidRDefault="004B0FE5" w:rsidP="004B0FE5"/>
    <w:p w14:paraId="6A42BA86" w14:textId="77777777" w:rsidR="004B0FE5" w:rsidRDefault="004B0FE5" w:rsidP="004B0FE5">
      <w:pPr>
        <w:pStyle w:val="Heading3"/>
      </w:pPr>
      <w:bookmarkStart w:id="9" w:name="_Toc4852423"/>
      <w:r>
        <w:t>Screenshot 4</w:t>
      </w:r>
      <w:bookmarkEnd w:id="9"/>
    </w:p>
    <w:p w14:paraId="1CFA98DF" w14:textId="77777777" w:rsidR="004B0FE5" w:rsidRDefault="004B0FE5" w:rsidP="004B0FE5">
      <w:r>
        <w:rPr>
          <w:noProof/>
        </w:rPr>
        <w:drawing>
          <wp:inline distT="0" distB="0" distL="0" distR="0" wp14:anchorId="54D54B56" wp14:editId="15B7FE55">
            <wp:extent cx="3810000" cy="3752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4C775F5" w14:textId="77777777" w:rsidR="004B0FE5" w:rsidRDefault="004B0FE5" w:rsidP="004B0FE5">
      <w:pPr>
        <w:pStyle w:val="Heading3"/>
      </w:pPr>
      <w:bookmarkStart w:id="10" w:name="_Toc4852424"/>
      <w:r>
        <w:t>Screenshot 5</w:t>
      </w:r>
      <w:bookmarkEnd w:id="10"/>
    </w:p>
    <w:p w14:paraId="030514C5" w14:textId="77777777" w:rsidR="004B0FE5" w:rsidRDefault="004B0FE5" w:rsidP="004B0FE5">
      <w:r>
        <w:rPr>
          <w:noProof/>
        </w:rPr>
        <w:drawing>
          <wp:inline distT="0" distB="0" distL="0" distR="0" wp14:anchorId="4EA4BF6C" wp14:editId="21506316">
            <wp:extent cx="3810000" cy="37528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7818" w14:textId="77777777" w:rsidR="004B0FE5" w:rsidRDefault="004B0FE5" w:rsidP="004B0FE5"/>
    <w:p w14:paraId="47DE2935" w14:textId="77777777" w:rsidR="004B0FE5" w:rsidRDefault="004B0FE5" w:rsidP="004B0FE5">
      <w:pPr>
        <w:pStyle w:val="Heading3"/>
      </w:pPr>
      <w:bookmarkStart w:id="11" w:name="_Toc4852425"/>
      <w:r>
        <w:t>Screenshot 6</w:t>
      </w:r>
      <w:bookmarkEnd w:id="11"/>
    </w:p>
    <w:p w14:paraId="30DFA3CE" w14:textId="77777777" w:rsidR="004B0FE5" w:rsidRDefault="004B0FE5" w:rsidP="004B0FE5">
      <w:r>
        <w:rPr>
          <w:noProof/>
        </w:rPr>
        <w:drawing>
          <wp:inline distT="0" distB="0" distL="0" distR="0" wp14:anchorId="23F5F618" wp14:editId="2DEECBEA">
            <wp:extent cx="3810000" cy="3752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E9BEF9A" w14:textId="77777777" w:rsidR="004B0FE5" w:rsidRDefault="004B0FE5" w:rsidP="004B0FE5">
      <w:pPr>
        <w:pStyle w:val="Heading3"/>
      </w:pPr>
      <w:bookmarkStart w:id="12" w:name="_Toc4852426"/>
      <w:r>
        <w:t>Screenshot 7</w:t>
      </w:r>
      <w:bookmarkEnd w:id="12"/>
    </w:p>
    <w:p w14:paraId="0F43B1A7" w14:textId="77777777" w:rsidR="004B0FE5" w:rsidRDefault="004B0FE5" w:rsidP="004B0FE5">
      <w:r>
        <w:rPr>
          <w:noProof/>
        </w:rPr>
        <w:drawing>
          <wp:inline distT="0" distB="0" distL="0" distR="0" wp14:anchorId="3D1197A4" wp14:editId="66F33AEE">
            <wp:extent cx="3810000" cy="37528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30AD1" w14:textId="77777777" w:rsidR="004B0FE5" w:rsidRDefault="004B0FE5" w:rsidP="004B0FE5"/>
    <w:p w14:paraId="16C2C1C7" w14:textId="77777777" w:rsidR="004B0FE5" w:rsidRDefault="004B0FE5" w:rsidP="004B0FE5">
      <w:pPr>
        <w:pStyle w:val="Heading3"/>
      </w:pPr>
      <w:bookmarkStart w:id="13" w:name="_Toc4852427"/>
      <w:r>
        <w:t>Screenshot 8</w:t>
      </w:r>
      <w:bookmarkEnd w:id="13"/>
    </w:p>
    <w:p w14:paraId="4890BE91" w14:textId="77777777" w:rsidR="004B0FE5" w:rsidRDefault="004B0FE5" w:rsidP="004B0FE5">
      <w:r>
        <w:rPr>
          <w:noProof/>
        </w:rPr>
        <w:drawing>
          <wp:inline distT="0" distB="0" distL="0" distR="0" wp14:anchorId="1C2899D3" wp14:editId="5CA1F391">
            <wp:extent cx="3810000" cy="3752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3EBA141" w14:textId="77777777" w:rsidR="004B0FE5" w:rsidRDefault="004B0FE5" w:rsidP="004B0FE5">
      <w:pPr>
        <w:pStyle w:val="Heading3"/>
      </w:pPr>
      <w:bookmarkStart w:id="14" w:name="_Toc4852428"/>
      <w:r>
        <w:t>Screenshot 9</w:t>
      </w:r>
      <w:bookmarkEnd w:id="14"/>
    </w:p>
    <w:p w14:paraId="31963FFD" w14:textId="77777777" w:rsidR="004B0FE5" w:rsidRDefault="004B0FE5" w:rsidP="004B0FE5">
      <w:r>
        <w:rPr>
          <w:noProof/>
        </w:rPr>
        <w:drawing>
          <wp:inline distT="0" distB="0" distL="0" distR="0" wp14:anchorId="4C09D931" wp14:editId="30DE0CA3">
            <wp:extent cx="3810000" cy="3752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8CAC" w14:textId="77777777" w:rsidR="004B0FE5" w:rsidRDefault="004B0FE5" w:rsidP="004B0FE5"/>
    <w:p w14:paraId="5E1E926D" w14:textId="77777777" w:rsidR="004B0FE5" w:rsidRDefault="004B0FE5" w:rsidP="004B0FE5">
      <w:pPr>
        <w:pStyle w:val="Heading3"/>
      </w:pPr>
      <w:bookmarkStart w:id="15" w:name="_Toc4852429"/>
      <w:r>
        <w:t>Screenshot 10</w:t>
      </w:r>
      <w:bookmarkEnd w:id="15"/>
    </w:p>
    <w:p w14:paraId="55E447D2" w14:textId="77777777" w:rsidR="004B0FE5" w:rsidRDefault="004B0FE5" w:rsidP="004B0FE5">
      <w:r>
        <w:rPr>
          <w:noProof/>
        </w:rPr>
        <w:drawing>
          <wp:inline distT="0" distB="0" distL="0" distR="0" wp14:anchorId="519788E7" wp14:editId="3D6BEEE5">
            <wp:extent cx="3810000" cy="37528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1A43688" w14:textId="77777777" w:rsidR="004B0FE5" w:rsidRDefault="004B0FE5" w:rsidP="004B0FE5">
      <w:pPr>
        <w:pStyle w:val="Heading3"/>
      </w:pPr>
      <w:bookmarkStart w:id="16" w:name="_Toc4852430"/>
      <w:r>
        <w:t>Screenshot 11</w:t>
      </w:r>
      <w:bookmarkEnd w:id="16"/>
    </w:p>
    <w:p w14:paraId="03CCC0D3" w14:textId="77777777" w:rsidR="004B0FE5" w:rsidRDefault="004B0FE5" w:rsidP="004B0FE5">
      <w:r>
        <w:rPr>
          <w:noProof/>
        </w:rPr>
        <w:drawing>
          <wp:inline distT="0" distB="0" distL="0" distR="0" wp14:anchorId="70B88D06" wp14:editId="7307041B">
            <wp:extent cx="5731510" cy="3230024"/>
            <wp:effectExtent l="0" t="0" r="254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01B8" w14:textId="77777777" w:rsidR="004B0FE5" w:rsidRDefault="004B0FE5" w:rsidP="004B0FE5"/>
    <w:p w14:paraId="7164C9FB" w14:textId="77777777" w:rsidR="004B0FE5" w:rsidRDefault="004B0FE5" w:rsidP="004B0FE5">
      <w:pPr>
        <w:pStyle w:val="Heading3"/>
      </w:pPr>
      <w:bookmarkStart w:id="17" w:name="_Toc4852431"/>
      <w:r>
        <w:t>Screenshot 12</w:t>
      </w:r>
      <w:bookmarkEnd w:id="17"/>
    </w:p>
    <w:p w14:paraId="42A58FBB" w14:textId="77777777" w:rsidR="004B0FE5" w:rsidRDefault="004B0FE5" w:rsidP="004B0FE5">
      <w:r>
        <w:rPr>
          <w:noProof/>
        </w:rPr>
        <w:drawing>
          <wp:inline distT="0" distB="0" distL="0" distR="0" wp14:anchorId="6F35736C" wp14:editId="7099DA90">
            <wp:extent cx="5731510" cy="3230024"/>
            <wp:effectExtent l="0" t="0" r="254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487C1FD" w14:textId="77777777" w:rsidR="004B0FE5" w:rsidRDefault="004B0FE5" w:rsidP="004B0FE5">
      <w:pPr>
        <w:pStyle w:val="Heading3"/>
      </w:pPr>
      <w:bookmarkStart w:id="18" w:name="_Toc4852432"/>
      <w:r>
        <w:t>Screenshot 13</w:t>
      </w:r>
      <w:bookmarkEnd w:id="18"/>
    </w:p>
    <w:p w14:paraId="4729E492" w14:textId="77777777" w:rsidR="004B0FE5" w:rsidRDefault="004B0FE5" w:rsidP="004B0FE5">
      <w:r>
        <w:rPr>
          <w:noProof/>
        </w:rPr>
        <w:drawing>
          <wp:inline distT="0" distB="0" distL="0" distR="0" wp14:anchorId="5962A88B" wp14:editId="38E8BB6E">
            <wp:extent cx="3810000" cy="37528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290D4" w14:textId="77777777" w:rsidR="004B0FE5" w:rsidRDefault="004B0FE5" w:rsidP="004B0FE5"/>
    <w:p w14:paraId="07EADC0D" w14:textId="77777777" w:rsidR="004B0FE5" w:rsidRDefault="004B0FE5" w:rsidP="004B0FE5">
      <w:pPr>
        <w:pStyle w:val="Heading3"/>
      </w:pPr>
      <w:bookmarkStart w:id="19" w:name="_Toc4852433"/>
      <w:r>
        <w:t>Screenshot 14</w:t>
      </w:r>
      <w:bookmarkEnd w:id="19"/>
    </w:p>
    <w:p w14:paraId="580899B1" w14:textId="77777777" w:rsidR="004B0FE5" w:rsidRDefault="004B0FE5" w:rsidP="004B0FE5">
      <w:r>
        <w:rPr>
          <w:noProof/>
        </w:rPr>
        <w:drawing>
          <wp:inline distT="0" distB="0" distL="0" distR="0" wp14:anchorId="536B4A1E" wp14:editId="560754F6">
            <wp:extent cx="3810000" cy="3752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CFCF344" w14:textId="77777777" w:rsidR="004B0FE5" w:rsidRDefault="004B0FE5" w:rsidP="004B0FE5">
      <w:pPr>
        <w:pStyle w:val="Heading3"/>
      </w:pPr>
      <w:bookmarkStart w:id="20" w:name="_Toc4852434"/>
      <w:r>
        <w:t>Screenshot 15</w:t>
      </w:r>
      <w:bookmarkEnd w:id="20"/>
    </w:p>
    <w:p w14:paraId="6F0D5AFB" w14:textId="77777777" w:rsidR="004B0FE5" w:rsidRDefault="004B0FE5" w:rsidP="004B0FE5">
      <w:r>
        <w:rPr>
          <w:noProof/>
        </w:rPr>
        <w:drawing>
          <wp:inline distT="0" distB="0" distL="0" distR="0" wp14:anchorId="72534911" wp14:editId="0026FA01">
            <wp:extent cx="3810000" cy="37528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42DF" w14:textId="77777777" w:rsidR="004B0FE5" w:rsidRDefault="004B0FE5" w:rsidP="004B0FE5"/>
    <w:p w14:paraId="30DA503C" w14:textId="77777777" w:rsidR="004B0FE5" w:rsidRDefault="004B0FE5" w:rsidP="004B0FE5">
      <w:pPr>
        <w:pStyle w:val="Heading3"/>
      </w:pPr>
      <w:bookmarkStart w:id="21" w:name="_Toc4852435"/>
      <w:r>
        <w:t>Screenshot 16</w:t>
      </w:r>
      <w:bookmarkEnd w:id="21"/>
    </w:p>
    <w:p w14:paraId="4244E4F0" w14:textId="77777777" w:rsidR="004B0FE5" w:rsidRDefault="004B0FE5" w:rsidP="004B0FE5">
      <w:r>
        <w:rPr>
          <w:noProof/>
        </w:rPr>
        <w:drawing>
          <wp:inline distT="0" distB="0" distL="0" distR="0" wp14:anchorId="7251B055" wp14:editId="42E6A105">
            <wp:extent cx="3810000" cy="37528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80FAE8A" w14:textId="77777777" w:rsidR="004B0FE5" w:rsidRDefault="004B0FE5" w:rsidP="004B0FE5">
      <w:pPr>
        <w:pStyle w:val="Heading3"/>
      </w:pPr>
      <w:bookmarkStart w:id="22" w:name="_Toc4852436"/>
      <w:r>
        <w:t>Screenshot 17</w:t>
      </w:r>
      <w:bookmarkEnd w:id="22"/>
    </w:p>
    <w:p w14:paraId="3CA7DECA" w14:textId="77777777" w:rsidR="004B0FE5" w:rsidRDefault="004B0FE5" w:rsidP="004B0FE5">
      <w:r>
        <w:rPr>
          <w:noProof/>
        </w:rPr>
        <w:drawing>
          <wp:inline distT="0" distB="0" distL="0" distR="0" wp14:anchorId="24BC1383" wp14:editId="5E454222">
            <wp:extent cx="3810000" cy="37528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D27D" w14:textId="77777777" w:rsidR="004B0FE5" w:rsidRDefault="004B0FE5" w:rsidP="004B0FE5"/>
    <w:p w14:paraId="1309B67E" w14:textId="77777777" w:rsidR="004B0FE5" w:rsidRDefault="004B0FE5" w:rsidP="004B0FE5">
      <w:pPr>
        <w:pStyle w:val="Heading3"/>
      </w:pPr>
      <w:bookmarkStart w:id="23" w:name="_Toc4852437"/>
      <w:r>
        <w:t>Screenshot 18</w:t>
      </w:r>
      <w:bookmarkEnd w:id="23"/>
    </w:p>
    <w:p w14:paraId="76AAB246" w14:textId="77777777" w:rsidR="004B0FE5" w:rsidRDefault="004B0FE5" w:rsidP="004B0FE5">
      <w:r>
        <w:rPr>
          <w:noProof/>
        </w:rPr>
        <w:drawing>
          <wp:inline distT="0" distB="0" distL="0" distR="0" wp14:anchorId="2206FF60" wp14:editId="017FC45F">
            <wp:extent cx="5731510" cy="2060347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D86119B" w14:textId="77777777" w:rsidR="004B0FE5" w:rsidRDefault="004B0FE5" w:rsidP="004B0FE5">
      <w:pPr>
        <w:pStyle w:val="Heading3"/>
      </w:pPr>
      <w:bookmarkStart w:id="24" w:name="_Toc4852438"/>
      <w:r>
        <w:t>Screenshot 19</w:t>
      </w:r>
      <w:bookmarkEnd w:id="24"/>
    </w:p>
    <w:p w14:paraId="6B5E299E" w14:textId="77777777" w:rsidR="004B0FE5" w:rsidRPr="004B0FE5" w:rsidRDefault="004B0FE5" w:rsidP="004B0FE5">
      <w:r>
        <w:rPr>
          <w:noProof/>
        </w:rPr>
        <w:drawing>
          <wp:inline distT="0" distB="0" distL="0" distR="0" wp14:anchorId="723C3034" wp14:editId="0A123028">
            <wp:extent cx="4438650" cy="38100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FE5" w:rsidRPr="004B0FE5" w:rsidSect="00452BEF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58ECB" w14:textId="77777777" w:rsidR="008B60DE" w:rsidRDefault="008B60DE" w:rsidP="00EF4A94">
      <w:pPr>
        <w:spacing w:after="0" w:line="240" w:lineRule="auto"/>
      </w:pPr>
      <w:r>
        <w:separator/>
      </w:r>
    </w:p>
  </w:endnote>
  <w:endnote w:type="continuationSeparator" w:id="0">
    <w:p w14:paraId="0E100690" w14:textId="77777777" w:rsidR="008B60DE" w:rsidRDefault="008B60DE" w:rsidP="00EF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075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B52651" w14:textId="77777777"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8BEE54" w14:textId="77777777" w:rsidR="00EF4A94" w:rsidRDefault="00EF4A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755E7" w14:textId="77777777"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37632C" w14:textId="77777777" w:rsidR="00EF4A94" w:rsidRDefault="00EF4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D105C" w14:textId="77777777" w:rsidR="008B60DE" w:rsidRDefault="008B60DE" w:rsidP="00EF4A94">
      <w:pPr>
        <w:spacing w:after="0" w:line="240" w:lineRule="auto"/>
      </w:pPr>
      <w:r>
        <w:separator/>
      </w:r>
    </w:p>
  </w:footnote>
  <w:footnote w:type="continuationSeparator" w:id="0">
    <w:p w14:paraId="087A43AB" w14:textId="77777777" w:rsidR="008B60DE" w:rsidRDefault="008B60DE" w:rsidP="00EF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DEE18" w14:textId="77777777" w:rsidR="00EF4A94" w:rsidRDefault="00EF4A94" w:rsidP="00EF4A94">
    <w:pPr>
      <w:pStyle w:val="Header"/>
      <w:tabs>
        <w:tab w:val="left" w:pos="5440"/>
      </w:tabs>
    </w:pPr>
    <w:r>
      <w:t>Kyer Potts</w:t>
    </w:r>
    <w:r>
      <w:tab/>
    </w:r>
    <w:r w:rsidR="008B60DE">
      <w:t>Program Report</w:t>
    </w:r>
    <w:r>
      <w:tab/>
    </w:r>
    <w:r>
      <w:tab/>
      <w:t>AT</w:t>
    </w:r>
    <w:r w:rsidR="008B60DE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A22"/>
    <w:multiLevelType w:val="hybridMultilevel"/>
    <w:tmpl w:val="380EF3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D44"/>
    <w:multiLevelType w:val="hybridMultilevel"/>
    <w:tmpl w:val="F1D067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F30A8"/>
    <w:multiLevelType w:val="hybridMultilevel"/>
    <w:tmpl w:val="CE6CAC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472C4"/>
    <w:multiLevelType w:val="hybridMultilevel"/>
    <w:tmpl w:val="43C09E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20CF7"/>
    <w:multiLevelType w:val="hybridMultilevel"/>
    <w:tmpl w:val="0E5091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DE"/>
    <w:rsid w:val="002F4D64"/>
    <w:rsid w:val="0040515A"/>
    <w:rsid w:val="004147C5"/>
    <w:rsid w:val="00452BEF"/>
    <w:rsid w:val="004B0FE5"/>
    <w:rsid w:val="004C5F20"/>
    <w:rsid w:val="00767BFF"/>
    <w:rsid w:val="00784A42"/>
    <w:rsid w:val="008B60DE"/>
    <w:rsid w:val="009654D3"/>
    <w:rsid w:val="00A211D2"/>
    <w:rsid w:val="00B94A4A"/>
    <w:rsid w:val="00BB264B"/>
    <w:rsid w:val="00BC5164"/>
    <w:rsid w:val="00C902C2"/>
    <w:rsid w:val="00D8165C"/>
    <w:rsid w:val="00DB6ACC"/>
    <w:rsid w:val="00DB7879"/>
    <w:rsid w:val="00EF4A94"/>
    <w:rsid w:val="00FE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FB62"/>
  <w15:chartTrackingRefBased/>
  <w15:docId w15:val="{25B8C9BB-FDE3-4A43-80AA-AD53FCE7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A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A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94"/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94"/>
  </w:style>
  <w:style w:type="character" w:customStyle="1" w:styleId="Heading1Char">
    <w:name w:val="Heading 1 Char"/>
    <w:basedOn w:val="DefaultParagraphFont"/>
    <w:link w:val="Heading1"/>
    <w:uiPriority w:val="9"/>
    <w:rsid w:val="00EF4A94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EF4A94"/>
  </w:style>
  <w:style w:type="paragraph" w:styleId="TOC1">
    <w:name w:val="toc 1"/>
    <w:basedOn w:val="Normal"/>
    <w:next w:val="Normal"/>
    <w:autoRedefine/>
    <w:uiPriority w:val="39"/>
    <w:unhideWhenUsed/>
    <w:rsid w:val="00452B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TOCChar">
    <w:name w:val="TOC Char"/>
    <w:basedOn w:val="Heading1Char"/>
    <w:link w:val="TOC"/>
    <w:rsid w:val="00EF4A94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52BE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2BE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2BE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2BE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2BE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2BE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2BE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2BEF"/>
    <w:pPr>
      <w:spacing w:after="0"/>
      <w:ind w:left="1760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7BFF"/>
    <w:pPr>
      <w:ind w:left="720"/>
      <w:contextualSpacing/>
    </w:pPr>
  </w:style>
  <w:style w:type="table" w:styleId="TableGrid">
    <w:name w:val="Table Grid"/>
    <w:basedOn w:val="TableNormal"/>
    <w:uiPriority w:val="39"/>
    <w:rsid w:val="0076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B0FE5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0FE5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B0FE5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B0FE5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numbering" Target="numbering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3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eader" Target="header1.xml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8635A5-DC4F-4633-BA8F-B85CB3D2E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</Template>
  <TotalTime>156</TotalTime>
  <Pages>17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Games Collection</vt:lpstr>
    </vt:vector>
  </TitlesOfParts>
  <Company>30003389</Company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Games Collection</dc:title>
  <dc:subject>Program Report</dc:subject>
  <dc:creator>Kyer Potts</dc:creator>
  <cp:keywords/>
  <dc:description/>
  <cp:lastModifiedBy>Kyer Potts</cp:lastModifiedBy>
  <cp:revision>6</cp:revision>
  <cp:lastPrinted>2019-03-30T07:34:00Z</cp:lastPrinted>
  <dcterms:created xsi:type="dcterms:W3CDTF">2019-03-29T14:29:00Z</dcterms:created>
  <dcterms:modified xsi:type="dcterms:W3CDTF">2019-03-30T07:34:00Z</dcterms:modified>
</cp:coreProperties>
</file>