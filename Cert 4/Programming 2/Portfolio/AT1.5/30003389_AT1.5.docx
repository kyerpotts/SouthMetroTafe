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8479868"/>
        <w:docPartObj>
          <w:docPartGallery w:val="Cover Pages"/>
          <w:docPartUnique/>
        </w:docPartObj>
      </w:sdtPr>
      <w:sdtEndPr/>
      <w:sdtContent>
        <w:p w:rsidR="00790A51" w:rsidRDefault="00790A51">
          <w:r>
            <w:rPr>
              <w:noProof/>
              <w:lang w:eastAsia="en-AU"/>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90A51" w:rsidRPr="00823FC8" w:rsidRDefault="00790A51">
                                    <w:pPr>
                                      <w:pStyle w:val="NoSpacing"/>
                                      <w:rPr>
                                        <w:color w:val="FFFFFF" w:themeColor="background1"/>
                                        <w:sz w:val="48"/>
                                        <w:szCs w:val="48"/>
                                        <w:lang w:val="en-AU"/>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661187582"/>
                                    <w:dataBinding w:prefixMappings="xmlns:ns0='http://purl.org/dc/elements/1.1/' xmlns:ns1='http://schemas.openxmlformats.org/package/2006/metadata/core-properties' " w:xpath="/ns1:coreProperties[1]/ns0:title[1]" w:storeItemID="{6C3C8BC8-F283-45AE-878A-BAB7291924A1}"/>
                                    <w:text/>
                                  </w:sdtPr>
                                  <w:sdtEndPr/>
                                  <w:sdtContent>
                                    <w:p w:rsidR="00790A51" w:rsidRDefault="0069653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Programming AT1.5</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rsidR="00790A51" w:rsidRDefault="00823FC8">
                                      <w:pPr>
                                        <w:pStyle w:val="NoSpacing"/>
                                        <w:spacing w:before="120"/>
                                        <w:rPr>
                                          <w:color w:val="F07F09" w:themeColor="accent1"/>
                                          <w:sz w:val="36"/>
                                          <w:szCs w:val="36"/>
                                        </w:rPr>
                                      </w:pPr>
                                      <w:r>
                                        <w:rPr>
                                          <w:color w:val="F07F09" w:themeColor="accent1"/>
                                          <w:sz w:val="36"/>
                                          <w:szCs w:val="36"/>
                                        </w:rPr>
                                        <w:t>30003389 – Kyer Potts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383838 [3122]" stroked="f" strokeweight="1pt">
                        <v:fill color2="#2c2c2c [2882]" angle="348" colors="0 #737373;6554f #737373" focus="100%" type="gradient"/>
                        <v:textbox inset="54pt,54pt,1in,5in">
                          <w:txbxContent>
                            <w:p w:rsidR="00790A51" w:rsidRPr="00823FC8" w:rsidRDefault="00790A51">
                              <w:pPr>
                                <w:pStyle w:val="NoSpacing"/>
                                <w:rPr>
                                  <w:color w:val="FFFFFF" w:themeColor="background1"/>
                                  <w:sz w:val="48"/>
                                  <w:szCs w:val="48"/>
                                  <w:lang w:val="en-AU"/>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661187582"/>
                              <w:dataBinding w:prefixMappings="xmlns:ns0='http://purl.org/dc/elements/1.1/' xmlns:ns1='http://schemas.openxmlformats.org/package/2006/metadata/core-properties' " w:xpath="/ns1:coreProperties[1]/ns0:title[1]" w:storeItemID="{6C3C8BC8-F283-45AE-878A-BAB7291924A1}"/>
                              <w:text/>
                            </w:sdtPr>
                            <w:sdtEndPr/>
                            <w:sdtContent>
                              <w:p w:rsidR="00790A51" w:rsidRDefault="0069653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Programming AT1.5</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rsidR="00790A51" w:rsidRDefault="00823FC8">
                                <w:pPr>
                                  <w:pStyle w:val="NoSpacing"/>
                                  <w:spacing w:before="120"/>
                                  <w:rPr>
                                    <w:color w:val="F07F09" w:themeColor="accent1"/>
                                    <w:sz w:val="36"/>
                                    <w:szCs w:val="36"/>
                                  </w:rPr>
                                </w:pPr>
                                <w:r>
                                  <w:rPr>
                                    <w:color w:val="F07F09" w:themeColor="accent1"/>
                                    <w:sz w:val="36"/>
                                    <w:szCs w:val="36"/>
                                  </w:rPr>
                                  <w:t>30003389 – Kyer Potts</w:t>
                                </w:r>
                              </w:p>
                            </w:sdtContent>
                          </w:sdt>
                        </w:txbxContent>
                      </v:textbox>
                    </v:shape>
                    <w10:wrap anchorx="page" anchory="page"/>
                  </v:group>
                </w:pict>
              </mc:Fallback>
            </mc:AlternateContent>
          </w:r>
        </w:p>
        <w:p w:rsidR="00790A51" w:rsidRDefault="00790A51">
          <w:pPr>
            <w:sectPr w:rsidR="00790A51" w:rsidSect="00790A51">
              <w:pgSz w:w="11906" w:h="16838"/>
              <w:pgMar w:top="1440" w:right="1440" w:bottom="1440" w:left="1440" w:header="708" w:footer="708" w:gutter="0"/>
              <w:pgNumType w:start="0"/>
              <w:cols w:space="708"/>
              <w:titlePg/>
              <w:docGrid w:linePitch="360"/>
            </w:sectPr>
          </w:pPr>
        </w:p>
        <w:sdt>
          <w:sdtPr>
            <w:id w:val="1890073377"/>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0F47B2" w:rsidRDefault="000F47B2">
              <w:pPr>
                <w:pStyle w:val="TOCHeading"/>
              </w:pPr>
              <w:r>
                <w:t>Contents</w:t>
              </w:r>
            </w:p>
            <w:p w:rsidR="000F47B2" w:rsidRDefault="000F47B2">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9938264" w:history="1">
                <w:r w:rsidRPr="00A544C0">
                  <w:rPr>
                    <w:rStyle w:val="Hyperlink"/>
                    <w:noProof/>
                  </w:rPr>
                  <w:t>Task Resources</w:t>
                </w:r>
                <w:r>
                  <w:rPr>
                    <w:noProof/>
                    <w:webHidden/>
                  </w:rPr>
                  <w:tab/>
                </w:r>
                <w:r>
                  <w:rPr>
                    <w:noProof/>
                    <w:webHidden/>
                  </w:rPr>
                  <w:fldChar w:fldCharType="begin"/>
                </w:r>
                <w:r>
                  <w:rPr>
                    <w:noProof/>
                    <w:webHidden/>
                  </w:rPr>
                  <w:instrText xml:space="preserve"> PAGEREF _Toc9938264 \h </w:instrText>
                </w:r>
                <w:r>
                  <w:rPr>
                    <w:noProof/>
                    <w:webHidden/>
                  </w:rPr>
                </w:r>
                <w:r>
                  <w:rPr>
                    <w:noProof/>
                    <w:webHidden/>
                  </w:rPr>
                  <w:fldChar w:fldCharType="separate"/>
                </w:r>
                <w:r>
                  <w:rPr>
                    <w:noProof/>
                    <w:webHidden/>
                  </w:rPr>
                  <w:t>2</w:t>
                </w:r>
                <w:r>
                  <w:rPr>
                    <w:noProof/>
                    <w:webHidden/>
                  </w:rPr>
                  <w:fldChar w:fldCharType="end"/>
                </w:r>
              </w:hyperlink>
            </w:p>
            <w:p w:rsidR="000F47B2" w:rsidRDefault="000F47B2">
              <w:pPr>
                <w:pStyle w:val="TOC3"/>
                <w:tabs>
                  <w:tab w:val="right" w:leader="dot" w:pos="9016"/>
                </w:tabs>
                <w:rPr>
                  <w:noProof/>
                </w:rPr>
              </w:pPr>
              <w:hyperlink w:anchor="_Toc9938265" w:history="1">
                <w:r w:rsidRPr="00A544C0">
                  <w:rPr>
                    <w:rStyle w:val="Hyperlink"/>
                    <w:noProof/>
                  </w:rPr>
                  <w:t>1.1: User Requirements Meeting</w:t>
                </w:r>
                <w:r>
                  <w:rPr>
                    <w:noProof/>
                    <w:webHidden/>
                  </w:rPr>
                  <w:tab/>
                </w:r>
                <w:r>
                  <w:rPr>
                    <w:noProof/>
                    <w:webHidden/>
                  </w:rPr>
                  <w:fldChar w:fldCharType="begin"/>
                </w:r>
                <w:r>
                  <w:rPr>
                    <w:noProof/>
                    <w:webHidden/>
                  </w:rPr>
                  <w:instrText xml:space="preserve"> PAGEREF _Toc9938265 \h </w:instrText>
                </w:r>
                <w:r>
                  <w:rPr>
                    <w:noProof/>
                    <w:webHidden/>
                  </w:rPr>
                </w:r>
                <w:r>
                  <w:rPr>
                    <w:noProof/>
                    <w:webHidden/>
                  </w:rPr>
                  <w:fldChar w:fldCharType="separate"/>
                </w:r>
                <w:r>
                  <w:rPr>
                    <w:noProof/>
                    <w:webHidden/>
                  </w:rPr>
                  <w:t>2</w:t>
                </w:r>
                <w:r>
                  <w:rPr>
                    <w:noProof/>
                    <w:webHidden/>
                  </w:rPr>
                  <w:fldChar w:fldCharType="end"/>
                </w:r>
              </w:hyperlink>
            </w:p>
            <w:p w:rsidR="000F47B2" w:rsidRDefault="000F47B2">
              <w:pPr>
                <w:pStyle w:val="TOC3"/>
                <w:tabs>
                  <w:tab w:val="right" w:leader="dot" w:pos="9016"/>
                </w:tabs>
                <w:rPr>
                  <w:noProof/>
                </w:rPr>
              </w:pPr>
              <w:hyperlink w:anchor="_Toc9938266" w:history="1">
                <w:r w:rsidRPr="00A544C0">
                  <w:rPr>
                    <w:rStyle w:val="Hyperlink"/>
                    <w:noProof/>
                  </w:rPr>
                  <w:t>1.2: SRS Document Draft</w:t>
                </w:r>
                <w:r>
                  <w:rPr>
                    <w:noProof/>
                    <w:webHidden/>
                  </w:rPr>
                  <w:tab/>
                </w:r>
                <w:r>
                  <w:rPr>
                    <w:noProof/>
                    <w:webHidden/>
                  </w:rPr>
                  <w:fldChar w:fldCharType="begin"/>
                </w:r>
                <w:r>
                  <w:rPr>
                    <w:noProof/>
                    <w:webHidden/>
                  </w:rPr>
                  <w:instrText xml:space="preserve"> PAGEREF _Toc9938266 \h </w:instrText>
                </w:r>
                <w:r>
                  <w:rPr>
                    <w:noProof/>
                    <w:webHidden/>
                  </w:rPr>
                </w:r>
                <w:r>
                  <w:rPr>
                    <w:noProof/>
                    <w:webHidden/>
                  </w:rPr>
                  <w:fldChar w:fldCharType="separate"/>
                </w:r>
                <w:r>
                  <w:rPr>
                    <w:noProof/>
                    <w:webHidden/>
                  </w:rPr>
                  <w:t>2</w:t>
                </w:r>
                <w:r>
                  <w:rPr>
                    <w:noProof/>
                    <w:webHidden/>
                  </w:rPr>
                  <w:fldChar w:fldCharType="end"/>
                </w:r>
              </w:hyperlink>
            </w:p>
            <w:p w:rsidR="000F47B2" w:rsidRDefault="000F47B2">
              <w:pPr>
                <w:pStyle w:val="TOC3"/>
                <w:tabs>
                  <w:tab w:val="right" w:leader="dot" w:pos="9016"/>
                </w:tabs>
                <w:rPr>
                  <w:noProof/>
                </w:rPr>
              </w:pPr>
              <w:hyperlink w:anchor="_Toc9938267" w:history="1">
                <w:r w:rsidRPr="00A544C0">
                  <w:rPr>
                    <w:rStyle w:val="Hyperlink"/>
                    <w:noProof/>
                  </w:rPr>
                  <w:t>1.3: Draft UI Design</w:t>
                </w:r>
                <w:r>
                  <w:rPr>
                    <w:noProof/>
                    <w:webHidden/>
                  </w:rPr>
                  <w:tab/>
                </w:r>
                <w:r>
                  <w:rPr>
                    <w:noProof/>
                    <w:webHidden/>
                  </w:rPr>
                  <w:fldChar w:fldCharType="begin"/>
                </w:r>
                <w:r>
                  <w:rPr>
                    <w:noProof/>
                    <w:webHidden/>
                  </w:rPr>
                  <w:instrText xml:space="preserve"> PAGEREF _Toc9938267 \h </w:instrText>
                </w:r>
                <w:r>
                  <w:rPr>
                    <w:noProof/>
                    <w:webHidden/>
                  </w:rPr>
                </w:r>
                <w:r>
                  <w:rPr>
                    <w:noProof/>
                    <w:webHidden/>
                  </w:rPr>
                  <w:fldChar w:fldCharType="separate"/>
                </w:r>
                <w:r>
                  <w:rPr>
                    <w:noProof/>
                    <w:webHidden/>
                  </w:rPr>
                  <w:t>2</w:t>
                </w:r>
                <w:r>
                  <w:rPr>
                    <w:noProof/>
                    <w:webHidden/>
                  </w:rPr>
                  <w:fldChar w:fldCharType="end"/>
                </w:r>
              </w:hyperlink>
            </w:p>
            <w:p w:rsidR="000F47B2" w:rsidRDefault="000F47B2">
              <w:pPr>
                <w:pStyle w:val="TOC3"/>
                <w:tabs>
                  <w:tab w:val="right" w:leader="dot" w:pos="9016"/>
                </w:tabs>
                <w:rPr>
                  <w:noProof/>
                </w:rPr>
              </w:pPr>
              <w:hyperlink w:anchor="_Toc9938268" w:history="1">
                <w:r w:rsidRPr="00A544C0">
                  <w:rPr>
                    <w:rStyle w:val="Hyperlink"/>
                    <w:noProof/>
                  </w:rPr>
                  <w:t>1.4: Email Draft to Client for Comment</w:t>
                </w:r>
                <w:r>
                  <w:rPr>
                    <w:noProof/>
                    <w:webHidden/>
                  </w:rPr>
                  <w:tab/>
                </w:r>
                <w:r>
                  <w:rPr>
                    <w:noProof/>
                    <w:webHidden/>
                  </w:rPr>
                  <w:fldChar w:fldCharType="begin"/>
                </w:r>
                <w:r>
                  <w:rPr>
                    <w:noProof/>
                    <w:webHidden/>
                  </w:rPr>
                  <w:instrText xml:space="preserve"> PAGEREF _Toc9938268 \h </w:instrText>
                </w:r>
                <w:r>
                  <w:rPr>
                    <w:noProof/>
                    <w:webHidden/>
                  </w:rPr>
                </w:r>
                <w:r>
                  <w:rPr>
                    <w:noProof/>
                    <w:webHidden/>
                  </w:rPr>
                  <w:fldChar w:fldCharType="separate"/>
                </w:r>
                <w:r>
                  <w:rPr>
                    <w:noProof/>
                    <w:webHidden/>
                  </w:rPr>
                  <w:t>2</w:t>
                </w:r>
                <w:r>
                  <w:rPr>
                    <w:noProof/>
                    <w:webHidden/>
                  </w:rPr>
                  <w:fldChar w:fldCharType="end"/>
                </w:r>
              </w:hyperlink>
            </w:p>
            <w:p w:rsidR="000F47B2" w:rsidRDefault="000F47B2">
              <w:pPr>
                <w:pStyle w:val="TOC3"/>
                <w:tabs>
                  <w:tab w:val="right" w:leader="dot" w:pos="9016"/>
                </w:tabs>
                <w:rPr>
                  <w:noProof/>
                </w:rPr>
              </w:pPr>
              <w:hyperlink w:anchor="_Toc9938269" w:history="1">
                <w:r w:rsidRPr="00A544C0">
                  <w:rPr>
                    <w:rStyle w:val="Hyperlink"/>
                    <w:noProof/>
                  </w:rPr>
                  <w:t>1.5: Make Changes to Draft</w:t>
                </w:r>
                <w:r>
                  <w:rPr>
                    <w:noProof/>
                    <w:webHidden/>
                  </w:rPr>
                  <w:tab/>
                </w:r>
                <w:r>
                  <w:rPr>
                    <w:noProof/>
                    <w:webHidden/>
                  </w:rPr>
                  <w:fldChar w:fldCharType="begin"/>
                </w:r>
                <w:r>
                  <w:rPr>
                    <w:noProof/>
                    <w:webHidden/>
                  </w:rPr>
                  <w:instrText xml:space="preserve"> PAGEREF _Toc9938269 \h </w:instrText>
                </w:r>
                <w:r>
                  <w:rPr>
                    <w:noProof/>
                    <w:webHidden/>
                  </w:rPr>
                </w:r>
                <w:r>
                  <w:rPr>
                    <w:noProof/>
                    <w:webHidden/>
                  </w:rPr>
                  <w:fldChar w:fldCharType="separate"/>
                </w:r>
                <w:r>
                  <w:rPr>
                    <w:noProof/>
                    <w:webHidden/>
                  </w:rPr>
                  <w:t>2</w:t>
                </w:r>
                <w:r>
                  <w:rPr>
                    <w:noProof/>
                    <w:webHidden/>
                  </w:rPr>
                  <w:fldChar w:fldCharType="end"/>
                </w:r>
              </w:hyperlink>
            </w:p>
            <w:p w:rsidR="000F47B2" w:rsidRDefault="000F47B2">
              <w:pPr>
                <w:pStyle w:val="TOC3"/>
                <w:tabs>
                  <w:tab w:val="right" w:leader="dot" w:pos="9016"/>
                </w:tabs>
                <w:rPr>
                  <w:noProof/>
                </w:rPr>
              </w:pPr>
              <w:hyperlink w:anchor="_Toc9938270" w:history="1">
                <w:r w:rsidRPr="00A544C0">
                  <w:rPr>
                    <w:rStyle w:val="Hyperlink"/>
                    <w:noProof/>
                  </w:rPr>
                  <w:t>1.6: Meet with Client to Sign Contract</w:t>
                </w:r>
                <w:r>
                  <w:rPr>
                    <w:noProof/>
                    <w:webHidden/>
                  </w:rPr>
                  <w:tab/>
                </w:r>
                <w:r>
                  <w:rPr>
                    <w:noProof/>
                    <w:webHidden/>
                  </w:rPr>
                  <w:fldChar w:fldCharType="begin"/>
                </w:r>
                <w:r>
                  <w:rPr>
                    <w:noProof/>
                    <w:webHidden/>
                  </w:rPr>
                  <w:instrText xml:space="preserve"> PAGEREF _Toc9938270 \h </w:instrText>
                </w:r>
                <w:r>
                  <w:rPr>
                    <w:noProof/>
                    <w:webHidden/>
                  </w:rPr>
                </w:r>
                <w:r>
                  <w:rPr>
                    <w:noProof/>
                    <w:webHidden/>
                  </w:rPr>
                  <w:fldChar w:fldCharType="separate"/>
                </w:r>
                <w:r>
                  <w:rPr>
                    <w:noProof/>
                    <w:webHidden/>
                  </w:rPr>
                  <w:t>3</w:t>
                </w:r>
                <w:r>
                  <w:rPr>
                    <w:noProof/>
                    <w:webHidden/>
                  </w:rPr>
                  <w:fldChar w:fldCharType="end"/>
                </w:r>
              </w:hyperlink>
            </w:p>
            <w:p w:rsidR="000F47B2" w:rsidRDefault="000F47B2">
              <w:pPr>
                <w:pStyle w:val="TOC3"/>
                <w:tabs>
                  <w:tab w:val="right" w:leader="dot" w:pos="9016"/>
                </w:tabs>
                <w:rPr>
                  <w:noProof/>
                </w:rPr>
              </w:pPr>
              <w:hyperlink w:anchor="_Toc9938271" w:history="1">
                <w:r w:rsidRPr="00A544C0">
                  <w:rPr>
                    <w:rStyle w:val="Hyperlink"/>
                    <w:noProof/>
                  </w:rPr>
                  <w:t>2: Design User Interface</w:t>
                </w:r>
                <w:r>
                  <w:rPr>
                    <w:noProof/>
                    <w:webHidden/>
                  </w:rPr>
                  <w:tab/>
                </w:r>
                <w:r>
                  <w:rPr>
                    <w:noProof/>
                    <w:webHidden/>
                  </w:rPr>
                  <w:fldChar w:fldCharType="begin"/>
                </w:r>
                <w:r>
                  <w:rPr>
                    <w:noProof/>
                    <w:webHidden/>
                  </w:rPr>
                  <w:instrText xml:space="preserve"> PAGEREF _Toc9938271 \h </w:instrText>
                </w:r>
                <w:r>
                  <w:rPr>
                    <w:noProof/>
                    <w:webHidden/>
                  </w:rPr>
                </w:r>
                <w:r>
                  <w:rPr>
                    <w:noProof/>
                    <w:webHidden/>
                  </w:rPr>
                  <w:fldChar w:fldCharType="separate"/>
                </w:r>
                <w:r>
                  <w:rPr>
                    <w:noProof/>
                    <w:webHidden/>
                  </w:rPr>
                  <w:t>3</w:t>
                </w:r>
                <w:r>
                  <w:rPr>
                    <w:noProof/>
                    <w:webHidden/>
                  </w:rPr>
                  <w:fldChar w:fldCharType="end"/>
                </w:r>
              </w:hyperlink>
            </w:p>
            <w:p w:rsidR="000F47B2" w:rsidRDefault="000F47B2">
              <w:pPr>
                <w:pStyle w:val="TOC3"/>
                <w:tabs>
                  <w:tab w:val="right" w:leader="dot" w:pos="9016"/>
                </w:tabs>
                <w:rPr>
                  <w:noProof/>
                </w:rPr>
              </w:pPr>
              <w:hyperlink w:anchor="_Toc9938272" w:history="1">
                <w:r w:rsidRPr="00A544C0">
                  <w:rPr>
                    <w:rStyle w:val="Hyperlink"/>
                    <w:noProof/>
                  </w:rPr>
                  <w:t>3: Code Program</w:t>
                </w:r>
                <w:r>
                  <w:rPr>
                    <w:noProof/>
                    <w:webHidden/>
                  </w:rPr>
                  <w:tab/>
                </w:r>
                <w:r>
                  <w:rPr>
                    <w:noProof/>
                    <w:webHidden/>
                  </w:rPr>
                  <w:fldChar w:fldCharType="begin"/>
                </w:r>
                <w:r>
                  <w:rPr>
                    <w:noProof/>
                    <w:webHidden/>
                  </w:rPr>
                  <w:instrText xml:space="preserve"> PAGEREF _Toc9938272 \h </w:instrText>
                </w:r>
                <w:r>
                  <w:rPr>
                    <w:noProof/>
                    <w:webHidden/>
                  </w:rPr>
                </w:r>
                <w:r>
                  <w:rPr>
                    <w:noProof/>
                    <w:webHidden/>
                  </w:rPr>
                  <w:fldChar w:fldCharType="separate"/>
                </w:r>
                <w:r>
                  <w:rPr>
                    <w:noProof/>
                    <w:webHidden/>
                  </w:rPr>
                  <w:t>3</w:t>
                </w:r>
                <w:r>
                  <w:rPr>
                    <w:noProof/>
                    <w:webHidden/>
                  </w:rPr>
                  <w:fldChar w:fldCharType="end"/>
                </w:r>
              </w:hyperlink>
            </w:p>
            <w:p w:rsidR="000F47B2" w:rsidRDefault="000F47B2">
              <w:pPr>
                <w:pStyle w:val="TOC3"/>
                <w:tabs>
                  <w:tab w:val="right" w:leader="dot" w:pos="9016"/>
                </w:tabs>
                <w:rPr>
                  <w:noProof/>
                </w:rPr>
              </w:pPr>
              <w:hyperlink w:anchor="_Toc9938273" w:history="1">
                <w:r w:rsidRPr="00A544C0">
                  <w:rPr>
                    <w:rStyle w:val="Hyperlink"/>
                    <w:noProof/>
                  </w:rPr>
                  <w:t>4: Write Draft Documentation</w:t>
                </w:r>
                <w:r>
                  <w:rPr>
                    <w:noProof/>
                    <w:webHidden/>
                  </w:rPr>
                  <w:tab/>
                </w:r>
                <w:r>
                  <w:rPr>
                    <w:noProof/>
                    <w:webHidden/>
                  </w:rPr>
                  <w:fldChar w:fldCharType="begin"/>
                </w:r>
                <w:r>
                  <w:rPr>
                    <w:noProof/>
                    <w:webHidden/>
                  </w:rPr>
                  <w:instrText xml:space="preserve"> PAGEREF _Toc9938273 \h </w:instrText>
                </w:r>
                <w:r>
                  <w:rPr>
                    <w:noProof/>
                    <w:webHidden/>
                  </w:rPr>
                </w:r>
                <w:r>
                  <w:rPr>
                    <w:noProof/>
                    <w:webHidden/>
                  </w:rPr>
                  <w:fldChar w:fldCharType="separate"/>
                </w:r>
                <w:r>
                  <w:rPr>
                    <w:noProof/>
                    <w:webHidden/>
                  </w:rPr>
                  <w:t>3</w:t>
                </w:r>
                <w:r>
                  <w:rPr>
                    <w:noProof/>
                    <w:webHidden/>
                  </w:rPr>
                  <w:fldChar w:fldCharType="end"/>
                </w:r>
              </w:hyperlink>
            </w:p>
            <w:p w:rsidR="000F47B2" w:rsidRDefault="000F47B2">
              <w:pPr>
                <w:pStyle w:val="TOC3"/>
                <w:tabs>
                  <w:tab w:val="right" w:leader="dot" w:pos="9016"/>
                </w:tabs>
                <w:rPr>
                  <w:noProof/>
                </w:rPr>
              </w:pPr>
              <w:hyperlink w:anchor="_Toc9938274" w:history="1">
                <w:r w:rsidRPr="00A544C0">
                  <w:rPr>
                    <w:rStyle w:val="Hyperlink"/>
                    <w:noProof/>
                  </w:rPr>
                  <w:t>5: Test Application</w:t>
                </w:r>
                <w:r>
                  <w:rPr>
                    <w:noProof/>
                    <w:webHidden/>
                  </w:rPr>
                  <w:tab/>
                </w:r>
                <w:r>
                  <w:rPr>
                    <w:noProof/>
                    <w:webHidden/>
                  </w:rPr>
                  <w:fldChar w:fldCharType="begin"/>
                </w:r>
                <w:r>
                  <w:rPr>
                    <w:noProof/>
                    <w:webHidden/>
                  </w:rPr>
                  <w:instrText xml:space="preserve"> PAGEREF _Toc9938274 \h </w:instrText>
                </w:r>
                <w:r>
                  <w:rPr>
                    <w:noProof/>
                    <w:webHidden/>
                  </w:rPr>
                </w:r>
                <w:r>
                  <w:rPr>
                    <w:noProof/>
                    <w:webHidden/>
                  </w:rPr>
                  <w:fldChar w:fldCharType="separate"/>
                </w:r>
                <w:r>
                  <w:rPr>
                    <w:noProof/>
                    <w:webHidden/>
                  </w:rPr>
                  <w:t>3</w:t>
                </w:r>
                <w:r>
                  <w:rPr>
                    <w:noProof/>
                    <w:webHidden/>
                  </w:rPr>
                  <w:fldChar w:fldCharType="end"/>
                </w:r>
              </w:hyperlink>
            </w:p>
            <w:p w:rsidR="000F47B2" w:rsidRDefault="000F47B2">
              <w:pPr>
                <w:pStyle w:val="TOC3"/>
                <w:tabs>
                  <w:tab w:val="right" w:leader="dot" w:pos="9016"/>
                </w:tabs>
                <w:rPr>
                  <w:noProof/>
                </w:rPr>
              </w:pPr>
              <w:hyperlink w:anchor="_Toc9938275" w:history="1">
                <w:r w:rsidRPr="00A544C0">
                  <w:rPr>
                    <w:rStyle w:val="Hyperlink"/>
                    <w:noProof/>
                  </w:rPr>
                  <w:t>6: Finalise Documentation</w:t>
                </w:r>
                <w:r>
                  <w:rPr>
                    <w:noProof/>
                    <w:webHidden/>
                  </w:rPr>
                  <w:tab/>
                </w:r>
                <w:r>
                  <w:rPr>
                    <w:noProof/>
                    <w:webHidden/>
                  </w:rPr>
                  <w:fldChar w:fldCharType="begin"/>
                </w:r>
                <w:r>
                  <w:rPr>
                    <w:noProof/>
                    <w:webHidden/>
                  </w:rPr>
                  <w:instrText xml:space="preserve"> PAGEREF _Toc9938275 \h </w:instrText>
                </w:r>
                <w:r>
                  <w:rPr>
                    <w:noProof/>
                    <w:webHidden/>
                  </w:rPr>
                </w:r>
                <w:r>
                  <w:rPr>
                    <w:noProof/>
                    <w:webHidden/>
                  </w:rPr>
                  <w:fldChar w:fldCharType="separate"/>
                </w:r>
                <w:r>
                  <w:rPr>
                    <w:noProof/>
                    <w:webHidden/>
                  </w:rPr>
                  <w:t>4</w:t>
                </w:r>
                <w:r>
                  <w:rPr>
                    <w:noProof/>
                    <w:webHidden/>
                  </w:rPr>
                  <w:fldChar w:fldCharType="end"/>
                </w:r>
              </w:hyperlink>
            </w:p>
            <w:p w:rsidR="000F47B2" w:rsidRDefault="000F47B2">
              <w:pPr>
                <w:pStyle w:val="TOC3"/>
                <w:tabs>
                  <w:tab w:val="right" w:leader="dot" w:pos="9016"/>
                </w:tabs>
                <w:rPr>
                  <w:noProof/>
                </w:rPr>
              </w:pPr>
              <w:hyperlink w:anchor="_Toc9938276" w:history="1">
                <w:r w:rsidRPr="00A544C0">
                  <w:rPr>
                    <w:rStyle w:val="Hyperlink"/>
                    <w:noProof/>
                  </w:rPr>
                  <w:t>7: Deliver to Client for Signoff</w:t>
                </w:r>
                <w:r>
                  <w:rPr>
                    <w:noProof/>
                    <w:webHidden/>
                  </w:rPr>
                  <w:tab/>
                </w:r>
                <w:r>
                  <w:rPr>
                    <w:noProof/>
                    <w:webHidden/>
                  </w:rPr>
                  <w:fldChar w:fldCharType="begin"/>
                </w:r>
                <w:r>
                  <w:rPr>
                    <w:noProof/>
                    <w:webHidden/>
                  </w:rPr>
                  <w:instrText xml:space="preserve"> PAGEREF _Toc9938276 \h </w:instrText>
                </w:r>
                <w:r>
                  <w:rPr>
                    <w:noProof/>
                    <w:webHidden/>
                  </w:rPr>
                </w:r>
                <w:r>
                  <w:rPr>
                    <w:noProof/>
                    <w:webHidden/>
                  </w:rPr>
                  <w:fldChar w:fldCharType="separate"/>
                </w:r>
                <w:r>
                  <w:rPr>
                    <w:noProof/>
                    <w:webHidden/>
                  </w:rPr>
                  <w:t>4</w:t>
                </w:r>
                <w:r>
                  <w:rPr>
                    <w:noProof/>
                    <w:webHidden/>
                  </w:rPr>
                  <w:fldChar w:fldCharType="end"/>
                </w:r>
              </w:hyperlink>
            </w:p>
            <w:p w:rsidR="000F47B2" w:rsidRDefault="000F47B2">
              <w:pPr>
                <w:pStyle w:val="TOC1"/>
                <w:tabs>
                  <w:tab w:val="right" w:leader="dot" w:pos="9016"/>
                </w:tabs>
                <w:rPr>
                  <w:noProof/>
                </w:rPr>
              </w:pPr>
              <w:hyperlink w:anchor="_Toc9938277" w:history="1">
                <w:r w:rsidRPr="00A544C0">
                  <w:rPr>
                    <w:rStyle w:val="Hyperlink"/>
                    <w:noProof/>
                  </w:rPr>
                  <w:t>Preliminary Client Meeting Agenda</w:t>
                </w:r>
                <w:r>
                  <w:rPr>
                    <w:noProof/>
                    <w:webHidden/>
                  </w:rPr>
                  <w:tab/>
                </w:r>
                <w:r>
                  <w:rPr>
                    <w:noProof/>
                    <w:webHidden/>
                  </w:rPr>
                  <w:fldChar w:fldCharType="begin"/>
                </w:r>
                <w:r>
                  <w:rPr>
                    <w:noProof/>
                    <w:webHidden/>
                  </w:rPr>
                  <w:instrText xml:space="preserve"> PAGEREF _Toc9938277 \h </w:instrText>
                </w:r>
                <w:r>
                  <w:rPr>
                    <w:noProof/>
                    <w:webHidden/>
                  </w:rPr>
                </w:r>
                <w:r>
                  <w:rPr>
                    <w:noProof/>
                    <w:webHidden/>
                  </w:rPr>
                  <w:fldChar w:fldCharType="separate"/>
                </w:r>
                <w:r>
                  <w:rPr>
                    <w:noProof/>
                    <w:webHidden/>
                  </w:rPr>
                  <w:t>5</w:t>
                </w:r>
                <w:r>
                  <w:rPr>
                    <w:noProof/>
                    <w:webHidden/>
                  </w:rPr>
                  <w:fldChar w:fldCharType="end"/>
                </w:r>
              </w:hyperlink>
            </w:p>
            <w:p w:rsidR="000F47B2" w:rsidRDefault="000F47B2">
              <w:pPr>
                <w:pStyle w:val="TOC3"/>
                <w:tabs>
                  <w:tab w:val="right" w:leader="dot" w:pos="9016"/>
                </w:tabs>
                <w:rPr>
                  <w:noProof/>
                </w:rPr>
              </w:pPr>
              <w:hyperlink w:anchor="_Toc9938278" w:history="1">
                <w:r w:rsidRPr="00A544C0">
                  <w:rPr>
                    <w:rStyle w:val="Hyperlink"/>
                    <w:noProof/>
                  </w:rPr>
                  <w:t>Introduction</w:t>
                </w:r>
                <w:r>
                  <w:rPr>
                    <w:noProof/>
                    <w:webHidden/>
                  </w:rPr>
                  <w:tab/>
                </w:r>
                <w:r>
                  <w:rPr>
                    <w:noProof/>
                    <w:webHidden/>
                  </w:rPr>
                  <w:fldChar w:fldCharType="begin"/>
                </w:r>
                <w:r>
                  <w:rPr>
                    <w:noProof/>
                    <w:webHidden/>
                  </w:rPr>
                  <w:instrText xml:space="preserve"> PAGEREF _Toc9938278 \h </w:instrText>
                </w:r>
                <w:r>
                  <w:rPr>
                    <w:noProof/>
                    <w:webHidden/>
                  </w:rPr>
                </w:r>
                <w:r>
                  <w:rPr>
                    <w:noProof/>
                    <w:webHidden/>
                  </w:rPr>
                  <w:fldChar w:fldCharType="separate"/>
                </w:r>
                <w:r>
                  <w:rPr>
                    <w:noProof/>
                    <w:webHidden/>
                  </w:rPr>
                  <w:t>5</w:t>
                </w:r>
                <w:r>
                  <w:rPr>
                    <w:noProof/>
                    <w:webHidden/>
                  </w:rPr>
                  <w:fldChar w:fldCharType="end"/>
                </w:r>
              </w:hyperlink>
            </w:p>
            <w:p w:rsidR="000F47B2" w:rsidRDefault="000F47B2">
              <w:pPr>
                <w:pStyle w:val="TOC3"/>
                <w:tabs>
                  <w:tab w:val="right" w:leader="dot" w:pos="9016"/>
                </w:tabs>
                <w:rPr>
                  <w:noProof/>
                </w:rPr>
              </w:pPr>
              <w:hyperlink w:anchor="_Toc9938279" w:history="1">
                <w:r w:rsidRPr="00A544C0">
                  <w:rPr>
                    <w:rStyle w:val="Hyperlink"/>
                    <w:noProof/>
                  </w:rPr>
                  <w:t>Overall Description and Scope</w:t>
                </w:r>
                <w:r>
                  <w:rPr>
                    <w:noProof/>
                    <w:webHidden/>
                  </w:rPr>
                  <w:tab/>
                </w:r>
                <w:r>
                  <w:rPr>
                    <w:noProof/>
                    <w:webHidden/>
                  </w:rPr>
                  <w:fldChar w:fldCharType="begin"/>
                </w:r>
                <w:r>
                  <w:rPr>
                    <w:noProof/>
                    <w:webHidden/>
                  </w:rPr>
                  <w:instrText xml:space="preserve"> PAGEREF _Toc9938279 \h </w:instrText>
                </w:r>
                <w:r>
                  <w:rPr>
                    <w:noProof/>
                    <w:webHidden/>
                  </w:rPr>
                </w:r>
                <w:r>
                  <w:rPr>
                    <w:noProof/>
                    <w:webHidden/>
                  </w:rPr>
                  <w:fldChar w:fldCharType="separate"/>
                </w:r>
                <w:r>
                  <w:rPr>
                    <w:noProof/>
                    <w:webHidden/>
                  </w:rPr>
                  <w:t>5</w:t>
                </w:r>
                <w:r>
                  <w:rPr>
                    <w:noProof/>
                    <w:webHidden/>
                  </w:rPr>
                  <w:fldChar w:fldCharType="end"/>
                </w:r>
              </w:hyperlink>
            </w:p>
            <w:p w:rsidR="000F47B2" w:rsidRDefault="000F47B2">
              <w:pPr>
                <w:pStyle w:val="TOC3"/>
                <w:tabs>
                  <w:tab w:val="right" w:leader="dot" w:pos="9016"/>
                </w:tabs>
                <w:rPr>
                  <w:noProof/>
                </w:rPr>
              </w:pPr>
              <w:hyperlink w:anchor="_Toc9938280" w:history="1">
                <w:r w:rsidRPr="00A544C0">
                  <w:rPr>
                    <w:rStyle w:val="Hyperlink"/>
                    <w:noProof/>
                  </w:rPr>
                  <w:t>Define Application Requirements</w:t>
                </w:r>
                <w:r>
                  <w:rPr>
                    <w:noProof/>
                    <w:webHidden/>
                  </w:rPr>
                  <w:tab/>
                </w:r>
                <w:r>
                  <w:rPr>
                    <w:noProof/>
                    <w:webHidden/>
                  </w:rPr>
                  <w:fldChar w:fldCharType="begin"/>
                </w:r>
                <w:r>
                  <w:rPr>
                    <w:noProof/>
                    <w:webHidden/>
                  </w:rPr>
                  <w:instrText xml:space="preserve"> PAGEREF _Toc9938280 \h </w:instrText>
                </w:r>
                <w:r>
                  <w:rPr>
                    <w:noProof/>
                    <w:webHidden/>
                  </w:rPr>
                </w:r>
                <w:r>
                  <w:rPr>
                    <w:noProof/>
                    <w:webHidden/>
                  </w:rPr>
                  <w:fldChar w:fldCharType="separate"/>
                </w:r>
                <w:r>
                  <w:rPr>
                    <w:noProof/>
                    <w:webHidden/>
                  </w:rPr>
                  <w:t>5</w:t>
                </w:r>
                <w:r>
                  <w:rPr>
                    <w:noProof/>
                    <w:webHidden/>
                  </w:rPr>
                  <w:fldChar w:fldCharType="end"/>
                </w:r>
              </w:hyperlink>
            </w:p>
            <w:p w:rsidR="000F47B2" w:rsidRDefault="000F47B2">
              <w:pPr>
                <w:pStyle w:val="TOC1"/>
                <w:tabs>
                  <w:tab w:val="right" w:leader="dot" w:pos="9016"/>
                </w:tabs>
                <w:rPr>
                  <w:noProof/>
                </w:rPr>
              </w:pPr>
              <w:hyperlink w:anchor="_Toc9938281" w:history="1">
                <w:r w:rsidRPr="00A544C0">
                  <w:rPr>
                    <w:rStyle w:val="Hyperlink"/>
                    <w:noProof/>
                  </w:rPr>
                  <w:t>End of Week Team Meeting</w:t>
                </w:r>
                <w:r>
                  <w:rPr>
                    <w:noProof/>
                    <w:webHidden/>
                  </w:rPr>
                  <w:tab/>
                </w:r>
                <w:r>
                  <w:rPr>
                    <w:noProof/>
                    <w:webHidden/>
                  </w:rPr>
                  <w:fldChar w:fldCharType="begin"/>
                </w:r>
                <w:r>
                  <w:rPr>
                    <w:noProof/>
                    <w:webHidden/>
                  </w:rPr>
                  <w:instrText xml:space="preserve"> PAGEREF _Toc9938281 \h </w:instrText>
                </w:r>
                <w:r>
                  <w:rPr>
                    <w:noProof/>
                    <w:webHidden/>
                  </w:rPr>
                </w:r>
                <w:r>
                  <w:rPr>
                    <w:noProof/>
                    <w:webHidden/>
                  </w:rPr>
                  <w:fldChar w:fldCharType="separate"/>
                </w:r>
                <w:r>
                  <w:rPr>
                    <w:noProof/>
                    <w:webHidden/>
                  </w:rPr>
                  <w:t>6</w:t>
                </w:r>
                <w:r>
                  <w:rPr>
                    <w:noProof/>
                    <w:webHidden/>
                  </w:rPr>
                  <w:fldChar w:fldCharType="end"/>
                </w:r>
              </w:hyperlink>
            </w:p>
            <w:p w:rsidR="000F47B2" w:rsidRDefault="000F47B2">
              <w:pPr>
                <w:pStyle w:val="TOC2"/>
                <w:tabs>
                  <w:tab w:val="right" w:leader="dot" w:pos="9016"/>
                </w:tabs>
                <w:rPr>
                  <w:noProof/>
                </w:rPr>
              </w:pPr>
              <w:hyperlink w:anchor="_Toc9938282" w:history="1">
                <w:r w:rsidRPr="00A544C0">
                  <w:rPr>
                    <w:rStyle w:val="Hyperlink"/>
                    <w:noProof/>
                  </w:rPr>
                  <w:t>Agenda Items</w:t>
                </w:r>
                <w:r>
                  <w:rPr>
                    <w:noProof/>
                    <w:webHidden/>
                  </w:rPr>
                  <w:tab/>
                </w:r>
                <w:r>
                  <w:rPr>
                    <w:noProof/>
                    <w:webHidden/>
                  </w:rPr>
                  <w:fldChar w:fldCharType="begin"/>
                </w:r>
                <w:r>
                  <w:rPr>
                    <w:noProof/>
                    <w:webHidden/>
                  </w:rPr>
                  <w:instrText xml:space="preserve"> PAGEREF _Toc9938282 \h </w:instrText>
                </w:r>
                <w:r>
                  <w:rPr>
                    <w:noProof/>
                    <w:webHidden/>
                  </w:rPr>
                </w:r>
                <w:r>
                  <w:rPr>
                    <w:noProof/>
                    <w:webHidden/>
                  </w:rPr>
                  <w:fldChar w:fldCharType="separate"/>
                </w:r>
                <w:r>
                  <w:rPr>
                    <w:noProof/>
                    <w:webHidden/>
                  </w:rPr>
                  <w:t>6</w:t>
                </w:r>
                <w:r>
                  <w:rPr>
                    <w:noProof/>
                    <w:webHidden/>
                  </w:rPr>
                  <w:fldChar w:fldCharType="end"/>
                </w:r>
              </w:hyperlink>
            </w:p>
            <w:p w:rsidR="000F47B2" w:rsidRDefault="000F47B2">
              <w:pPr>
                <w:pStyle w:val="TOC3"/>
                <w:tabs>
                  <w:tab w:val="right" w:leader="dot" w:pos="9016"/>
                </w:tabs>
                <w:rPr>
                  <w:noProof/>
                </w:rPr>
              </w:pPr>
              <w:hyperlink w:anchor="_Toc9938283" w:history="1">
                <w:r w:rsidRPr="00A544C0">
                  <w:rPr>
                    <w:rStyle w:val="Hyperlink"/>
                    <w:noProof/>
                  </w:rPr>
                  <w:t>Project Progress</w:t>
                </w:r>
                <w:r>
                  <w:rPr>
                    <w:noProof/>
                    <w:webHidden/>
                  </w:rPr>
                  <w:tab/>
                </w:r>
                <w:r>
                  <w:rPr>
                    <w:noProof/>
                    <w:webHidden/>
                  </w:rPr>
                  <w:fldChar w:fldCharType="begin"/>
                </w:r>
                <w:r>
                  <w:rPr>
                    <w:noProof/>
                    <w:webHidden/>
                  </w:rPr>
                  <w:instrText xml:space="preserve"> PAGEREF _Toc9938283 \h </w:instrText>
                </w:r>
                <w:r>
                  <w:rPr>
                    <w:noProof/>
                    <w:webHidden/>
                  </w:rPr>
                </w:r>
                <w:r>
                  <w:rPr>
                    <w:noProof/>
                    <w:webHidden/>
                  </w:rPr>
                  <w:fldChar w:fldCharType="separate"/>
                </w:r>
                <w:r>
                  <w:rPr>
                    <w:noProof/>
                    <w:webHidden/>
                  </w:rPr>
                  <w:t>6</w:t>
                </w:r>
                <w:r>
                  <w:rPr>
                    <w:noProof/>
                    <w:webHidden/>
                  </w:rPr>
                  <w:fldChar w:fldCharType="end"/>
                </w:r>
              </w:hyperlink>
            </w:p>
            <w:p w:rsidR="000F47B2" w:rsidRDefault="000F47B2">
              <w:pPr>
                <w:pStyle w:val="TOC3"/>
                <w:tabs>
                  <w:tab w:val="right" w:leader="dot" w:pos="9016"/>
                </w:tabs>
                <w:rPr>
                  <w:noProof/>
                </w:rPr>
              </w:pPr>
              <w:hyperlink w:anchor="_Toc9938284" w:history="1">
                <w:r w:rsidRPr="00A544C0">
                  <w:rPr>
                    <w:rStyle w:val="Hyperlink"/>
                    <w:noProof/>
                  </w:rPr>
                  <w:t>Current Issues</w:t>
                </w:r>
                <w:r>
                  <w:rPr>
                    <w:noProof/>
                    <w:webHidden/>
                  </w:rPr>
                  <w:tab/>
                </w:r>
                <w:r>
                  <w:rPr>
                    <w:noProof/>
                    <w:webHidden/>
                  </w:rPr>
                  <w:fldChar w:fldCharType="begin"/>
                </w:r>
                <w:r>
                  <w:rPr>
                    <w:noProof/>
                    <w:webHidden/>
                  </w:rPr>
                  <w:instrText xml:space="preserve"> PAGEREF _Toc9938284 \h </w:instrText>
                </w:r>
                <w:r>
                  <w:rPr>
                    <w:noProof/>
                    <w:webHidden/>
                  </w:rPr>
                </w:r>
                <w:r>
                  <w:rPr>
                    <w:noProof/>
                    <w:webHidden/>
                  </w:rPr>
                  <w:fldChar w:fldCharType="separate"/>
                </w:r>
                <w:r>
                  <w:rPr>
                    <w:noProof/>
                    <w:webHidden/>
                  </w:rPr>
                  <w:t>6</w:t>
                </w:r>
                <w:r>
                  <w:rPr>
                    <w:noProof/>
                    <w:webHidden/>
                  </w:rPr>
                  <w:fldChar w:fldCharType="end"/>
                </w:r>
              </w:hyperlink>
            </w:p>
            <w:p w:rsidR="000F47B2" w:rsidRDefault="000F47B2">
              <w:pPr>
                <w:pStyle w:val="TOC3"/>
                <w:tabs>
                  <w:tab w:val="right" w:leader="dot" w:pos="9016"/>
                </w:tabs>
                <w:rPr>
                  <w:noProof/>
                </w:rPr>
              </w:pPr>
              <w:hyperlink w:anchor="_Toc9938285" w:history="1">
                <w:r w:rsidRPr="00A544C0">
                  <w:rPr>
                    <w:rStyle w:val="Hyperlink"/>
                    <w:noProof/>
                  </w:rPr>
                  <w:t>Upcoming Issues</w:t>
                </w:r>
                <w:r>
                  <w:rPr>
                    <w:noProof/>
                    <w:webHidden/>
                  </w:rPr>
                  <w:tab/>
                </w:r>
                <w:r>
                  <w:rPr>
                    <w:noProof/>
                    <w:webHidden/>
                  </w:rPr>
                  <w:fldChar w:fldCharType="begin"/>
                </w:r>
                <w:r>
                  <w:rPr>
                    <w:noProof/>
                    <w:webHidden/>
                  </w:rPr>
                  <w:instrText xml:space="preserve"> PAGEREF _Toc9938285 \h </w:instrText>
                </w:r>
                <w:r>
                  <w:rPr>
                    <w:noProof/>
                    <w:webHidden/>
                  </w:rPr>
                </w:r>
                <w:r>
                  <w:rPr>
                    <w:noProof/>
                    <w:webHidden/>
                  </w:rPr>
                  <w:fldChar w:fldCharType="separate"/>
                </w:r>
                <w:r>
                  <w:rPr>
                    <w:noProof/>
                    <w:webHidden/>
                  </w:rPr>
                  <w:t>6</w:t>
                </w:r>
                <w:r>
                  <w:rPr>
                    <w:noProof/>
                    <w:webHidden/>
                  </w:rPr>
                  <w:fldChar w:fldCharType="end"/>
                </w:r>
              </w:hyperlink>
            </w:p>
            <w:p w:rsidR="000F47B2" w:rsidRDefault="000F47B2">
              <w:pPr>
                <w:pStyle w:val="TOC3"/>
                <w:tabs>
                  <w:tab w:val="right" w:leader="dot" w:pos="9016"/>
                </w:tabs>
                <w:rPr>
                  <w:noProof/>
                </w:rPr>
              </w:pPr>
              <w:hyperlink w:anchor="_Toc9938286" w:history="1">
                <w:r w:rsidRPr="00A544C0">
                  <w:rPr>
                    <w:rStyle w:val="Hyperlink"/>
                    <w:noProof/>
                  </w:rPr>
                  <w:t>Adjournment</w:t>
                </w:r>
                <w:r>
                  <w:rPr>
                    <w:noProof/>
                    <w:webHidden/>
                  </w:rPr>
                  <w:tab/>
                </w:r>
                <w:r>
                  <w:rPr>
                    <w:noProof/>
                    <w:webHidden/>
                  </w:rPr>
                  <w:fldChar w:fldCharType="begin"/>
                </w:r>
                <w:r>
                  <w:rPr>
                    <w:noProof/>
                    <w:webHidden/>
                  </w:rPr>
                  <w:instrText xml:space="preserve"> PAGEREF _Toc9938286 \h </w:instrText>
                </w:r>
                <w:r>
                  <w:rPr>
                    <w:noProof/>
                    <w:webHidden/>
                  </w:rPr>
                </w:r>
                <w:r>
                  <w:rPr>
                    <w:noProof/>
                    <w:webHidden/>
                  </w:rPr>
                  <w:fldChar w:fldCharType="separate"/>
                </w:r>
                <w:r>
                  <w:rPr>
                    <w:noProof/>
                    <w:webHidden/>
                  </w:rPr>
                  <w:t>6</w:t>
                </w:r>
                <w:r>
                  <w:rPr>
                    <w:noProof/>
                    <w:webHidden/>
                  </w:rPr>
                  <w:fldChar w:fldCharType="end"/>
                </w:r>
              </w:hyperlink>
            </w:p>
            <w:p w:rsidR="000F47B2" w:rsidRDefault="000F47B2">
              <w:pPr>
                <w:pStyle w:val="TOC1"/>
                <w:tabs>
                  <w:tab w:val="right" w:leader="dot" w:pos="9016"/>
                </w:tabs>
                <w:rPr>
                  <w:noProof/>
                </w:rPr>
              </w:pPr>
              <w:hyperlink w:anchor="_Toc9938287" w:history="1">
                <w:r w:rsidRPr="00A544C0">
                  <w:rPr>
                    <w:rStyle w:val="Hyperlink"/>
                    <w:noProof/>
                  </w:rPr>
                  <w:t>Scenario Two</w:t>
                </w:r>
                <w:r>
                  <w:rPr>
                    <w:noProof/>
                    <w:webHidden/>
                  </w:rPr>
                  <w:tab/>
                </w:r>
                <w:r>
                  <w:rPr>
                    <w:noProof/>
                    <w:webHidden/>
                  </w:rPr>
                  <w:fldChar w:fldCharType="begin"/>
                </w:r>
                <w:r>
                  <w:rPr>
                    <w:noProof/>
                    <w:webHidden/>
                  </w:rPr>
                  <w:instrText xml:space="preserve"> PAGEREF _Toc9938287 \h </w:instrText>
                </w:r>
                <w:r>
                  <w:rPr>
                    <w:noProof/>
                    <w:webHidden/>
                  </w:rPr>
                </w:r>
                <w:r>
                  <w:rPr>
                    <w:noProof/>
                    <w:webHidden/>
                  </w:rPr>
                  <w:fldChar w:fldCharType="separate"/>
                </w:r>
                <w:r>
                  <w:rPr>
                    <w:noProof/>
                    <w:webHidden/>
                  </w:rPr>
                  <w:t>7</w:t>
                </w:r>
                <w:r>
                  <w:rPr>
                    <w:noProof/>
                    <w:webHidden/>
                  </w:rPr>
                  <w:fldChar w:fldCharType="end"/>
                </w:r>
              </w:hyperlink>
            </w:p>
            <w:p w:rsidR="000F47B2" w:rsidRDefault="000F47B2">
              <w:pPr>
                <w:pStyle w:val="TOC3"/>
                <w:tabs>
                  <w:tab w:val="right" w:leader="dot" w:pos="9016"/>
                </w:tabs>
                <w:rPr>
                  <w:noProof/>
                </w:rPr>
              </w:pPr>
              <w:hyperlink w:anchor="_Toc9938288" w:history="1">
                <w:r w:rsidRPr="00A544C0">
                  <w:rPr>
                    <w:rStyle w:val="Hyperlink"/>
                    <w:noProof/>
                  </w:rPr>
                  <w:t>Extension of Delivery Date</w:t>
                </w:r>
                <w:r>
                  <w:rPr>
                    <w:noProof/>
                    <w:webHidden/>
                  </w:rPr>
                  <w:tab/>
                </w:r>
                <w:r>
                  <w:rPr>
                    <w:noProof/>
                    <w:webHidden/>
                  </w:rPr>
                  <w:fldChar w:fldCharType="begin"/>
                </w:r>
                <w:r>
                  <w:rPr>
                    <w:noProof/>
                    <w:webHidden/>
                  </w:rPr>
                  <w:instrText xml:space="preserve"> PAGEREF _Toc9938288 \h </w:instrText>
                </w:r>
                <w:r>
                  <w:rPr>
                    <w:noProof/>
                    <w:webHidden/>
                  </w:rPr>
                </w:r>
                <w:r>
                  <w:rPr>
                    <w:noProof/>
                    <w:webHidden/>
                  </w:rPr>
                  <w:fldChar w:fldCharType="separate"/>
                </w:r>
                <w:r>
                  <w:rPr>
                    <w:noProof/>
                    <w:webHidden/>
                  </w:rPr>
                  <w:t>7</w:t>
                </w:r>
                <w:r>
                  <w:rPr>
                    <w:noProof/>
                    <w:webHidden/>
                  </w:rPr>
                  <w:fldChar w:fldCharType="end"/>
                </w:r>
              </w:hyperlink>
            </w:p>
            <w:p w:rsidR="000F47B2" w:rsidRDefault="000F47B2">
              <w:pPr>
                <w:pStyle w:val="TOC3"/>
                <w:tabs>
                  <w:tab w:val="right" w:leader="dot" w:pos="9016"/>
                </w:tabs>
                <w:rPr>
                  <w:noProof/>
                </w:rPr>
              </w:pPr>
              <w:hyperlink w:anchor="_Toc9938289" w:history="1">
                <w:r w:rsidRPr="00A544C0">
                  <w:rPr>
                    <w:rStyle w:val="Hyperlink"/>
                    <w:noProof/>
                  </w:rPr>
                  <w:t>Overtime during Weekend</w:t>
                </w:r>
                <w:r>
                  <w:rPr>
                    <w:noProof/>
                    <w:webHidden/>
                  </w:rPr>
                  <w:tab/>
                </w:r>
                <w:r>
                  <w:rPr>
                    <w:noProof/>
                    <w:webHidden/>
                  </w:rPr>
                  <w:fldChar w:fldCharType="begin"/>
                </w:r>
                <w:r>
                  <w:rPr>
                    <w:noProof/>
                    <w:webHidden/>
                  </w:rPr>
                  <w:instrText xml:space="preserve"> PAGEREF _Toc9938289 \h </w:instrText>
                </w:r>
                <w:r>
                  <w:rPr>
                    <w:noProof/>
                    <w:webHidden/>
                  </w:rPr>
                </w:r>
                <w:r>
                  <w:rPr>
                    <w:noProof/>
                    <w:webHidden/>
                  </w:rPr>
                  <w:fldChar w:fldCharType="separate"/>
                </w:r>
                <w:r>
                  <w:rPr>
                    <w:noProof/>
                    <w:webHidden/>
                  </w:rPr>
                  <w:t>7</w:t>
                </w:r>
                <w:r>
                  <w:rPr>
                    <w:noProof/>
                    <w:webHidden/>
                  </w:rPr>
                  <w:fldChar w:fldCharType="end"/>
                </w:r>
              </w:hyperlink>
            </w:p>
            <w:p w:rsidR="000F47B2" w:rsidRDefault="000F47B2">
              <w:pPr>
                <w:pStyle w:val="TOC3"/>
                <w:tabs>
                  <w:tab w:val="right" w:leader="dot" w:pos="9016"/>
                </w:tabs>
                <w:rPr>
                  <w:noProof/>
                </w:rPr>
              </w:pPr>
              <w:hyperlink w:anchor="_Toc9938290" w:history="1">
                <w:r w:rsidRPr="00A544C0">
                  <w:rPr>
                    <w:rStyle w:val="Hyperlink"/>
                    <w:noProof/>
                  </w:rPr>
                  <w:t>Hire Contractor</w:t>
                </w:r>
                <w:r>
                  <w:rPr>
                    <w:noProof/>
                    <w:webHidden/>
                  </w:rPr>
                  <w:tab/>
                </w:r>
                <w:r>
                  <w:rPr>
                    <w:noProof/>
                    <w:webHidden/>
                  </w:rPr>
                  <w:fldChar w:fldCharType="begin"/>
                </w:r>
                <w:r>
                  <w:rPr>
                    <w:noProof/>
                    <w:webHidden/>
                  </w:rPr>
                  <w:instrText xml:space="preserve"> PAGEREF _Toc9938290 \h </w:instrText>
                </w:r>
                <w:r>
                  <w:rPr>
                    <w:noProof/>
                    <w:webHidden/>
                  </w:rPr>
                </w:r>
                <w:r>
                  <w:rPr>
                    <w:noProof/>
                    <w:webHidden/>
                  </w:rPr>
                  <w:fldChar w:fldCharType="separate"/>
                </w:r>
                <w:r>
                  <w:rPr>
                    <w:noProof/>
                    <w:webHidden/>
                  </w:rPr>
                  <w:t>7</w:t>
                </w:r>
                <w:r>
                  <w:rPr>
                    <w:noProof/>
                    <w:webHidden/>
                  </w:rPr>
                  <w:fldChar w:fldCharType="end"/>
                </w:r>
              </w:hyperlink>
            </w:p>
            <w:p w:rsidR="000F47B2" w:rsidRDefault="000F47B2">
              <w:r>
                <w:rPr>
                  <w:b/>
                  <w:bCs/>
                  <w:noProof/>
                </w:rPr>
                <w:fldChar w:fldCharType="end"/>
              </w:r>
            </w:p>
          </w:sdtContent>
        </w:sdt>
        <w:p w:rsidR="00790A51" w:rsidRDefault="000F47B2"/>
        <w:bookmarkStart w:id="0" w:name="_GoBack" w:displacedByCustomXml="next"/>
        <w:bookmarkEnd w:id="0" w:displacedByCustomXml="next"/>
      </w:sdtContent>
    </w:sdt>
    <w:p w:rsidR="00226995" w:rsidRDefault="00226995"/>
    <w:p w:rsidR="00226995" w:rsidRDefault="00226995">
      <w:pPr>
        <w:sectPr w:rsidR="00226995" w:rsidSect="00790A51">
          <w:footerReference w:type="first" r:id="rId8"/>
          <w:pgSz w:w="11906" w:h="16838"/>
          <w:pgMar w:top="1440" w:right="1440" w:bottom="1440" w:left="1440" w:header="708" w:footer="708" w:gutter="0"/>
          <w:pgNumType w:fmt="lowerRoman" w:start="1"/>
          <w:cols w:space="708"/>
          <w:titlePg/>
          <w:docGrid w:linePitch="360"/>
        </w:sectPr>
      </w:pPr>
    </w:p>
    <w:p w:rsidR="0069653A" w:rsidRDefault="0069653A" w:rsidP="0069653A">
      <w:pPr>
        <w:pStyle w:val="Heading1"/>
      </w:pPr>
      <w:bookmarkStart w:id="1" w:name="_Toc9938264"/>
      <w:r>
        <w:lastRenderedPageBreak/>
        <w:t>Task Resources</w:t>
      </w:r>
      <w:bookmarkEnd w:id="1"/>
    </w:p>
    <w:p w:rsidR="0069653A" w:rsidRDefault="0069653A" w:rsidP="0069653A">
      <w:pPr>
        <w:pStyle w:val="Heading3"/>
      </w:pPr>
      <w:bookmarkStart w:id="2" w:name="_Toc9938265"/>
      <w:r>
        <w:t>1.1: User Requirements Meeting</w:t>
      </w:r>
      <w:bookmarkEnd w:id="2"/>
    </w:p>
    <w:p w:rsidR="0069653A" w:rsidRDefault="0069653A" w:rsidP="0069653A">
      <w:r>
        <w:tab/>
        <w:t>Office space to accommodate up to four people</w:t>
      </w:r>
    </w:p>
    <w:p w:rsidR="0069653A" w:rsidRDefault="0069653A" w:rsidP="0069653A">
      <w:r>
        <w:tab/>
        <w:t>Basic office equipment; pens, meeting recorder etc.</w:t>
      </w:r>
    </w:p>
    <w:p w:rsidR="0069653A" w:rsidRDefault="0069653A" w:rsidP="0069653A"/>
    <w:p w:rsidR="0069653A" w:rsidRDefault="0069653A" w:rsidP="0069653A">
      <w:pPr>
        <w:pStyle w:val="Heading3"/>
      </w:pPr>
      <w:bookmarkStart w:id="3" w:name="_Toc9938266"/>
      <w:r>
        <w:t>1.2: SRS Document Draft</w:t>
      </w:r>
      <w:bookmarkEnd w:id="3"/>
    </w:p>
    <w:p w:rsidR="0069653A" w:rsidRDefault="0069653A" w:rsidP="0069653A">
      <w:r>
        <w:tab/>
        <w:t>Office space</w:t>
      </w:r>
    </w:p>
    <w:p w:rsidR="0069653A" w:rsidRDefault="0069653A" w:rsidP="0069653A">
      <w:r>
        <w:tab/>
        <w:t>Computers</w:t>
      </w:r>
    </w:p>
    <w:p w:rsidR="0069653A" w:rsidRDefault="0069653A" w:rsidP="0069653A">
      <w:r>
        <w:tab/>
        <w:t>Desks</w:t>
      </w:r>
    </w:p>
    <w:p w:rsidR="0069653A" w:rsidRDefault="0069653A" w:rsidP="0069653A">
      <w:r>
        <w:tab/>
        <w:t>Office Chairs</w:t>
      </w:r>
    </w:p>
    <w:p w:rsidR="0069653A" w:rsidRDefault="0069653A" w:rsidP="0069653A">
      <w:r>
        <w:tab/>
        <w:t>Basic office equipment</w:t>
      </w:r>
    </w:p>
    <w:p w:rsidR="0069653A" w:rsidRDefault="0069653A" w:rsidP="0069653A"/>
    <w:p w:rsidR="0069653A" w:rsidRDefault="0069653A" w:rsidP="0069653A">
      <w:pPr>
        <w:pStyle w:val="Heading3"/>
      </w:pPr>
      <w:bookmarkStart w:id="4" w:name="_Toc9938267"/>
      <w:r>
        <w:t>1.3: Draft UI Design</w:t>
      </w:r>
      <w:bookmarkEnd w:id="4"/>
    </w:p>
    <w:p w:rsidR="0069653A" w:rsidRDefault="0069653A" w:rsidP="0069653A">
      <w:r>
        <w:tab/>
        <w:t>Office space</w:t>
      </w:r>
    </w:p>
    <w:p w:rsidR="0069653A" w:rsidRDefault="0069653A" w:rsidP="0069653A">
      <w:r>
        <w:tab/>
        <w:t>Computers</w:t>
      </w:r>
    </w:p>
    <w:p w:rsidR="0069653A" w:rsidRDefault="0069653A" w:rsidP="0069653A">
      <w:r>
        <w:tab/>
        <w:t>Desks</w:t>
      </w:r>
    </w:p>
    <w:p w:rsidR="0069653A" w:rsidRDefault="0069653A" w:rsidP="0069653A">
      <w:r>
        <w:tab/>
        <w:t>Office Chairs</w:t>
      </w:r>
    </w:p>
    <w:p w:rsidR="0069653A" w:rsidRDefault="0069653A" w:rsidP="0069653A">
      <w:r>
        <w:tab/>
        <w:t>Basic office equipment</w:t>
      </w:r>
    </w:p>
    <w:p w:rsidR="0069653A" w:rsidRDefault="0069653A" w:rsidP="0069653A"/>
    <w:p w:rsidR="0069653A" w:rsidRDefault="0069653A" w:rsidP="0069653A">
      <w:pPr>
        <w:pStyle w:val="Heading3"/>
      </w:pPr>
      <w:bookmarkStart w:id="5" w:name="_Toc9938268"/>
      <w:r>
        <w:t>1.4: Email Draft to Client for Comment</w:t>
      </w:r>
      <w:bookmarkEnd w:id="5"/>
    </w:p>
    <w:p w:rsidR="0069653A" w:rsidRDefault="0069653A" w:rsidP="0069653A">
      <w:r>
        <w:tab/>
        <w:t>Office space</w:t>
      </w:r>
    </w:p>
    <w:p w:rsidR="0069653A" w:rsidRDefault="0069653A" w:rsidP="0069653A">
      <w:r>
        <w:tab/>
        <w:t>Computers</w:t>
      </w:r>
    </w:p>
    <w:p w:rsidR="0069653A" w:rsidRDefault="0069653A" w:rsidP="0069653A">
      <w:r>
        <w:tab/>
        <w:t>Desks</w:t>
      </w:r>
    </w:p>
    <w:p w:rsidR="0069653A" w:rsidRDefault="0069653A" w:rsidP="0069653A">
      <w:r>
        <w:tab/>
        <w:t>Office Chairs</w:t>
      </w:r>
    </w:p>
    <w:p w:rsidR="0069653A" w:rsidRDefault="0069653A" w:rsidP="0069653A">
      <w:r>
        <w:tab/>
        <w:t>Basic office equipment</w:t>
      </w:r>
    </w:p>
    <w:p w:rsidR="0069653A" w:rsidRDefault="0069653A" w:rsidP="0069653A"/>
    <w:p w:rsidR="0069653A" w:rsidRDefault="0069653A" w:rsidP="0069653A">
      <w:pPr>
        <w:pStyle w:val="Heading3"/>
      </w:pPr>
      <w:bookmarkStart w:id="6" w:name="_Toc9938269"/>
      <w:r>
        <w:t>1.5: Make Changes to Draft</w:t>
      </w:r>
      <w:bookmarkEnd w:id="6"/>
    </w:p>
    <w:p w:rsidR="0069653A" w:rsidRDefault="0069653A" w:rsidP="0069653A">
      <w:r>
        <w:tab/>
        <w:t>Office space</w:t>
      </w:r>
    </w:p>
    <w:p w:rsidR="0069653A" w:rsidRDefault="0069653A" w:rsidP="0069653A">
      <w:r>
        <w:tab/>
        <w:t>Computers</w:t>
      </w:r>
    </w:p>
    <w:p w:rsidR="0069653A" w:rsidRDefault="0069653A" w:rsidP="0069653A">
      <w:r>
        <w:tab/>
        <w:t>Desks</w:t>
      </w:r>
    </w:p>
    <w:p w:rsidR="0069653A" w:rsidRDefault="0069653A" w:rsidP="0069653A">
      <w:r>
        <w:tab/>
        <w:t>Office Chairs</w:t>
      </w:r>
    </w:p>
    <w:p w:rsidR="0069653A" w:rsidRDefault="0069653A" w:rsidP="0069653A">
      <w:r>
        <w:tab/>
        <w:t>Basic office equipment</w:t>
      </w:r>
    </w:p>
    <w:p w:rsidR="0069653A" w:rsidRDefault="0069653A" w:rsidP="0069653A">
      <w:pPr>
        <w:pStyle w:val="Heading3"/>
      </w:pPr>
      <w:bookmarkStart w:id="7" w:name="_Toc9938270"/>
      <w:r>
        <w:lastRenderedPageBreak/>
        <w:t>1.6: Meet with Client to Sign Contract</w:t>
      </w:r>
      <w:bookmarkEnd w:id="7"/>
    </w:p>
    <w:p w:rsidR="0069653A" w:rsidRDefault="0069653A" w:rsidP="0069653A">
      <w:r>
        <w:tab/>
        <w:t>Office space to accommodate up to four people</w:t>
      </w:r>
    </w:p>
    <w:p w:rsidR="0069653A" w:rsidRDefault="0069653A" w:rsidP="0069653A">
      <w:r>
        <w:tab/>
        <w:t>Basic office equipment; pens, meeting recorder etc.</w:t>
      </w:r>
    </w:p>
    <w:p w:rsidR="0069653A" w:rsidRDefault="0069653A" w:rsidP="0069653A"/>
    <w:p w:rsidR="0069653A" w:rsidRDefault="0069653A" w:rsidP="0069653A">
      <w:pPr>
        <w:pStyle w:val="Heading3"/>
      </w:pPr>
      <w:bookmarkStart w:id="8" w:name="_Toc9938271"/>
      <w:r>
        <w:t>2: Design User Interface</w:t>
      </w:r>
      <w:bookmarkEnd w:id="8"/>
    </w:p>
    <w:p w:rsidR="0069653A" w:rsidRDefault="0069653A" w:rsidP="0069653A">
      <w:r>
        <w:tab/>
        <w:t>Office space</w:t>
      </w:r>
    </w:p>
    <w:p w:rsidR="0069653A" w:rsidRDefault="0069653A" w:rsidP="0069653A">
      <w:r>
        <w:tab/>
        <w:t>Computers</w:t>
      </w:r>
    </w:p>
    <w:p w:rsidR="0069653A" w:rsidRDefault="0069653A" w:rsidP="0069653A">
      <w:r>
        <w:tab/>
        <w:t>Desks</w:t>
      </w:r>
    </w:p>
    <w:p w:rsidR="0069653A" w:rsidRDefault="0069653A" w:rsidP="0069653A">
      <w:r>
        <w:tab/>
        <w:t>Office Chairs</w:t>
      </w:r>
    </w:p>
    <w:p w:rsidR="0069653A" w:rsidRDefault="0069653A" w:rsidP="0069653A">
      <w:r>
        <w:tab/>
        <w:t>Basic office equipment</w:t>
      </w:r>
    </w:p>
    <w:p w:rsidR="0069653A" w:rsidRDefault="0069653A" w:rsidP="0069653A"/>
    <w:p w:rsidR="0069653A" w:rsidRDefault="0069653A" w:rsidP="0069653A">
      <w:pPr>
        <w:pStyle w:val="Heading3"/>
      </w:pPr>
      <w:bookmarkStart w:id="9" w:name="_Toc9938272"/>
      <w:r>
        <w:t>3: Code Program</w:t>
      </w:r>
      <w:bookmarkEnd w:id="9"/>
    </w:p>
    <w:p w:rsidR="0069653A" w:rsidRDefault="0069653A" w:rsidP="0069653A">
      <w:r>
        <w:tab/>
        <w:t>Office space</w:t>
      </w:r>
    </w:p>
    <w:p w:rsidR="0069653A" w:rsidRDefault="0069653A" w:rsidP="0069653A">
      <w:r>
        <w:tab/>
        <w:t>Computers</w:t>
      </w:r>
    </w:p>
    <w:p w:rsidR="0069653A" w:rsidRDefault="0069653A" w:rsidP="0069653A">
      <w:r>
        <w:tab/>
        <w:t>Desks</w:t>
      </w:r>
    </w:p>
    <w:p w:rsidR="0069653A" w:rsidRDefault="0069653A" w:rsidP="0069653A">
      <w:r>
        <w:tab/>
        <w:t>Office Chairs</w:t>
      </w:r>
    </w:p>
    <w:p w:rsidR="0069653A" w:rsidRDefault="0069653A" w:rsidP="0069653A">
      <w:r>
        <w:tab/>
        <w:t>Basic office equipment</w:t>
      </w:r>
    </w:p>
    <w:p w:rsidR="0069653A" w:rsidRDefault="0069653A" w:rsidP="0069653A"/>
    <w:p w:rsidR="0069653A" w:rsidRDefault="0069653A" w:rsidP="0069653A">
      <w:pPr>
        <w:pStyle w:val="Heading3"/>
      </w:pPr>
      <w:bookmarkStart w:id="10" w:name="_Toc9938273"/>
      <w:r>
        <w:t>4: Write Draft Documentation</w:t>
      </w:r>
      <w:bookmarkEnd w:id="10"/>
    </w:p>
    <w:p w:rsidR="0069653A" w:rsidRDefault="0069653A" w:rsidP="0069653A">
      <w:r>
        <w:tab/>
        <w:t>Office space</w:t>
      </w:r>
    </w:p>
    <w:p w:rsidR="0069653A" w:rsidRDefault="0069653A" w:rsidP="0069653A">
      <w:r>
        <w:tab/>
        <w:t>Computers</w:t>
      </w:r>
    </w:p>
    <w:p w:rsidR="0069653A" w:rsidRDefault="0069653A" w:rsidP="0069653A">
      <w:r>
        <w:tab/>
        <w:t>Desks</w:t>
      </w:r>
    </w:p>
    <w:p w:rsidR="0069653A" w:rsidRDefault="0069653A" w:rsidP="0069653A">
      <w:r>
        <w:tab/>
        <w:t>Office Chairs</w:t>
      </w:r>
    </w:p>
    <w:p w:rsidR="0069653A" w:rsidRDefault="0069653A" w:rsidP="0069653A">
      <w:r>
        <w:tab/>
        <w:t>Basic office equipment</w:t>
      </w:r>
    </w:p>
    <w:p w:rsidR="0069653A" w:rsidRDefault="0069653A" w:rsidP="0069653A"/>
    <w:p w:rsidR="0069653A" w:rsidRDefault="0069653A" w:rsidP="0069653A">
      <w:pPr>
        <w:pStyle w:val="Heading3"/>
      </w:pPr>
      <w:bookmarkStart w:id="11" w:name="_Toc9938274"/>
      <w:r>
        <w:t>5: Test Application</w:t>
      </w:r>
      <w:bookmarkEnd w:id="11"/>
    </w:p>
    <w:p w:rsidR="0069653A" w:rsidRDefault="0069653A" w:rsidP="0069653A">
      <w:r>
        <w:tab/>
        <w:t>Office space</w:t>
      </w:r>
    </w:p>
    <w:p w:rsidR="0069653A" w:rsidRDefault="0069653A" w:rsidP="0069653A">
      <w:r>
        <w:tab/>
        <w:t>Computers</w:t>
      </w:r>
    </w:p>
    <w:p w:rsidR="0069653A" w:rsidRDefault="0069653A" w:rsidP="0069653A">
      <w:r>
        <w:tab/>
        <w:t>Desks</w:t>
      </w:r>
    </w:p>
    <w:p w:rsidR="0069653A" w:rsidRDefault="0069653A" w:rsidP="0069653A">
      <w:r>
        <w:tab/>
        <w:t>Office Chairs</w:t>
      </w:r>
    </w:p>
    <w:p w:rsidR="0069653A" w:rsidRDefault="0069653A" w:rsidP="0069653A">
      <w:r>
        <w:tab/>
        <w:t>Basic office equipment</w:t>
      </w:r>
    </w:p>
    <w:p w:rsidR="0069653A" w:rsidRDefault="0069653A" w:rsidP="0069653A"/>
    <w:p w:rsidR="0069653A" w:rsidRDefault="0069653A" w:rsidP="0069653A">
      <w:pPr>
        <w:pStyle w:val="Heading3"/>
      </w:pPr>
      <w:bookmarkStart w:id="12" w:name="_Toc9938275"/>
      <w:r>
        <w:lastRenderedPageBreak/>
        <w:t>6: Finalise Documentation</w:t>
      </w:r>
      <w:bookmarkEnd w:id="12"/>
    </w:p>
    <w:p w:rsidR="0069653A" w:rsidRDefault="0069653A" w:rsidP="0069653A">
      <w:r>
        <w:tab/>
        <w:t>Office space</w:t>
      </w:r>
    </w:p>
    <w:p w:rsidR="0069653A" w:rsidRDefault="0069653A" w:rsidP="0069653A">
      <w:r>
        <w:tab/>
        <w:t>Computers</w:t>
      </w:r>
    </w:p>
    <w:p w:rsidR="0069653A" w:rsidRDefault="0069653A" w:rsidP="0069653A">
      <w:r>
        <w:tab/>
        <w:t>Desks</w:t>
      </w:r>
    </w:p>
    <w:p w:rsidR="0069653A" w:rsidRDefault="0069653A" w:rsidP="0069653A">
      <w:r>
        <w:tab/>
        <w:t>Office Chairs</w:t>
      </w:r>
    </w:p>
    <w:p w:rsidR="0069653A" w:rsidRDefault="0069653A" w:rsidP="0069653A">
      <w:r>
        <w:tab/>
        <w:t>Basic office equipment</w:t>
      </w:r>
    </w:p>
    <w:p w:rsidR="0069653A" w:rsidRDefault="0069653A" w:rsidP="0069653A"/>
    <w:p w:rsidR="0069653A" w:rsidRDefault="0069653A" w:rsidP="0069653A">
      <w:pPr>
        <w:pStyle w:val="Heading3"/>
      </w:pPr>
      <w:bookmarkStart w:id="13" w:name="_Toc9938276"/>
      <w:r>
        <w:t>7: Deliver to Client for Signoff</w:t>
      </w:r>
      <w:bookmarkEnd w:id="13"/>
    </w:p>
    <w:p w:rsidR="0069653A" w:rsidRDefault="0069653A" w:rsidP="0069653A">
      <w:r>
        <w:tab/>
        <w:t>Office space to accommodate up to four people</w:t>
      </w:r>
    </w:p>
    <w:p w:rsidR="005362B1" w:rsidRDefault="0069653A" w:rsidP="0069653A">
      <w:r>
        <w:tab/>
        <w:t>Basic office equipment; pens, meeting recorder etc</w:t>
      </w:r>
    </w:p>
    <w:p w:rsidR="00D14EFA" w:rsidRDefault="0069653A" w:rsidP="0069653A">
      <w:pPr>
        <w:sectPr w:rsidR="00D14EFA" w:rsidSect="00226995">
          <w:headerReference w:type="first" r:id="rId9"/>
          <w:footerReference w:type="first" r:id="rId10"/>
          <w:pgSz w:w="11906" w:h="16838"/>
          <w:pgMar w:top="1440" w:right="1440" w:bottom="1440" w:left="1440" w:header="708" w:footer="708" w:gutter="0"/>
          <w:cols w:space="708"/>
          <w:titlePg/>
          <w:docGrid w:linePitch="360"/>
        </w:sectPr>
      </w:pPr>
      <w:r>
        <w:t>.</w:t>
      </w:r>
    </w:p>
    <w:p w:rsidR="0069653A" w:rsidRDefault="00D14EFA" w:rsidP="00D14EFA">
      <w:pPr>
        <w:pStyle w:val="Heading1"/>
      </w:pPr>
      <w:bookmarkStart w:id="14" w:name="_Toc9938277"/>
      <w:r>
        <w:lastRenderedPageBreak/>
        <w:t>Preliminary Client Meeting Agenda</w:t>
      </w:r>
      <w:bookmarkEnd w:id="14"/>
    </w:p>
    <w:p w:rsidR="00D14EFA" w:rsidRDefault="00D14EFA" w:rsidP="00D14EFA">
      <w:r>
        <w:t xml:space="preserve">Location: Meeting Room 3 </w:t>
      </w:r>
    </w:p>
    <w:p w:rsidR="00D14EFA" w:rsidRDefault="00D14EFA" w:rsidP="00D14EFA">
      <w:r>
        <w:t>Date: 2</w:t>
      </w:r>
      <w:r w:rsidR="005362B1">
        <w:t>0</w:t>
      </w:r>
      <w:r>
        <w:t>/05/19</w:t>
      </w:r>
    </w:p>
    <w:p w:rsidR="00D14EFA" w:rsidRDefault="00D14EFA" w:rsidP="00D14EFA">
      <w:r>
        <w:t xml:space="preserve">Time: </w:t>
      </w:r>
      <w:r w:rsidR="005362B1">
        <w:t>09</w:t>
      </w:r>
      <w:r>
        <w:t>:00</w:t>
      </w:r>
    </w:p>
    <w:p w:rsidR="00D14EFA" w:rsidRPr="00D14EFA" w:rsidRDefault="00D14EFA" w:rsidP="00D14EFA">
      <w:sdt>
        <w:sdtPr>
          <w:id w:val="280535965"/>
          <w:placeholder>
            <w:docPart w:val="C6DF566231604EB2AF646B58A04E27BA"/>
          </w:placeholder>
          <w:temporary/>
          <w:showingPlcHdr/>
          <w15:appearance w15:val="hidden"/>
        </w:sdtPr>
        <w:sdtContent>
          <w:r w:rsidRPr="00C15C45">
            <w:t>Attendees</w:t>
          </w:r>
        </w:sdtContent>
      </w:sdt>
      <w:r w:rsidRPr="00C15C45">
        <w:t xml:space="preserve">: </w:t>
      </w:r>
      <w:r>
        <w:t>Jonathon Stafford (UI Designer), Kyer Potts (Project Lead), Mark Wahlberg (Client)</w:t>
      </w:r>
    </w:p>
    <w:p w:rsidR="00D14EFA" w:rsidRPr="007D4434" w:rsidRDefault="00D14EFA" w:rsidP="005362B1">
      <w:pPr>
        <w:pStyle w:val="Heading3"/>
      </w:pPr>
      <w:bookmarkStart w:id="15" w:name="_Toc9938278"/>
      <w:r>
        <w:t>Introduction</w:t>
      </w:r>
      <w:bookmarkEnd w:id="15"/>
    </w:p>
    <w:p w:rsidR="00D14EFA" w:rsidRPr="006771EF" w:rsidRDefault="00D14EFA" w:rsidP="00D14EFA">
      <w:r>
        <w:t>Introduction of the Project Lead and UI Designer to the client, brief outline of the project</w:t>
      </w:r>
    </w:p>
    <w:p w:rsidR="00D14EFA" w:rsidRPr="00C15C45" w:rsidRDefault="005362B1" w:rsidP="005362B1">
      <w:pPr>
        <w:pStyle w:val="Heading3"/>
      </w:pPr>
      <w:bookmarkStart w:id="16" w:name="_Toc9938279"/>
      <w:r>
        <w:t>Overall Description and Scope</w:t>
      </w:r>
      <w:bookmarkEnd w:id="16"/>
    </w:p>
    <w:p w:rsidR="00D14EFA" w:rsidRPr="00C15C45" w:rsidRDefault="00D14EFA" w:rsidP="00D14EFA">
      <w:pPr>
        <w:pStyle w:val="ListNumber2"/>
      </w:pPr>
      <w:r>
        <w:t>Problem Statement</w:t>
      </w:r>
    </w:p>
    <w:p w:rsidR="00D14EFA" w:rsidRDefault="00D14EFA" w:rsidP="00D14EFA">
      <w:pPr>
        <w:pStyle w:val="ListNumber2"/>
      </w:pPr>
      <w:r>
        <w:t>Define Purpose of Software</w:t>
      </w:r>
    </w:p>
    <w:p w:rsidR="00D14EFA" w:rsidRPr="00C15C45" w:rsidRDefault="00D14EFA" w:rsidP="00D14EFA">
      <w:pPr>
        <w:pStyle w:val="ListNumber2"/>
      </w:pPr>
      <w:r>
        <w:t>Definitions and Acronyms</w:t>
      </w:r>
    </w:p>
    <w:p w:rsidR="00D14EFA" w:rsidRDefault="00D14EFA" w:rsidP="00D14EFA">
      <w:pPr>
        <w:pStyle w:val="ListNumber2"/>
      </w:pPr>
      <w:r>
        <w:t>Discuss Intended Use</w:t>
      </w:r>
    </w:p>
    <w:p w:rsidR="005362B1" w:rsidRPr="00C15C45" w:rsidRDefault="00D14EFA" w:rsidP="005362B1">
      <w:pPr>
        <w:pStyle w:val="ListNumber2"/>
      </w:pPr>
      <w:r>
        <w:t>Discuss User Needs</w:t>
      </w:r>
    </w:p>
    <w:p w:rsidR="00D14EFA" w:rsidRPr="00C15C45" w:rsidRDefault="005362B1" w:rsidP="005362B1">
      <w:pPr>
        <w:pStyle w:val="Heading3"/>
      </w:pPr>
      <w:bookmarkStart w:id="17" w:name="_Toc9938280"/>
      <w:r>
        <w:t>Define Application Requirements</w:t>
      </w:r>
      <w:bookmarkEnd w:id="17"/>
    </w:p>
    <w:p w:rsidR="005362B1" w:rsidRDefault="005362B1" w:rsidP="005362B1">
      <w:pPr>
        <w:pStyle w:val="ListNumber2"/>
      </w:pPr>
      <w:r>
        <w:t>System Features and Requirements</w:t>
      </w:r>
    </w:p>
    <w:p w:rsidR="005362B1" w:rsidRDefault="005362B1" w:rsidP="005362B1">
      <w:pPr>
        <w:pStyle w:val="ListNumber2"/>
        <w:numPr>
          <w:ilvl w:val="2"/>
          <w:numId w:val="1"/>
        </w:numPr>
      </w:pPr>
      <w:r>
        <w:t>Functional Requirements</w:t>
      </w:r>
    </w:p>
    <w:p w:rsidR="005362B1" w:rsidRDefault="005362B1" w:rsidP="005362B1">
      <w:pPr>
        <w:pStyle w:val="ListNumber2"/>
        <w:numPr>
          <w:ilvl w:val="2"/>
          <w:numId w:val="1"/>
        </w:numPr>
      </w:pPr>
      <w:r>
        <w:t>UI Requirements</w:t>
      </w:r>
    </w:p>
    <w:p w:rsidR="005362B1" w:rsidRDefault="005362B1" w:rsidP="005362B1">
      <w:pPr>
        <w:pStyle w:val="ListNumber2"/>
        <w:numPr>
          <w:ilvl w:val="2"/>
          <w:numId w:val="1"/>
        </w:numPr>
      </w:pPr>
      <w:r>
        <w:t>Application Features</w:t>
      </w:r>
    </w:p>
    <w:p w:rsidR="005362B1" w:rsidRDefault="005362B1" w:rsidP="005362B1">
      <w:pPr>
        <w:pStyle w:val="ListNumber2"/>
        <w:numPr>
          <w:ilvl w:val="2"/>
          <w:numId w:val="1"/>
        </w:numPr>
      </w:pPr>
      <w:r>
        <w:t>Nonfunctional Requirements</w:t>
      </w:r>
    </w:p>
    <w:p w:rsidR="005362B1" w:rsidRDefault="005362B1" w:rsidP="005362B1">
      <w:pPr>
        <w:pStyle w:val="ListNumber2"/>
      </w:pPr>
      <w:r>
        <w:t>Assumptions and Dependencies</w:t>
      </w:r>
    </w:p>
    <w:p w:rsidR="005362B1" w:rsidRDefault="005362B1" w:rsidP="005362B1">
      <w:pPr>
        <w:pStyle w:val="ListNumber2"/>
      </w:pPr>
      <w:r>
        <w:t>Constraints</w:t>
      </w:r>
    </w:p>
    <w:p w:rsidR="00D14EFA" w:rsidRPr="00C15C45" w:rsidRDefault="00D14EFA" w:rsidP="00D14EFA">
      <w:pPr>
        <w:pStyle w:val="ListNumber"/>
      </w:pPr>
      <w:sdt>
        <w:sdtPr>
          <w:alias w:val="Adjournment:"/>
          <w:tag w:val="Adjournment:"/>
          <w:id w:val="-768846696"/>
          <w:placeholder>
            <w:docPart w:val="C8137D74CED84986B432C5D339F883F7"/>
          </w:placeholder>
          <w:temporary/>
          <w:showingPlcHdr/>
          <w15:appearance w15:val="hidden"/>
        </w:sdtPr>
        <w:sdtContent>
          <w:r w:rsidRPr="005362B1">
            <w:rPr>
              <w:rStyle w:val="Heading3Char"/>
              <w:b w:val="0"/>
            </w:rPr>
            <w:t>Adjournment</w:t>
          </w:r>
        </w:sdtContent>
      </w:sdt>
    </w:p>
    <w:p w:rsidR="00D14EFA" w:rsidRPr="006771EF" w:rsidRDefault="00D14EFA" w:rsidP="00D14EFA">
      <w:sdt>
        <w:sdtPr>
          <w:alias w:val="Facilitator name:"/>
          <w:tag w:val="Facilitator name:"/>
          <w:id w:val="-1874911055"/>
          <w:placeholder>
            <w:docPart w:val="D04DE3FFC7F84D2492109E53AA4EF3B4"/>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r w:rsidR="005362B1">
            <w:t>Kyer Potts</w:t>
          </w:r>
        </w:sdtContent>
      </w:sdt>
      <w:r w:rsidRPr="007B2549">
        <w:t xml:space="preserve"> </w:t>
      </w:r>
      <w:sdt>
        <w:sdtPr>
          <w:alias w:val="Enter paragraph text:"/>
          <w:tag w:val="Enter paragraph text:"/>
          <w:id w:val="-1785491353"/>
          <w:placeholder>
            <w:docPart w:val="48AF0CD1A77B4257932C3A78C9975097"/>
          </w:placeholder>
          <w:temporary/>
          <w:showingPlcHdr/>
          <w15:appearance w15:val="hidden"/>
        </w:sdtPr>
        <w:sdtContent>
          <w:r w:rsidRPr="007B2549">
            <w:t>adjourned the meeting at</w:t>
          </w:r>
        </w:sdtContent>
      </w:sdt>
      <w:r w:rsidRPr="007B2549">
        <w:t xml:space="preserve"> </w:t>
      </w:r>
      <w:r w:rsidR="005362B1">
        <w:t>1200</w:t>
      </w:r>
      <w:r w:rsidRPr="007B2549">
        <w:t>.</w:t>
      </w:r>
    </w:p>
    <w:p w:rsidR="00D14EFA" w:rsidRPr="006771EF" w:rsidRDefault="00D14EFA" w:rsidP="00D14EFA">
      <w:sdt>
        <w:sdtPr>
          <w:alias w:val="Minutes submitted by:"/>
          <w:tag w:val="Minutes submitted by:"/>
          <w:id w:val="915436728"/>
          <w:placeholder>
            <w:docPart w:val="59AB7686ADEF4F54BF4BD26B175478D1"/>
          </w:placeholder>
          <w:temporary/>
          <w:showingPlcHdr/>
          <w15:appearance w15:val="hidden"/>
        </w:sdtPr>
        <w:sdtContent>
          <w:r w:rsidRPr="007B2549">
            <w:t>Minutes submitted by</w:t>
          </w:r>
        </w:sdtContent>
      </w:sdt>
      <w:r w:rsidRPr="007B2549">
        <w:t xml:space="preserve">: </w:t>
      </w:r>
      <w:r w:rsidR="005362B1">
        <w:t>Meghan Batty</w:t>
      </w:r>
    </w:p>
    <w:p w:rsidR="00D14EFA" w:rsidRDefault="00D14EFA" w:rsidP="00D14EFA">
      <w:sdt>
        <w:sdtPr>
          <w:alias w:val="Minutes approved by:"/>
          <w:tag w:val="Minutes approved by:"/>
          <w:id w:val="793186629"/>
          <w:placeholder>
            <w:docPart w:val="50FDD863E7B3418F8F246F150DC579EE"/>
          </w:placeholder>
          <w:temporary/>
          <w:showingPlcHdr/>
          <w15:appearance w15:val="hidden"/>
        </w:sdtPr>
        <w:sdtContent>
          <w:r w:rsidRPr="006771EF">
            <w:t>Minutes approved by</w:t>
          </w:r>
        </w:sdtContent>
      </w:sdt>
      <w:r w:rsidRPr="006771EF">
        <w:t xml:space="preserve">: </w:t>
      </w:r>
      <w:r w:rsidR="005362B1">
        <w:t>Kyer Potts</w:t>
      </w:r>
    </w:p>
    <w:p w:rsidR="005362B1" w:rsidRDefault="005362B1" w:rsidP="00D14EFA"/>
    <w:p w:rsidR="005362B1" w:rsidRDefault="005362B1" w:rsidP="00D14EFA">
      <w:pPr>
        <w:sectPr w:rsidR="005362B1" w:rsidSect="00226995">
          <w:pgSz w:w="11906" w:h="16838"/>
          <w:pgMar w:top="1440" w:right="1440" w:bottom="1440" w:left="1440" w:header="708" w:footer="708" w:gutter="0"/>
          <w:cols w:space="708"/>
          <w:titlePg/>
          <w:docGrid w:linePitch="360"/>
        </w:sectPr>
      </w:pPr>
    </w:p>
    <w:p w:rsidR="00D14EFA" w:rsidRDefault="005362B1" w:rsidP="005362B1">
      <w:pPr>
        <w:pStyle w:val="Heading1"/>
      </w:pPr>
      <w:bookmarkStart w:id="18" w:name="_Toc9938281"/>
      <w:r>
        <w:lastRenderedPageBreak/>
        <w:t>End of Week Team Meeting</w:t>
      </w:r>
      <w:bookmarkEnd w:id="18"/>
    </w:p>
    <w:p w:rsidR="005362B1" w:rsidRDefault="005362B1" w:rsidP="005362B1">
      <w:r>
        <w:t xml:space="preserve">Location: Meeting Room </w:t>
      </w:r>
      <w:r>
        <w:t>2</w:t>
      </w:r>
      <w:r>
        <w:t xml:space="preserve"> </w:t>
      </w:r>
    </w:p>
    <w:p w:rsidR="005362B1" w:rsidRDefault="005362B1" w:rsidP="005362B1">
      <w:r>
        <w:t>Date: 2</w:t>
      </w:r>
      <w:r>
        <w:t>4</w:t>
      </w:r>
      <w:r>
        <w:t>/05/19</w:t>
      </w:r>
    </w:p>
    <w:p w:rsidR="005362B1" w:rsidRDefault="005362B1" w:rsidP="005362B1">
      <w:r>
        <w:t xml:space="preserve">Time: </w:t>
      </w:r>
      <w:r>
        <w:t>1</w:t>
      </w:r>
      <w:r w:rsidR="00106850">
        <w:t>7</w:t>
      </w:r>
      <w:r>
        <w:t>00</w:t>
      </w:r>
    </w:p>
    <w:p w:rsidR="005362B1" w:rsidRPr="00D14EFA" w:rsidRDefault="005362B1" w:rsidP="005362B1">
      <w:sdt>
        <w:sdtPr>
          <w:id w:val="1917818487"/>
          <w:placeholder>
            <w:docPart w:val="0271F67137304B7D89F76889374D3F53"/>
          </w:placeholder>
          <w:temporary/>
          <w:showingPlcHdr/>
          <w15:appearance w15:val="hidden"/>
        </w:sdtPr>
        <w:sdtContent>
          <w:r w:rsidRPr="00C15C45">
            <w:t>Attendees</w:t>
          </w:r>
        </w:sdtContent>
      </w:sdt>
      <w:r w:rsidRPr="00C15C45">
        <w:t xml:space="preserve">: </w:t>
      </w:r>
      <w:r>
        <w:t xml:space="preserve">Kyer Potts (Project Lead), </w:t>
      </w:r>
      <w:r>
        <w:t>Jonathon Stafford (UI Designer), Elizabeth Chu (Web Designer and Technical Writer), Charles Beckett (Programmer)</w:t>
      </w:r>
    </w:p>
    <w:p w:rsidR="00106850" w:rsidRPr="00106850" w:rsidRDefault="00106850" w:rsidP="00106850">
      <w:pPr>
        <w:pStyle w:val="Heading2"/>
      </w:pPr>
      <w:bookmarkStart w:id="19" w:name="_Toc9938282"/>
      <w:r>
        <w:t>Agenda Items</w:t>
      </w:r>
      <w:bookmarkEnd w:id="19"/>
    </w:p>
    <w:p w:rsidR="005362B1" w:rsidRPr="00C15C45" w:rsidRDefault="00106850" w:rsidP="005362B1">
      <w:pPr>
        <w:pStyle w:val="Heading3"/>
      </w:pPr>
      <w:bookmarkStart w:id="20" w:name="_Toc9938283"/>
      <w:r>
        <w:t>Project Progress</w:t>
      </w:r>
      <w:bookmarkEnd w:id="20"/>
    </w:p>
    <w:p w:rsidR="005362B1" w:rsidRDefault="00106850" w:rsidP="005362B1">
      <w:pPr>
        <w:pStyle w:val="ListNumber2"/>
      </w:pPr>
      <w:r>
        <w:t>Technical Documentation</w:t>
      </w:r>
    </w:p>
    <w:p w:rsidR="00106850" w:rsidRDefault="00106850" w:rsidP="005362B1">
      <w:pPr>
        <w:pStyle w:val="ListNumber2"/>
      </w:pPr>
      <w:r>
        <w:t>User Interface</w:t>
      </w:r>
    </w:p>
    <w:p w:rsidR="00106850" w:rsidRPr="00C15C45" w:rsidRDefault="00106850" w:rsidP="00106850">
      <w:pPr>
        <w:pStyle w:val="ListNumber2"/>
      </w:pPr>
      <w:r>
        <w:t>Programming</w:t>
      </w:r>
    </w:p>
    <w:p w:rsidR="005362B1" w:rsidRPr="00C15C45" w:rsidRDefault="00106850" w:rsidP="005362B1">
      <w:pPr>
        <w:pStyle w:val="Heading3"/>
      </w:pPr>
      <w:bookmarkStart w:id="21" w:name="_Toc9938284"/>
      <w:r>
        <w:t>Current Issues</w:t>
      </w:r>
      <w:bookmarkEnd w:id="21"/>
    </w:p>
    <w:p w:rsidR="005362B1" w:rsidRDefault="00106850" w:rsidP="005362B1">
      <w:pPr>
        <w:pStyle w:val="ListNumber2"/>
      </w:pPr>
      <w:r>
        <w:t xml:space="preserve">Production </w:t>
      </w:r>
    </w:p>
    <w:p w:rsidR="00106850" w:rsidRDefault="00106850" w:rsidP="005362B1">
      <w:pPr>
        <w:pStyle w:val="ListNumber2"/>
      </w:pPr>
      <w:r>
        <w:t>Bottlenecks</w:t>
      </w:r>
    </w:p>
    <w:p w:rsidR="00106850" w:rsidRDefault="00106850" w:rsidP="005362B1">
      <w:pPr>
        <w:pStyle w:val="ListNumber2"/>
      </w:pPr>
      <w:r>
        <w:t>Bug Reports</w:t>
      </w:r>
    </w:p>
    <w:p w:rsidR="00106850" w:rsidRDefault="00106850" w:rsidP="00106850">
      <w:pPr>
        <w:pStyle w:val="Heading3"/>
      </w:pPr>
      <w:bookmarkStart w:id="22" w:name="_Toc9938285"/>
      <w:r>
        <w:t>Upcoming Issues</w:t>
      </w:r>
      <w:bookmarkEnd w:id="22"/>
    </w:p>
    <w:p w:rsidR="00106850" w:rsidRDefault="00106850" w:rsidP="005362B1">
      <w:pPr>
        <w:pStyle w:val="ListNumber2"/>
      </w:pPr>
      <w:r>
        <w:t>Architecture deficiencies</w:t>
      </w:r>
    </w:p>
    <w:p w:rsidR="00106850" w:rsidRDefault="00106850" w:rsidP="005362B1">
      <w:pPr>
        <w:pStyle w:val="ListNumber2"/>
      </w:pPr>
      <w:r>
        <w:t>Scope creep</w:t>
      </w:r>
    </w:p>
    <w:p w:rsidR="00106850" w:rsidRDefault="00106850" w:rsidP="005362B1">
      <w:pPr>
        <w:pStyle w:val="ListNumber2"/>
      </w:pPr>
      <w:r>
        <w:t>Gold plating</w:t>
      </w:r>
    </w:p>
    <w:p w:rsidR="00106850" w:rsidRDefault="00106850" w:rsidP="00106850">
      <w:pPr>
        <w:pStyle w:val="Heading3"/>
      </w:pPr>
      <w:bookmarkStart w:id="23" w:name="_Toc9938286"/>
      <w:r>
        <w:t>Adjournment</w:t>
      </w:r>
      <w:bookmarkEnd w:id="23"/>
    </w:p>
    <w:p w:rsidR="005362B1" w:rsidRPr="006771EF" w:rsidRDefault="005362B1" w:rsidP="005362B1">
      <w:sdt>
        <w:sdtPr>
          <w:alias w:val="Facilitator name:"/>
          <w:tag w:val="Facilitator name:"/>
          <w:id w:val="298662128"/>
          <w:placeholder>
            <w:docPart w:val="072BD80945E64841977C20EB28C50B59"/>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r>
            <w:t>Kyer Potts</w:t>
          </w:r>
        </w:sdtContent>
      </w:sdt>
      <w:r w:rsidRPr="007B2549">
        <w:t xml:space="preserve"> </w:t>
      </w:r>
      <w:sdt>
        <w:sdtPr>
          <w:alias w:val="Enter paragraph text:"/>
          <w:tag w:val="Enter paragraph text:"/>
          <w:id w:val="-1654824417"/>
          <w:placeholder>
            <w:docPart w:val="1057301469094811A870A254EB6558B7"/>
          </w:placeholder>
          <w:temporary/>
          <w:showingPlcHdr/>
          <w15:appearance w15:val="hidden"/>
        </w:sdtPr>
        <w:sdtContent>
          <w:r w:rsidRPr="007B2549">
            <w:t>adjourned the meeting at</w:t>
          </w:r>
        </w:sdtContent>
      </w:sdt>
      <w:r w:rsidRPr="007B2549">
        <w:t xml:space="preserve"> </w:t>
      </w:r>
      <w:r w:rsidR="00106850">
        <w:t>1800</w:t>
      </w:r>
      <w:r w:rsidRPr="007B2549">
        <w:t>.</w:t>
      </w:r>
    </w:p>
    <w:p w:rsidR="005362B1" w:rsidRPr="006771EF" w:rsidRDefault="005362B1" w:rsidP="005362B1">
      <w:sdt>
        <w:sdtPr>
          <w:alias w:val="Minutes submitted by:"/>
          <w:tag w:val="Minutes submitted by:"/>
          <w:id w:val="-1449774778"/>
          <w:placeholder>
            <w:docPart w:val="1BB6857A63D94C28A6CFE4F7210208CE"/>
          </w:placeholder>
          <w:temporary/>
          <w:showingPlcHdr/>
          <w15:appearance w15:val="hidden"/>
        </w:sdtPr>
        <w:sdtContent>
          <w:r w:rsidRPr="007B2549">
            <w:t>Minutes submitted by</w:t>
          </w:r>
        </w:sdtContent>
      </w:sdt>
      <w:r w:rsidRPr="007B2549">
        <w:t xml:space="preserve">: </w:t>
      </w:r>
      <w:r>
        <w:t>Meghan Batty</w:t>
      </w:r>
    </w:p>
    <w:p w:rsidR="005362B1" w:rsidRDefault="005362B1" w:rsidP="005362B1">
      <w:sdt>
        <w:sdtPr>
          <w:alias w:val="Minutes approved by:"/>
          <w:tag w:val="Minutes approved by:"/>
          <w:id w:val="-1881779411"/>
          <w:placeholder>
            <w:docPart w:val="214A557346304ABC87771ECDA42A166C"/>
          </w:placeholder>
          <w:temporary/>
          <w:showingPlcHdr/>
          <w15:appearance w15:val="hidden"/>
        </w:sdtPr>
        <w:sdtContent>
          <w:r w:rsidRPr="006771EF">
            <w:t>Minutes approved by</w:t>
          </w:r>
        </w:sdtContent>
      </w:sdt>
      <w:r w:rsidRPr="006771EF">
        <w:t xml:space="preserve">: </w:t>
      </w:r>
      <w:r>
        <w:t>Kyer Potts</w:t>
      </w:r>
    </w:p>
    <w:p w:rsidR="00BF5F6D" w:rsidRDefault="00BF5F6D" w:rsidP="005362B1"/>
    <w:p w:rsidR="00BF5F6D" w:rsidRDefault="00BF5F6D" w:rsidP="005362B1">
      <w:pPr>
        <w:sectPr w:rsidR="00BF5F6D" w:rsidSect="00226995">
          <w:pgSz w:w="11906" w:h="16838"/>
          <w:pgMar w:top="1440" w:right="1440" w:bottom="1440" w:left="1440" w:header="708" w:footer="708" w:gutter="0"/>
          <w:cols w:space="708"/>
          <w:titlePg/>
          <w:docGrid w:linePitch="360"/>
        </w:sectPr>
      </w:pPr>
    </w:p>
    <w:p w:rsidR="005362B1" w:rsidRDefault="00BF5F6D" w:rsidP="00BF5F6D">
      <w:pPr>
        <w:pStyle w:val="Heading1"/>
      </w:pPr>
      <w:bookmarkStart w:id="24" w:name="_Toc9938287"/>
      <w:r>
        <w:lastRenderedPageBreak/>
        <w:t>Scenario Two</w:t>
      </w:r>
      <w:bookmarkEnd w:id="24"/>
    </w:p>
    <w:p w:rsidR="00BF5F6D" w:rsidRDefault="00BF5F6D" w:rsidP="00BF5F6D">
      <w:pPr>
        <w:pStyle w:val="Heading3"/>
      </w:pPr>
      <w:bookmarkStart w:id="25" w:name="_Toc9938288"/>
      <w:r>
        <w:t>Extension of Delivery Date</w:t>
      </w:r>
      <w:bookmarkEnd w:id="25"/>
    </w:p>
    <w:p w:rsidR="00BF5F6D" w:rsidRDefault="00BF5F6D" w:rsidP="00BF5F6D">
      <w:r>
        <w:t>As the client has given the project three weeks (15 days) to be completed and only 13 days have been used before delivery and handover to the client, extending the delivery date by several days could be a viable option to handle the overflow of workload. Charles will be able to return to work on 29</w:t>
      </w:r>
      <w:r w:rsidRPr="00BF5F6D">
        <w:rPr>
          <w:vertAlign w:val="superscript"/>
        </w:rPr>
        <w:t>th</w:t>
      </w:r>
      <w:r>
        <w:t xml:space="preserve"> of May, and only minor scheduling arrangements will be needed to accommodate his illness</w:t>
      </w:r>
      <w:r w:rsidR="00960338">
        <w:t xml:space="preserve"> if used in conjunction with weekend </w:t>
      </w:r>
      <w:r w:rsidR="00184D74">
        <w:t>overtime.</w:t>
      </w:r>
      <w:r>
        <w:t xml:space="preserve"> However, due to the high-profile nature of our client, and his enthusiasm shown for the early delivery date of 5</w:t>
      </w:r>
      <w:r w:rsidRPr="00BF5F6D">
        <w:rPr>
          <w:vertAlign w:val="superscript"/>
        </w:rPr>
        <w:t>th</w:t>
      </w:r>
      <w:r>
        <w:t xml:space="preserve"> of June 2019, this option may be detrimental to future operations of the company, and alternative solutions are best sought.</w:t>
      </w:r>
    </w:p>
    <w:p w:rsidR="00BF5F6D" w:rsidRDefault="00BF5F6D" w:rsidP="00BF5F6D">
      <w:pPr>
        <w:pStyle w:val="Heading3"/>
      </w:pPr>
      <w:bookmarkStart w:id="26" w:name="_Toc9938289"/>
      <w:r>
        <w:t>Overtime during Weekend</w:t>
      </w:r>
      <w:bookmarkEnd w:id="26"/>
    </w:p>
    <w:p w:rsidR="00960338" w:rsidRDefault="00960338" w:rsidP="00BF5F6D">
      <w:r>
        <w:t>Charles Beckett has stated that he will be available to work on the weekend beginning 1</w:t>
      </w:r>
      <w:r w:rsidRPr="00960338">
        <w:rPr>
          <w:vertAlign w:val="superscript"/>
        </w:rPr>
        <w:t>st</w:t>
      </w:r>
      <w:r>
        <w:t xml:space="preserve"> of June to complete any necessary code that ahs been missed due to his illness. This solution however raises several issues.</w:t>
      </w:r>
    </w:p>
    <w:p w:rsidR="00960338" w:rsidRDefault="00960338" w:rsidP="00960338">
      <w:pPr>
        <w:pStyle w:val="ListParagraph"/>
        <w:numPr>
          <w:ilvl w:val="0"/>
          <w:numId w:val="2"/>
        </w:numPr>
      </w:pPr>
      <w:r>
        <w:t>General company policy is to reduce time waste as much as possible, and overtime is only to be used in cases where extreme crunch is necessary due to major unforeseen circumstances. Overtime is costly, and often less effective than alternative options due to employee fatigue.</w:t>
      </w:r>
    </w:p>
    <w:p w:rsidR="00BF5F6D" w:rsidRDefault="00960338" w:rsidP="00BF5F6D">
      <w:pPr>
        <w:pStyle w:val="ListParagraph"/>
        <w:numPr>
          <w:ilvl w:val="0"/>
          <w:numId w:val="2"/>
        </w:numPr>
      </w:pPr>
      <w:r>
        <w:t>This option will only provide two additional days of coding time and will not be able to recover the total four days lost. Additional scheduling options will be required, and the delivery date may need to be extended to accommodate for the lost time. This will all incur large costs to the company in form of mandatory overtime penalties and extended working time and therefor should only be considered a last resort solution.</w:t>
      </w:r>
    </w:p>
    <w:p w:rsidR="00BF5F6D" w:rsidRDefault="00BF5F6D" w:rsidP="00BF5F6D">
      <w:pPr>
        <w:pStyle w:val="Heading3"/>
      </w:pPr>
      <w:bookmarkStart w:id="27" w:name="_Toc9938290"/>
      <w:r>
        <w:t>Hire Contractor</w:t>
      </w:r>
      <w:bookmarkEnd w:id="27"/>
    </w:p>
    <w:p w:rsidR="00BF5F6D" w:rsidRDefault="00184D74" w:rsidP="00BF5F6D">
      <w:r>
        <w:t>Organising for a contractor to cover any additional work incurred from lost days due to illness would be the most viable option. The delivery date will not need to be extended, and this will maintain relationship strength between the company and this high-profile client, it will not incur a great additional cost as overtime and extended work hours would, as contractors due not incur overtime penalty rates or accrue sick leave/holiday time. The price can be negotiated fairly at the same rate as Charles Becketts hourly salary. Some handover will be required; however, this will be minimal as only several days of coding has been completed by Charles before his illness.</w:t>
      </w:r>
    </w:p>
    <w:p w:rsidR="00FD462D" w:rsidRPr="00BF5F6D" w:rsidRDefault="00184D74" w:rsidP="00BF5F6D">
      <w:r>
        <w:t xml:space="preserve">Hiring contractors also offers small ancillary benefits, in the form of extended networking opportunities and the skillset expansion that often comes with small teams working with </w:t>
      </w:r>
      <w:r w:rsidR="00FD462D">
        <w:t>new staff, as well as a possible tried and tested new hire if the company decides it wants to expand post project.</w:t>
      </w:r>
    </w:p>
    <w:sectPr w:rsidR="00FD462D" w:rsidRPr="00BF5F6D" w:rsidSect="0022699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53A" w:rsidRDefault="0069653A" w:rsidP="00790A51">
      <w:pPr>
        <w:spacing w:after="0" w:line="240" w:lineRule="auto"/>
      </w:pPr>
      <w:r>
        <w:separator/>
      </w:r>
    </w:p>
  </w:endnote>
  <w:endnote w:type="continuationSeparator" w:id="0">
    <w:p w:rsidR="0069653A" w:rsidRDefault="0069653A" w:rsidP="0079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084255"/>
      <w:docPartObj>
        <w:docPartGallery w:val="Page Numbers (Bottom of Page)"/>
        <w:docPartUnique/>
      </w:docPartObj>
    </w:sdtPr>
    <w:sdtEndPr>
      <w:rPr>
        <w:noProof/>
      </w:rPr>
    </w:sdtEndPr>
    <w:sdtContent>
      <w:p w:rsidR="00790A51" w:rsidRDefault="00790A51">
        <w:pPr>
          <w:pStyle w:val="Footer"/>
          <w:jc w:val="center"/>
        </w:pPr>
        <w:r>
          <w:fldChar w:fldCharType="begin"/>
        </w:r>
        <w:r>
          <w:instrText xml:space="preserve"> PAGE   \* MERGEFORMAT </w:instrText>
        </w:r>
        <w:r>
          <w:fldChar w:fldCharType="separate"/>
        </w:r>
        <w:r w:rsidR="00226995">
          <w:rPr>
            <w:noProof/>
          </w:rPr>
          <w:t>i</w:t>
        </w:r>
        <w:r>
          <w:rPr>
            <w:noProof/>
          </w:rPr>
          <w:fldChar w:fldCharType="end"/>
        </w:r>
      </w:p>
    </w:sdtContent>
  </w:sdt>
  <w:p w:rsidR="00790A51" w:rsidRDefault="00790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6879075"/>
      <w:docPartObj>
        <w:docPartGallery w:val="Page Numbers (Bottom of Page)"/>
        <w:docPartUnique/>
      </w:docPartObj>
    </w:sdtPr>
    <w:sdtEndPr>
      <w:rPr>
        <w:noProof/>
      </w:rPr>
    </w:sdtEndPr>
    <w:sdtContent>
      <w:p w:rsidR="00226995" w:rsidRDefault="002269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26995" w:rsidRDefault="00226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53A" w:rsidRDefault="0069653A" w:rsidP="00790A51">
      <w:pPr>
        <w:spacing w:after="0" w:line="240" w:lineRule="auto"/>
      </w:pPr>
      <w:r>
        <w:separator/>
      </w:r>
    </w:p>
  </w:footnote>
  <w:footnote w:type="continuationSeparator" w:id="0">
    <w:p w:rsidR="0069653A" w:rsidRDefault="0069653A" w:rsidP="00790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995" w:rsidRDefault="002269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1413E"/>
    <w:multiLevelType w:val="hybridMultilevel"/>
    <w:tmpl w:val="3A320E1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0856772"/>
    <w:multiLevelType w:val="multilevel"/>
    <w:tmpl w:val="4E88364C"/>
    <w:lvl w:ilvl="0">
      <w:start w:val="1"/>
      <w:numFmt w:val="upperRoman"/>
      <w:pStyle w:val="ListNumber"/>
      <w:lvlText w:val="%1."/>
      <w:lvlJc w:val="right"/>
      <w:pPr>
        <w:ind w:left="173" w:hanging="173"/>
      </w:pPr>
      <w:rPr>
        <w:rFonts w:asciiTheme="minorHAnsi" w:hAnsiTheme="minorHAnsi" w:hint="default"/>
        <w:b/>
        <w:i w:val="0"/>
        <w:sz w:val="24"/>
      </w:rPr>
    </w:lvl>
    <w:lvl w:ilvl="1">
      <w:start w:val="1"/>
      <w:numFmt w:val="lowerLetter"/>
      <w:pStyle w:val="ListNumber2"/>
      <w:lvlText w:val="%2)"/>
      <w:lvlJc w:val="left"/>
      <w:pPr>
        <w:ind w:left="720" w:hanging="588"/>
      </w:pPr>
      <w:rPr>
        <w:rFonts w:asciiTheme="minorHAnsi" w:hAnsiTheme="minorHAnsi" w:hint="default"/>
        <w:b w:val="0"/>
        <w:i w:val="0"/>
        <w:sz w:val="24"/>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53A"/>
    <w:rsid w:val="000F47B2"/>
    <w:rsid w:val="00106850"/>
    <w:rsid w:val="00184D74"/>
    <w:rsid w:val="00226995"/>
    <w:rsid w:val="005362B1"/>
    <w:rsid w:val="005F3455"/>
    <w:rsid w:val="0069653A"/>
    <w:rsid w:val="00790A51"/>
    <w:rsid w:val="00823FC8"/>
    <w:rsid w:val="00960338"/>
    <w:rsid w:val="00BF5F6D"/>
    <w:rsid w:val="00D14EFA"/>
    <w:rsid w:val="00E402EA"/>
    <w:rsid w:val="00E97A20"/>
    <w:rsid w:val="00F35009"/>
    <w:rsid w:val="00FD46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B2B17"/>
  <w15:chartTrackingRefBased/>
  <w15:docId w15:val="{D07685CA-23B7-4A35-A930-374AF0EDA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2"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A51"/>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autoRedefine/>
    <w:uiPriority w:val="9"/>
    <w:unhideWhenUsed/>
    <w:qFormat/>
    <w:rsid w:val="00F35009"/>
    <w:pPr>
      <w:keepNext/>
      <w:keepLines/>
      <w:spacing w:before="40" w:after="0"/>
      <w:outlineLvl w:val="1"/>
    </w:pPr>
    <w:rPr>
      <w:rFonts w:asciiTheme="majorHAnsi" w:eastAsiaTheme="majorEastAsia" w:hAnsiTheme="majorHAnsi" w:cstheme="majorBidi"/>
      <w:color w:val="B35E06" w:themeColor="accent1" w:themeShade="BF"/>
      <w:sz w:val="32"/>
      <w:szCs w:val="26"/>
    </w:rPr>
  </w:style>
  <w:style w:type="paragraph" w:styleId="Heading3">
    <w:name w:val="heading 3"/>
    <w:basedOn w:val="Normal"/>
    <w:next w:val="Normal"/>
    <w:link w:val="Heading3Char"/>
    <w:uiPriority w:val="9"/>
    <w:unhideWhenUsed/>
    <w:qFormat/>
    <w:rsid w:val="0069653A"/>
    <w:pPr>
      <w:keepNext/>
      <w:keepLines/>
      <w:spacing w:before="40" w:after="0"/>
      <w:outlineLvl w:val="2"/>
    </w:pPr>
    <w:rPr>
      <w:rFonts w:asciiTheme="majorHAnsi" w:eastAsiaTheme="majorEastAsia" w:hAnsiTheme="majorHAnsi" w:cstheme="majorBidi"/>
      <w:color w:val="773F0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009"/>
    <w:rPr>
      <w:rFonts w:asciiTheme="majorHAnsi" w:eastAsiaTheme="majorEastAsia" w:hAnsiTheme="majorHAnsi" w:cstheme="majorBidi"/>
      <w:color w:val="B35E06" w:themeColor="accent1" w:themeShade="BF"/>
      <w:sz w:val="32"/>
      <w:szCs w:val="26"/>
    </w:rPr>
  </w:style>
  <w:style w:type="paragraph" w:styleId="NoSpacing">
    <w:name w:val="No Spacing"/>
    <w:link w:val="NoSpacingChar"/>
    <w:uiPriority w:val="1"/>
    <w:qFormat/>
    <w:rsid w:val="00790A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0A51"/>
    <w:rPr>
      <w:rFonts w:eastAsiaTheme="minorEastAsia"/>
      <w:lang w:val="en-US"/>
    </w:rPr>
  </w:style>
  <w:style w:type="character" w:customStyle="1" w:styleId="Heading1Char">
    <w:name w:val="Heading 1 Char"/>
    <w:basedOn w:val="DefaultParagraphFont"/>
    <w:link w:val="Heading1"/>
    <w:uiPriority w:val="9"/>
    <w:rsid w:val="00790A51"/>
    <w:rPr>
      <w:rFonts w:asciiTheme="majorHAnsi" w:eastAsiaTheme="majorEastAsia" w:hAnsiTheme="majorHAnsi" w:cstheme="majorBidi"/>
      <w:color w:val="B35E06" w:themeColor="accent1" w:themeShade="BF"/>
      <w:sz w:val="32"/>
      <w:szCs w:val="32"/>
    </w:rPr>
  </w:style>
  <w:style w:type="paragraph" w:customStyle="1" w:styleId="TOC">
    <w:name w:val="TOC"/>
    <w:basedOn w:val="Heading1"/>
    <w:link w:val="TOCChar"/>
    <w:qFormat/>
    <w:rsid w:val="00790A51"/>
  </w:style>
  <w:style w:type="paragraph" w:styleId="Header">
    <w:name w:val="header"/>
    <w:basedOn w:val="Normal"/>
    <w:link w:val="HeaderChar"/>
    <w:uiPriority w:val="99"/>
    <w:unhideWhenUsed/>
    <w:rsid w:val="00790A51"/>
    <w:pPr>
      <w:tabs>
        <w:tab w:val="center" w:pos="4513"/>
        <w:tab w:val="right" w:pos="9026"/>
      </w:tabs>
      <w:spacing w:after="0" w:line="240" w:lineRule="auto"/>
    </w:pPr>
  </w:style>
  <w:style w:type="character" w:customStyle="1" w:styleId="TOCChar">
    <w:name w:val="TOC Char"/>
    <w:basedOn w:val="Heading1Char"/>
    <w:link w:val="TOC"/>
    <w:rsid w:val="00790A51"/>
    <w:rPr>
      <w:rFonts w:asciiTheme="majorHAnsi" w:eastAsiaTheme="majorEastAsia" w:hAnsiTheme="majorHAnsi" w:cstheme="majorBidi"/>
      <w:color w:val="B35E06" w:themeColor="accent1" w:themeShade="BF"/>
      <w:sz w:val="32"/>
      <w:szCs w:val="32"/>
    </w:rPr>
  </w:style>
  <w:style w:type="character" w:customStyle="1" w:styleId="HeaderChar">
    <w:name w:val="Header Char"/>
    <w:basedOn w:val="DefaultParagraphFont"/>
    <w:link w:val="Header"/>
    <w:uiPriority w:val="99"/>
    <w:rsid w:val="00790A51"/>
  </w:style>
  <w:style w:type="paragraph" w:styleId="Footer">
    <w:name w:val="footer"/>
    <w:basedOn w:val="Normal"/>
    <w:link w:val="FooterChar"/>
    <w:uiPriority w:val="99"/>
    <w:unhideWhenUsed/>
    <w:rsid w:val="00790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A51"/>
  </w:style>
  <w:style w:type="character" w:customStyle="1" w:styleId="Heading3Char">
    <w:name w:val="Heading 3 Char"/>
    <w:basedOn w:val="DefaultParagraphFont"/>
    <w:link w:val="Heading3"/>
    <w:uiPriority w:val="9"/>
    <w:rsid w:val="0069653A"/>
    <w:rPr>
      <w:rFonts w:asciiTheme="majorHAnsi" w:eastAsiaTheme="majorEastAsia" w:hAnsiTheme="majorHAnsi" w:cstheme="majorBidi"/>
      <w:color w:val="773F04" w:themeColor="accent1" w:themeShade="7F"/>
      <w:sz w:val="24"/>
      <w:szCs w:val="24"/>
    </w:rPr>
  </w:style>
  <w:style w:type="paragraph" w:styleId="ListNumber">
    <w:name w:val="List Number"/>
    <w:basedOn w:val="Normal"/>
    <w:uiPriority w:val="12"/>
    <w:qFormat/>
    <w:rsid w:val="00D14EFA"/>
    <w:pPr>
      <w:numPr>
        <w:numId w:val="1"/>
      </w:numPr>
      <w:spacing w:after="200" w:line="276" w:lineRule="auto"/>
    </w:pPr>
    <w:rPr>
      <w:rFonts w:eastAsia="Times New Roman" w:cs="Times New Roman"/>
      <w:b/>
      <w:sz w:val="24"/>
      <w:szCs w:val="24"/>
      <w:lang w:val="en-US"/>
    </w:rPr>
  </w:style>
  <w:style w:type="paragraph" w:styleId="ListNumber2">
    <w:name w:val="List Number 2"/>
    <w:basedOn w:val="Normal"/>
    <w:uiPriority w:val="12"/>
    <w:unhideWhenUsed/>
    <w:qFormat/>
    <w:rsid w:val="00D14EFA"/>
    <w:pPr>
      <w:numPr>
        <w:ilvl w:val="1"/>
        <w:numId w:val="1"/>
      </w:numPr>
      <w:spacing w:before="40" w:after="120" w:line="276" w:lineRule="auto"/>
    </w:pPr>
    <w:rPr>
      <w:rFonts w:eastAsia="Times New Roman" w:cs="Times New Roman"/>
      <w:sz w:val="24"/>
      <w:szCs w:val="24"/>
      <w:lang w:val="en-US"/>
    </w:rPr>
  </w:style>
  <w:style w:type="paragraph" w:styleId="ListParagraph">
    <w:name w:val="List Paragraph"/>
    <w:basedOn w:val="Normal"/>
    <w:uiPriority w:val="34"/>
    <w:qFormat/>
    <w:rsid w:val="00960338"/>
    <w:pPr>
      <w:ind w:left="720"/>
      <w:contextualSpacing/>
    </w:pPr>
  </w:style>
  <w:style w:type="paragraph" w:styleId="TOCHeading">
    <w:name w:val="TOC Heading"/>
    <w:basedOn w:val="Heading1"/>
    <w:next w:val="Normal"/>
    <w:uiPriority w:val="39"/>
    <w:unhideWhenUsed/>
    <w:qFormat/>
    <w:rsid w:val="000F47B2"/>
    <w:pPr>
      <w:outlineLvl w:val="9"/>
    </w:pPr>
    <w:rPr>
      <w:lang w:val="en-US"/>
    </w:rPr>
  </w:style>
  <w:style w:type="paragraph" w:styleId="TOC1">
    <w:name w:val="toc 1"/>
    <w:basedOn w:val="Normal"/>
    <w:next w:val="Normal"/>
    <w:autoRedefine/>
    <w:uiPriority w:val="39"/>
    <w:unhideWhenUsed/>
    <w:rsid w:val="000F47B2"/>
    <w:pPr>
      <w:spacing w:after="100"/>
    </w:pPr>
  </w:style>
  <w:style w:type="paragraph" w:styleId="TOC3">
    <w:name w:val="toc 3"/>
    <w:basedOn w:val="Normal"/>
    <w:next w:val="Normal"/>
    <w:autoRedefine/>
    <w:uiPriority w:val="39"/>
    <w:unhideWhenUsed/>
    <w:rsid w:val="000F47B2"/>
    <w:pPr>
      <w:spacing w:after="100"/>
      <w:ind w:left="440"/>
    </w:pPr>
  </w:style>
  <w:style w:type="paragraph" w:styleId="TOC2">
    <w:name w:val="toc 2"/>
    <w:basedOn w:val="Normal"/>
    <w:next w:val="Normal"/>
    <w:autoRedefine/>
    <w:uiPriority w:val="39"/>
    <w:unhideWhenUsed/>
    <w:rsid w:val="000F47B2"/>
    <w:pPr>
      <w:spacing w:after="100"/>
      <w:ind w:left="220"/>
    </w:pPr>
  </w:style>
  <w:style w:type="character" w:styleId="Hyperlink">
    <w:name w:val="Hyperlink"/>
    <w:basedOn w:val="DefaultParagraphFont"/>
    <w:uiPriority w:val="99"/>
    <w:unhideWhenUsed/>
    <w:rsid w:val="000F47B2"/>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Repor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137D74CED84986B432C5D339F883F7"/>
        <w:category>
          <w:name w:val="General"/>
          <w:gallery w:val="placeholder"/>
        </w:category>
        <w:types>
          <w:type w:val="bbPlcHdr"/>
        </w:types>
        <w:behaviors>
          <w:behavior w:val="content"/>
        </w:behaviors>
        <w:guid w:val="{2583FF97-5D69-4033-9DA3-6791A491A9C2}"/>
      </w:docPartPr>
      <w:docPartBody>
        <w:p w:rsidR="00000000" w:rsidRDefault="009C2AEE" w:rsidP="009C2AEE">
          <w:pPr>
            <w:pStyle w:val="C8137D74CED84986B432C5D339F883F7"/>
          </w:pPr>
          <w:r w:rsidRPr="00C15C45">
            <w:t>Adjournment</w:t>
          </w:r>
        </w:p>
      </w:docPartBody>
    </w:docPart>
    <w:docPart>
      <w:docPartPr>
        <w:name w:val="D04DE3FFC7F84D2492109E53AA4EF3B4"/>
        <w:category>
          <w:name w:val="General"/>
          <w:gallery w:val="placeholder"/>
        </w:category>
        <w:types>
          <w:type w:val="bbPlcHdr"/>
        </w:types>
        <w:behaviors>
          <w:behavior w:val="content"/>
        </w:behaviors>
        <w:guid w:val="{3636A64D-2AAC-4A4D-9FC0-FA0DA513099F}"/>
      </w:docPartPr>
      <w:docPartBody>
        <w:p w:rsidR="00000000" w:rsidRDefault="009C2AEE" w:rsidP="009C2AEE">
          <w:pPr>
            <w:pStyle w:val="D04DE3FFC7F84D2492109E53AA4EF3B4"/>
          </w:pPr>
          <w:r w:rsidRPr="007B2549">
            <w:t>Facilitator Name</w:t>
          </w:r>
        </w:p>
      </w:docPartBody>
    </w:docPart>
    <w:docPart>
      <w:docPartPr>
        <w:name w:val="48AF0CD1A77B4257932C3A78C9975097"/>
        <w:category>
          <w:name w:val="General"/>
          <w:gallery w:val="placeholder"/>
        </w:category>
        <w:types>
          <w:type w:val="bbPlcHdr"/>
        </w:types>
        <w:behaviors>
          <w:behavior w:val="content"/>
        </w:behaviors>
        <w:guid w:val="{22C6B757-8142-4E4B-BC9B-4B783910079C}"/>
      </w:docPartPr>
      <w:docPartBody>
        <w:p w:rsidR="00000000" w:rsidRDefault="009C2AEE" w:rsidP="009C2AEE">
          <w:pPr>
            <w:pStyle w:val="48AF0CD1A77B4257932C3A78C9975097"/>
          </w:pPr>
          <w:r w:rsidRPr="007B2549">
            <w:t>adjourned the meeting at</w:t>
          </w:r>
        </w:p>
      </w:docPartBody>
    </w:docPart>
    <w:docPart>
      <w:docPartPr>
        <w:name w:val="59AB7686ADEF4F54BF4BD26B175478D1"/>
        <w:category>
          <w:name w:val="General"/>
          <w:gallery w:val="placeholder"/>
        </w:category>
        <w:types>
          <w:type w:val="bbPlcHdr"/>
        </w:types>
        <w:behaviors>
          <w:behavior w:val="content"/>
        </w:behaviors>
        <w:guid w:val="{728BD7CD-9906-45CD-8F91-60F9D81691F5}"/>
      </w:docPartPr>
      <w:docPartBody>
        <w:p w:rsidR="00000000" w:rsidRDefault="009C2AEE" w:rsidP="009C2AEE">
          <w:pPr>
            <w:pStyle w:val="59AB7686ADEF4F54BF4BD26B175478D1"/>
          </w:pPr>
          <w:r w:rsidRPr="007B2549">
            <w:t>Minutes submitted by</w:t>
          </w:r>
        </w:p>
      </w:docPartBody>
    </w:docPart>
    <w:docPart>
      <w:docPartPr>
        <w:name w:val="50FDD863E7B3418F8F246F150DC579EE"/>
        <w:category>
          <w:name w:val="General"/>
          <w:gallery w:val="placeholder"/>
        </w:category>
        <w:types>
          <w:type w:val="bbPlcHdr"/>
        </w:types>
        <w:behaviors>
          <w:behavior w:val="content"/>
        </w:behaviors>
        <w:guid w:val="{0C8FB629-E9C7-43BF-B0FC-434D6D988DBC}"/>
      </w:docPartPr>
      <w:docPartBody>
        <w:p w:rsidR="00000000" w:rsidRDefault="009C2AEE" w:rsidP="009C2AEE">
          <w:pPr>
            <w:pStyle w:val="50FDD863E7B3418F8F246F150DC579EE"/>
          </w:pPr>
          <w:r w:rsidRPr="006771EF">
            <w:t>Minutes approved by</w:t>
          </w:r>
        </w:p>
      </w:docPartBody>
    </w:docPart>
    <w:docPart>
      <w:docPartPr>
        <w:name w:val="C6DF566231604EB2AF646B58A04E27BA"/>
        <w:category>
          <w:name w:val="General"/>
          <w:gallery w:val="placeholder"/>
        </w:category>
        <w:types>
          <w:type w:val="bbPlcHdr"/>
        </w:types>
        <w:behaviors>
          <w:behavior w:val="content"/>
        </w:behaviors>
        <w:guid w:val="{4C1BF3B2-5DFC-4844-B883-CE71D4B40A2F}"/>
      </w:docPartPr>
      <w:docPartBody>
        <w:p w:rsidR="00000000" w:rsidRDefault="009C2AEE" w:rsidP="009C2AEE">
          <w:pPr>
            <w:pStyle w:val="C6DF566231604EB2AF646B58A04E27BA"/>
          </w:pPr>
          <w:r w:rsidRPr="00C15C45">
            <w:t>Attendees</w:t>
          </w:r>
        </w:p>
      </w:docPartBody>
    </w:docPart>
    <w:docPart>
      <w:docPartPr>
        <w:name w:val="0271F67137304B7D89F76889374D3F53"/>
        <w:category>
          <w:name w:val="General"/>
          <w:gallery w:val="placeholder"/>
        </w:category>
        <w:types>
          <w:type w:val="bbPlcHdr"/>
        </w:types>
        <w:behaviors>
          <w:behavior w:val="content"/>
        </w:behaviors>
        <w:guid w:val="{6A6ED7C5-1A43-4771-8651-DFB35D3CFEA8}"/>
      </w:docPartPr>
      <w:docPartBody>
        <w:p w:rsidR="00000000" w:rsidRDefault="009C2AEE" w:rsidP="009C2AEE">
          <w:pPr>
            <w:pStyle w:val="0271F67137304B7D89F76889374D3F53"/>
          </w:pPr>
          <w:r w:rsidRPr="00C15C45">
            <w:t>Attendees</w:t>
          </w:r>
        </w:p>
      </w:docPartBody>
    </w:docPart>
    <w:docPart>
      <w:docPartPr>
        <w:name w:val="072BD80945E64841977C20EB28C50B59"/>
        <w:category>
          <w:name w:val="General"/>
          <w:gallery w:val="placeholder"/>
        </w:category>
        <w:types>
          <w:type w:val="bbPlcHdr"/>
        </w:types>
        <w:behaviors>
          <w:behavior w:val="content"/>
        </w:behaviors>
        <w:guid w:val="{01817CB4-3228-43F2-AB74-79AAAED010EB}"/>
      </w:docPartPr>
      <w:docPartBody>
        <w:p w:rsidR="00000000" w:rsidRDefault="009C2AEE" w:rsidP="009C2AEE">
          <w:pPr>
            <w:pStyle w:val="072BD80945E64841977C20EB28C50B59"/>
          </w:pPr>
          <w:r w:rsidRPr="007B2549">
            <w:t>Facilitator Name</w:t>
          </w:r>
        </w:p>
      </w:docPartBody>
    </w:docPart>
    <w:docPart>
      <w:docPartPr>
        <w:name w:val="1057301469094811A870A254EB6558B7"/>
        <w:category>
          <w:name w:val="General"/>
          <w:gallery w:val="placeholder"/>
        </w:category>
        <w:types>
          <w:type w:val="bbPlcHdr"/>
        </w:types>
        <w:behaviors>
          <w:behavior w:val="content"/>
        </w:behaviors>
        <w:guid w:val="{5F73D9C5-85DF-475F-A851-6846DCE91E40}"/>
      </w:docPartPr>
      <w:docPartBody>
        <w:p w:rsidR="00000000" w:rsidRDefault="009C2AEE" w:rsidP="009C2AEE">
          <w:pPr>
            <w:pStyle w:val="1057301469094811A870A254EB6558B7"/>
          </w:pPr>
          <w:r w:rsidRPr="007B2549">
            <w:t>adjourned the meeting at</w:t>
          </w:r>
        </w:p>
      </w:docPartBody>
    </w:docPart>
    <w:docPart>
      <w:docPartPr>
        <w:name w:val="1BB6857A63D94C28A6CFE4F7210208CE"/>
        <w:category>
          <w:name w:val="General"/>
          <w:gallery w:val="placeholder"/>
        </w:category>
        <w:types>
          <w:type w:val="bbPlcHdr"/>
        </w:types>
        <w:behaviors>
          <w:behavior w:val="content"/>
        </w:behaviors>
        <w:guid w:val="{AFE6AD97-BE81-46DD-9706-64D071C336EA}"/>
      </w:docPartPr>
      <w:docPartBody>
        <w:p w:rsidR="00000000" w:rsidRDefault="009C2AEE" w:rsidP="009C2AEE">
          <w:pPr>
            <w:pStyle w:val="1BB6857A63D94C28A6CFE4F7210208CE"/>
          </w:pPr>
          <w:r w:rsidRPr="007B2549">
            <w:t>Minutes submitted by</w:t>
          </w:r>
        </w:p>
      </w:docPartBody>
    </w:docPart>
    <w:docPart>
      <w:docPartPr>
        <w:name w:val="214A557346304ABC87771ECDA42A166C"/>
        <w:category>
          <w:name w:val="General"/>
          <w:gallery w:val="placeholder"/>
        </w:category>
        <w:types>
          <w:type w:val="bbPlcHdr"/>
        </w:types>
        <w:behaviors>
          <w:behavior w:val="content"/>
        </w:behaviors>
        <w:guid w:val="{0786D650-156C-4BD8-BD4A-609C3C1A844F}"/>
      </w:docPartPr>
      <w:docPartBody>
        <w:p w:rsidR="00000000" w:rsidRDefault="009C2AEE" w:rsidP="009C2AEE">
          <w:pPr>
            <w:pStyle w:val="214A557346304ABC87771ECDA42A166C"/>
          </w:pPr>
          <w:r w:rsidRPr="006771EF">
            <w:t>Minutes approved by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EE"/>
    <w:rsid w:val="009C2A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EAF6A33E664E3F8A0CB0F764F680D7">
    <w:name w:val="B6EAF6A33E664E3F8A0CB0F764F680D7"/>
    <w:rsid w:val="009C2AEE"/>
  </w:style>
  <w:style w:type="paragraph" w:customStyle="1" w:styleId="C8AC0DD2F69C4BA3AA46E67B59C89A42">
    <w:name w:val="C8AC0DD2F69C4BA3AA46E67B59C89A42"/>
    <w:rsid w:val="009C2AEE"/>
  </w:style>
  <w:style w:type="paragraph" w:customStyle="1" w:styleId="7550E55BA8684415A1461FCF2BDFB303">
    <w:name w:val="7550E55BA8684415A1461FCF2BDFB303"/>
    <w:rsid w:val="009C2AEE"/>
  </w:style>
  <w:style w:type="paragraph" w:customStyle="1" w:styleId="09DFDC0D67C04D489F727F3EAFC62433">
    <w:name w:val="09DFDC0D67C04D489F727F3EAFC62433"/>
    <w:rsid w:val="009C2AEE"/>
  </w:style>
  <w:style w:type="paragraph" w:customStyle="1" w:styleId="926D867F04E64526A98855708685C228">
    <w:name w:val="926D867F04E64526A98855708685C228"/>
    <w:rsid w:val="009C2AEE"/>
  </w:style>
  <w:style w:type="paragraph" w:customStyle="1" w:styleId="0BD633996E064ADFB63216A43DE5B4A4">
    <w:name w:val="0BD633996E064ADFB63216A43DE5B4A4"/>
    <w:rsid w:val="009C2AEE"/>
  </w:style>
  <w:style w:type="paragraph" w:customStyle="1" w:styleId="A73EE2F3EDB749F586C6C3720E394C2A">
    <w:name w:val="A73EE2F3EDB749F586C6C3720E394C2A"/>
    <w:rsid w:val="009C2AEE"/>
  </w:style>
  <w:style w:type="paragraph" w:customStyle="1" w:styleId="03C9D2DECF4A48E0A4BB1A18E6BEB1E3">
    <w:name w:val="03C9D2DECF4A48E0A4BB1A18E6BEB1E3"/>
    <w:rsid w:val="009C2AEE"/>
  </w:style>
  <w:style w:type="paragraph" w:customStyle="1" w:styleId="4B45F3822CA44CC49120010B6A5630F8">
    <w:name w:val="4B45F3822CA44CC49120010B6A5630F8"/>
    <w:rsid w:val="009C2AEE"/>
  </w:style>
  <w:style w:type="paragraph" w:customStyle="1" w:styleId="F011901CEC5649239E126C424779FF95">
    <w:name w:val="F011901CEC5649239E126C424779FF95"/>
    <w:rsid w:val="009C2AEE"/>
  </w:style>
  <w:style w:type="paragraph" w:customStyle="1" w:styleId="1569B320B6A347E58EA5D0E0806C2D66">
    <w:name w:val="1569B320B6A347E58EA5D0E0806C2D66"/>
    <w:rsid w:val="009C2AEE"/>
  </w:style>
  <w:style w:type="paragraph" w:customStyle="1" w:styleId="D771B175EF49454EA59058518DF134D3">
    <w:name w:val="D771B175EF49454EA59058518DF134D3"/>
    <w:rsid w:val="009C2AEE"/>
  </w:style>
  <w:style w:type="paragraph" w:customStyle="1" w:styleId="A1BF4374BF4943048BC3E4BE371379BE">
    <w:name w:val="A1BF4374BF4943048BC3E4BE371379BE"/>
    <w:rsid w:val="009C2AEE"/>
  </w:style>
  <w:style w:type="paragraph" w:customStyle="1" w:styleId="4AB061DC66A844F08B44093697865AC8">
    <w:name w:val="4AB061DC66A844F08B44093697865AC8"/>
    <w:rsid w:val="009C2AEE"/>
  </w:style>
  <w:style w:type="paragraph" w:customStyle="1" w:styleId="20798644F8ED4972BAF732E5C00B9F74">
    <w:name w:val="20798644F8ED4972BAF732E5C00B9F74"/>
    <w:rsid w:val="009C2AEE"/>
  </w:style>
  <w:style w:type="paragraph" w:customStyle="1" w:styleId="D4F9E0A93D184B31AF97EEF5FD2FD59C">
    <w:name w:val="D4F9E0A93D184B31AF97EEF5FD2FD59C"/>
    <w:rsid w:val="009C2AEE"/>
  </w:style>
  <w:style w:type="paragraph" w:customStyle="1" w:styleId="72046BCC7B2D470E8D5CEC2C0097CE29">
    <w:name w:val="72046BCC7B2D470E8D5CEC2C0097CE29"/>
    <w:rsid w:val="009C2AEE"/>
  </w:style>
  <w:style w:type="paragraph" w:customStyle="1" w:styleId="09EAB61AC82D428DAEC9201CDE308E18">
    <w:name w:val="09EAB61AC82D428DAEC9201CDE308E18"/>
    <w:rsid w:val="009C2AEE"/>
  </w:style>
  <w:style w:type="paragraph" w:customStyle="1" w:styleId="3427400403A54E578917B213E68A04E6">
    <w:name w:val="3427400403A54E578917B213E68A04E6"/>
    <w:rsid w:val="009C2AEE"/>
  </w:style>
  <w:style w:type="paragraph" w:customStyle="1" w:styleId="F5323D379244427582D503A128CAE333">
    <w:name w:val="F5323D379244427582D503A128CAE333"/>
    <w:rsid w:val="009C2AEE"/>
  </w:style>
  <w:style w:type="paragraph" w:customStyle="1" w:styleId="C7046DF4468E477EBBFC7C145D32AA04">
    <w:name w:val="C7046DF4468E477EBBFC7C145D32AA04"/>
    <w:rsid w:val="009C2AEE"/>
  </w:style>
  <w:style w:type="paragraph" w:customStyle="1" w:styleId="26F2497B047943FBB034F6F4B1E3DE65">
    <w:name w:val="26F2497B047943FBB034F6F4B1E3DE65"/>
    <w:rsid w:val="009C2AEE"/>
  </w:style>
  <w:style w:type="paragraph" w:customStyle="1" w:styleId="9381383D6B354FEF89BD13AB9A2EC45C">
    <w:name w:val="9381383D6B354FEF89BD13AB9A2EC45C"/>
    <w:rsid w:val="009C2AEE"/>
  </w:style>
  <w:style w:type="paragraph" w:customStyle="1" w:styleId="B6C5EA4970CA491BAC53F7901CDEC431">
    <w:name w:val="B6C5EA4970CA491BAC53F7901CDEC431"/>
    <w:rsid w:val="009C2AEE"/>
  </w:style>
  <w:style w:type="paragraph" w:customStyle="1" w:styleId="9790F77FE48741A6A663C9C09FB5A8D3">
    <w:name w:val="9790F77FE48741A6A663C9C09FB5A8D3"/>
    <w:rsid w:val="009C2AEE"/>
  </w:style>
  <w:style w:type="paragraph" w:customStyle="1" w:styleId="C8137D74CED84986B432C5D339F883F7">
    <w:name w:val="C8137D74CED84986B432C5D339F883F7"/>
    <w:rsid w:val="009C2AEE"/>
  </w:style>
  <w:style w:type="paragraph" w:customStyle="1" w:styleId="D04DE3FFC7F84D2492109E53AA4EF3B4">
    <w:name w:val="D04DE3FFC7F84D2492109E53AA4EF3B4"/>
    <w:rsid w:val="009C2AEE"/>
  </w:style>
  <w:style w:type="paragraph" w:customStyle="1" w:styleId="48AF0CD1A77B4257932C3A78C9975097">
    <w:name w:val="48AF0CD1A77B4257932C3A78C9975097"/>
    <w:rsid w:val="009C2AEE"/>
  </w:style>
  <w:style w:type="paragraph" w:customStyle="1" w:styleId="7DF56ED3DF9F4BB988AED4DFE9EF8F0A">
    <w:name w:val="7DF56ED3DF9F4BB988AED4DFE9EF8F0A"/>
    <w:rsid w:val="009C2AEE"/>
  </w:style>
  <w:style w:type="paragraph" w:customStyle="1" w:styleId="59AB7686ADEF4F54BF4BD26B175478D1">
    <w:name w:val="59AB7686ADEF4F54BF4BD26B175478D1"/>
    <w:rsid w:val="009C2AEE"/>
  </w:style>
  <w:style w:type="paragraph" w:customStyle="1" w:styleId="C6800119DA5D4A5192D5545BFC99141D">
    <w:name w:val="C6800119DA5D4A5192D5545BFC99141D"/>
    <w:rsid w:val="009C2AEE"/>
  </w:style>
  <w:style w:type="paragraph" w:customStyle="1" w:styleId="50FDD863E7B3418F8F246F150DC579EE">
    <w:name w:val="50FDD863E7B3418F8F246F150DC579EE"/>
    <w:rsid w:val="009C2AEE"/>
  </w:style>
  <w:style w:type="paragraph" w:customStyle="1" w:styleId="67FAD5D6944B4A5FAAD22F0BFA2A8059">
    <w:name w:val="67FAD5D6944B4A5FAAD22F0BFA2A8059"/>
    <w:rsid w:val="009C2AEE"/>
  </w:style>
  <w:style w:type="paragraph" w:customStyle="1" w:styleId="8ACB68E46E8A454C93880CFC09198720">
    <w:name w:val="8ACB68E46E8A454C93880CFC09198720"/>
    <w:rsid w:val="009C2AEE"/>
  </w:style>
  <w:style w:type="paragraph" w:customStyle="1" w:styleId="C6DF566231604EB2AF646B58A04E27BA">
    <w:name w:val="C6DF566231604EB2AF646B58A04E27BA"/>
    <w:rsid w:val="009C2AEE"/>
  </w:style>
  <w:style w:type="paragraph" w:customStyle="1" w:styleId="90FC731C43D24D89835B87BAE8850BAC">
    <w:name w:val="90FC731C43D24D89835B87BAE8850BAC"/>
    <w:rsid w:val="009C2AEE"/>
  </w:style>
  <w:style w:type="paragraph" w:customStyle="1" w:styleId="0271F67137304B7D89F76889374D3F53">
    <w:name w:val="0271F67137304B7D89F76889374D3F53"/>
    <w:rsid w:val="009C2AEE"/>
  </w:style>
  <w:style w:type="paragraph" w:customStyle="1" w:styleId="F736D2CF8B24484C84023F4F9B2FD913">
    <w:name w:val="F736D2CF8B24484C84023F4F9B2FD913"/>
    <w:rsid w:val="009C2AEE"/>
  </w:style>
  <w:style w:type="paragraph" w:customStyle="1" w:styleId="072BD80945E64841977C20EB28C50B59">
    <w:name w:val="072BD80945E64841977C20EB28C50B59"/>
    <w:rsid w:val="009C2AEE"/>
  </w:style>
  <w:style w:type="paragraph" w:customStyle="1" w:styleId="1057301469094811A870A254EB6558B7">
    <w:name w:val="1057301469094811A870A254EB6558B7"/>
    <w:rsid w:val="009C2AEE"/>
  </w:style>
  <w:style w:type="paragraph" w:customStyle="1" w:styleId="1BB6857A63D94C28A6CFE4F7210208CE">
    <w:name w:val="1BB6857A63D94C28A6CFE4F7210208CE"/>
    <w:rsid w:val="009C2AEE"/>
  </w:style>
  <w:style w:type="paragraph" w:customStyle="1" w:styleId="214A557346304ABC87771ECDA42A166C">
    <w:name w:val="214A557346304ABC87771ECDA42A166C"/>
    <w:rsid w:val="009C2A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92A39-9A2F-4A20-827B-D6C6A3F43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Template>
  <TotalTime>42</TotalTime>
  <Pages>8</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Programming AT1.5</vt:lpstr>
    </vt:vector>
  </TitlesOfParts>
  <Company>South Metropolitan TAFE</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AT1.5</dc:title>
  <dc:subject>30003389 – Kyer Potts</dc:subject>
  <dc:creator>Kyer Potts</dc:creator>
  <cp:keywords>Kyer Potts</cp:keywords>
  <dc:description/>
  <cp:lastModifiedBy>Kyer Potts</cp:lastModifiedBy>
  <cp:revision>4</cp:revision>
  <dcterms:created xsi:type="dcterms:W3CDTF">2019-05-28T03:36:00Z</dcterms:created>
  <dcterms:modified xsi:type="dcterms:W3CDTF">2019-05-28T04:17:00Z</dcterms:modified>
</cp:coreProperties>
</file>