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55939353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A51B2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IDNameDataBASE TEST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55939353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A51B2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IDNameDataBASE TEST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id w:val="-55377224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:rsidR="00A51B20" w:rsidRDefault="00A51B20">
              <w:pPr>
                <w:pStyle w:val="TOCHeading"/>
              </w:pPr>
              <w:r>
                <w:t>Table of Contents</w:t>
              </w:r>
            </w:p>
            <w:p w:rsidR="00A51B20" w:rsidRDefault="00A51B2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12061038" w:history="1">
                <w:r w:rsidRPr="00F262BB">
                  <w:rPr>
                    <w:rStyle w:val="Hyperlink"/>
                    <w:noProof/>
                  </w:rPr>
                  <w:t>Test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_Toc12061038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B20" w:rsidRDefault="00A51B20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12061039" w:history="1">
                <w:r w:rsidRPr="00F262BB">
                  <w:rPr>
                    <w:rStyle w:val="Hyperlink"/>
                    <w:noProof/>
                  </w:rPr>
                  <w:t>Screenshot Evidence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_Toc12061039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B20" w:rsidRDefault="00A51B20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2061040" w:history="1">
                <w:r w:rsidRPr="00F262BB">
                  <w:rPr>
                    <w:rStyle w:val="Hyperlink"/>
                    <w:noProof/>
                  </w:rPr>
                  <w:t>1.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_Toc12061040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B20" w:rsidRDefault="00A51B20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2061041" w:history="1">
                <w:r w:rsidRPr="00F262BB">
                  <w:rPr>
                    <w:rStyle w:val="Hyperlink"/>
                    <w:noProof/>
                  </w:rPr>
                  <w:t>2.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_Toc12061041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B20" w:rsidRDefault="00A51B20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2061042" w:history="1">
                <w:r w:rsidRPr="00F262BB">
                  <w:rPr>
                    <w:rStyle w:val="Hyperlink"/>
                    <w:noProof/>
                  </w:rPr>
                  <w:t>3.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_Toc12061042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B20" w:rsidRDefault="00A51B20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12061043" w:history="1">
                <w:r w:rsidRPr="00F262BB">
                  <w:rPr>
                    <w:rStyle w:val="Hyperlink"/>
                    <w:noProof/>
                  </w:rPr>
                  <w:t>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_Toc12061043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51B20" w:rsidRDefault="00A51B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0A51" w:rsidRDefault="00E63997"/>
        <w:bookmarkStart w:id="0" w:name="_GoBack" w:displacedByCustomXml="next"/>
        <w:bookmarkEnd w:id="0" w:displacedByCustomXml="next"/>
      </w:sdtContent>
    </w:sdt>
    <w:p w:rsidR="00226995" w:rsidRDefault="00226995"/>
    <w:p w:rsidR="00226995" w:rsidRDefault="00226995">
      <w:pPr>
        <w:sectPr w:rsidR="00226995" w:rsidSect="00790A51">
          <w:footerReference w:type="first" r:id="rId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tbl>
      <w:tblPr>
        <w:tblStyle w:val="TableGrid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1B20" w:rsidTr="00A51B20"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lastRenderedPageBreak/>
              <w:t>Test ID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Description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Outcome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Evidence</w:t>
            </w:r>
          </w:p>
        </w:tc>
      </w:tr>
      <w:tr w:rsidR="00A51B20" w:rsidTr="00A51B20"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1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Program Loads Successfully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Program loads with all GUI elements successfully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Refer to Screenshot 1.</w:t>
            </w:r>
          </w:p>
        </w:tc>
      </w:tr>
      <w:tr w:rsidR="00A51B20" w:rsidTr="00A51B20"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2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Text field control receives user input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Control receives user input successfully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Refer to Screenshot 2</w:t>
            </w:r>
          </w:p>
        </w:tc>
      </w:tr>
      <w:tr w:rsidR="00A51B20" w:rsidTr="00A51B20"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3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Program retrieves data from database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 xml:space="preserve">Data retrieved successfully, data is displayed in </w:t>
            </w:r>
            <w:proofErr w:type="spellStart"/>
            <w:r>
              <w:t>messageText</w:t>
            </w:r>
            <w:proofErr w:type="spellEnd"/>
            <w:r>
              <w:t xml:space="preserve"> control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Refer to Screenshot 3</w:t>
            </w:r>
          </w:p>
        </w:tc>
      </w:tr>
      <w:tr w:rsidR="00A51B20" w:rsidTr="00A51B20"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4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Program displays “No ID Found” when incorrect ID format is entered to text field control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 xml:space="preserve">No ID found displayed in </w:t>
            </w:r>
            <w:proofErr w:type="spellStart"/>
            <w:r>
              <w:t>messageText</w:t>
            </w:r>
            <w:proofErr w:type="spellEnd"/>
            <w:r>
              <w:t xml:space="preserve"> control</w:t>
            </w:r>
          </w:p>
        </w:tc>
        <w:tc>
          <w:tcPr>
            <w:tcW w:w="2254" w:type="dxa"/>
          </w:tcPr>
          <w:p w:rsidR="00A51B20" w:rsidRDefault="00A51B20" w:rsidP="00A51B20">
            <w:pPr>
              <w:tabs>
                <w:tab w:val="left" w:pos="2454"/>
              </w:tabs>
            </w:pPr>
            <w:r>
              <w:t>Refer to Screenshot 4</w:t>
            </w:r>
          </w:p>
        </w:tc>
      </w:tr>
    </w:tbl>
    <w:p w:rsidR="00E97A20" w:rsidRDefault="00A51B20" w:rsidP="00A51B20">
      <w:pPr>
        <w:pStyle w:val="Heading1"/>
      </w:pPr>
      <w:bookmarkStart w:id="1" w:name="_Toc12061038"/>
      <w:r>
        <w:t>Test Cases</w:t>
      </w:r>
      <w:bookmarkEnd w:id="1"/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A51B20" w:rsidP="00A51B20">
      <w:pPr>
        <w:pStyle w:val="Heading1"/>
      </w:pPr>
      <w:bookmarkStart w:id="2" w:name="_Toc12061039"/>
      <w:r>
        <w:lastRenderedPageBreak/>
        <w:t>Screenshot Evidence</w:t>
      </w:r>
      <w:bookmarkEnd w:id="2"/>
    </w:p>
    <w:p w:rsidR="00A51B20" w:rsidRDefault="00A51B20" w:rsidP="00A51B20">
      <w:pPr>
        <w:pStyle w:val="Heading3"/>
      </w:pPr>
      <w:bookmarkStart w:id="3" w:name="_Toc12061040"/>
      <w:r>
        <w:t>1.</w:t>
      </w:r>
      <w:bookmarkEnd w:id="3"/>
    </w:p>
    <w:p w:rsidR="00A51B20" w:rsidRDefault="00A51B20" w:rsidP="00A51B20">
      <w:r>
        <w:rPr>
          <w:noProof/>
        </w:rPr>
        <w:drawing>
          <wp:inline distT="0" distB="0" distL="0" distR="0" wp14:anchorId="7EAB2775" wp14:editId="66D575EA">
            <wp:extent cx="14478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20" w:rsidRDefault="00A51B20" w:rsidP="00A51B20">
      <w:pPr>
        <w:pStyle w:val="Heading3"/>
      </w:pPr>
      <w:bookmarkStart w:id="4" w:name="_Toc12061041"/>
      <w:r>
        <w:t>2.</w:t>
      </w:r>
      <w:bookmarkEnd w:id="4"/>
    </w:p>
    <w:p w:rsidR="00A51B20" w:rsidRDefault="00A51B20" w:rsidP="00A51B20">
      <w:r>
        <w:rPr>
          <w:noProof/>
        </w:rPr>
        <w:drawing>
          <wp:inline distT="0" distB="0" distL="0" distR="0" wp14:anchorId="50FDE8BD" wp14:editId="3CCC7B4E">
            <wp:extent cx="14478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20" w:rsidRDefault="00A51B20" w:rsidP="00A51B20">
      <w:pPr>
        <w:pStyle w:val="Heading3"/>
      </w:pPr>
      <w:bookmarkStart w:id="5" w:name="_Toc12061042"/>
      <w:r>
        <w:t>3.</w:t>
      </w:r>
      <w:bookmarkEnd w:id="5"/>
    </w:p>
    <w:p w:rsidR="00A51B20" w:rsidRDefault="00A51B20" w:rsidP="00A51B20">
      <w:r>
        <w:rPr>
          <w:noProof/>
        </w:rPr>
        <w:drawing>
          <wp:inline distT="0" distB="0" distL="0" distR="0" wp14:anchorId="19AE65F1" wp14:editId="03DA6F5A">
            <wp:extent cx="14478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20" w:rsidRDefault="00A51B20" w:rsidP="00A51B20">
      <w:pPr>
        <w:pStyle w:val="Heading3"/>
      </w:pPr>
      <w:bookmarkStart w:id="6" w:name="_Toc12061043"/>
      <w:r>
        <w:t>4</w:t>
      </w:r>
      <w:bookmarkEnd w:id="6"/>
    </w:p>
    <w:p w:rsidR="00A51B20" w:rsidRPr="00A51B20" w:rsidRDefault="00A51B20" w:rsidP="00A51B20">
      <w:r>
        <w:rPr>
          <w:noProof/>
        </w:rPr>
        <w:drawing>
          <wp:inline distT="0" distB="0" distL="0" distR="0" wp14:anchorId="184187E6" wp14:editId="21B916AF">
            <wp:extent cx="144780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B20" w:rsidRPr="00A51B20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997" w:rsidRDefault="00E63997" w:rsidP="00790A51">
      <w:pPr>
        <w:spacing w:after="0" w:line="240" w:lineRule="auto"/>
      </w:pPr>
      <w:r>
        <w:separator/>
      </w:r>
    </w:p>
  </w:endnote>
  <w:endnote w:type="continuationSeparator" w:id="0">
    <w:p w:rsidR="00E63997" w:rsidRDefault="00E63997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084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51" w:rsidRDefault="00790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9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90A51" w:rsidRDefault="00790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997" w:rsidRDefault="00E63997" w:rsidP="00790A51">
      <w:pPr>
        <w:spacing w:after="0" w:line="240" w:lineRule="auto"/>
      </w:pPr>
      <w:r>
        <w:separator/>
      </w:r>
    </w:p>
  </w:footnote>
  <w:footnote w:type="continuationSeparator" w:id="0">
    <w:p w:rsidR="00E63997" w:rsidRDefault="00E63997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20"/>
    <w:rsid w:val="00226995"/>
    <w:rsid w:val="005F3455"/>
    <w:rsid w:val="00790A51"/>
    <w:rsid w:val="00823FC8"/>
    <w:rsid w:val="00A51B20"/>
    <w:rsid w:val="00E63997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151DC"/>
  <w15:chartTrackingRefBased/>
  <w15:docId w15:val="{4ED2AFD4-73B6-4D32-B79B-96A8A4D7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table" w:styleId="TableGrid">
    <w:name w:val="Table Grid"/>
    <w:basedOn w:val="TableNormal"/>
    <w:uiPriority w:val="39"/>
    <w:rsid w:val="00A5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51B20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51B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1B2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51B2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1B2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4E33A-1E4C-4B9D-8689-81A2CD09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10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IDNameDataBASE TEST DOCUMENTATION</dc:title>
  <dc:subject>30003389 – Kyer Potts</dc:subject>
  <dc:creator>Kyer Potts</dc:creator>
  <cp:keywords/>
  <dc:description/>
  <cp:lastModifiedBy>Kyer Potts</cp:lastModifiedBy>
  <cp:revision>1</cp:revision>
  <dcterms:created xsi:type="dcterms:W3CDTF">2019-06-21T17:47:00Z</dcterms:created>
  <dcterms:modified xsi:type="dcterms:W3CDTF">2019-06-21T17:57:00Z</dcterms:modified>
</cp:coreProperties>
</file>